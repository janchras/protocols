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7C64" w:rsidRDefault="00A814EE">
      <w:r>
        <w:rPr>
          <w:noProof/>
          <w:lang w:val="de-AT" w:eastAsia="de-AT"/>
        </w:rPr>
        <w:drawing>
          <wp:anchor distT="0" distB="0" distL="114300" distR="114300" simplePos="0" relativeHeight="251664896" behindDoc="1" locked="0" layoutInCell="1" allowOverlap="1">
            <wp:simplePos x="0" y="0"/>
            <wp:positionH relativeFrom="column">
              <wp:posOffset>3361055</wp:posOffset>
            </wp:positionH>
            <wp:positionV relativeFrom="paragraph">
              <wp:posOffset>148590</wp:posOffset>
            </wp:positionV>
            <wp:extent cx="1883410" cy="2063750"/>
            <wp:effectExtent l="190500" t="38100" r="0" b="31750"/>
            <wp:wrapNone/>
            <wp:docPr id="301" name="Bild 301" descr="Bildergebnis für v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Bildergebnis für vibrati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841914">
                      <a:off x="0" y="0"/>
                      <a:ext cx="1883410" cy="2063750"/>
                    </a:xfrm>
                    <a:prstGeom prst="rect">
                      <a:avLst/>
                    </a:prstGeom>
                    <a:noFill/>
                  </pic:spPr>
                </pic:pic>
              </a:graphicData>
            </a:graphic>
            <wp14:sizeRelH relativeFrom="page">
              <wp14:pctWidth>0</wp14:pctWidth>
            </wp14:sizeRelH>
            <wp14:sizeRelV relativeFrom="page">
              <wp14:pctHeight>0</wp14:pctHeight>
            </wp14:sizeRelV>
          </wp:anchor>
        </w:drawing>
      </w:r>
    </w:p>
    <w:p w:rsidR="003D7C64" w:rsidRDefault="003D7C64">
      <w:pPr>
        <w:pStyle w:val="DECK1"/>
        <w:framePr w:w="7752" w:h="2432" w:hSpace="142" w:wrap="around" w:x="2311" w:y="8684"/>
        <w:pBdr>
          <w:top w:val="none" w:sz="0" w:space="0" w:color="auto"/>
          <w:left w:val="none" w:sz="0" w:space="0" w:color="auto"/>
          <w:bottom w:val="none" w:sz="0" w:space="0" w:color="auto"/>
          <w:right w:val="none" w:sz="0" w:space="0" w:color="auto"/>
        </w:pBdr>
        <w:rPr>
          <w:rFonts w:ascii="Arial" w:hAnsi="Arial"/>
          <w:b/>
        </w:rPr>
      </w:pPr>
      <w:bookmarkStart w:id="0" w:name="_Toc329850102"/>
      <w:bookmarkStart w:id="1" w:name="_Toc329850091"/>
      <w:bookmarkStart w:id="2" w:name="_Toc330361055"/>
      <w:r>
        <w:rPr>
          <w:rFonts w:ascii="Arial" w:hAnsi="Arial"/>
          <w:b/>
        </w:rPr>
        <w:t>Schwingungsmessungen</w:t>
      </w:r>
    </w:p>
    <w:p w:rsidR="003D7C64" w:rsidRDefault="006957CC">
      <w:pPr>
        <w:pStyle w:val="DECK1"/>
        <w:framePr w:w="7752" w:h="2432" w:hSpace="142" w:wrap="around" w:x="2311" w:y="8684"/>
        <w:pBdr>
          <w:top w:val="none" w:sz="0" w:space="0" w:color="auto"/>
          <w:left w:val="none" w:sz="0" w:space="0" w:color="auto"/>
          <w:bottom w:val="none" w:sz="0" w:space="0" w:color="auto"/>
          <w:right w:val="none" w:sz="0" w:space="0" w:color="auto"/>
        </w:pBdr>
        <w:rPr>
          <w:rFonts w:ascii="Arial" w:hAnsi="Arial"/>
          <w:b/>
          <w:sz w:val="32"/>
        </w:rPr>
      </w:pPr>
      <w:r>
        <w:rPr>
          <w:rFonts w:ascii="Arial" w:hAnsi="Arial"/>
          <w:b/>
          <w:sz w:val="32"/>
        </w:rPr>
        <w:t>(</w:t>
      </w:r>
      <w:r w:rsidR="003D7C64">
        <w:rPr>
          <w:rFonts w:ascii="Arial" w:hAnsi="Arial"/>
          <w:b/>
          <w:sz w:val="32"/>
        </w:rPr>
        <w:t>FFT</w:t>
      </w:r>
      <w:r>
        <w:rPr>
          <w:rFonts w:ascii="Arial" w:hAnsi="Arial"/>
          <w:b/>
          <w:sz w:val="32"/>
        </w:rPr>
        <w:t>-Analysen</w:t>
      </w:r>
      <w:r w:rsidR="003D7C64">
        <w:rPr>
          <w:rFonts w:ascii="Arial" w:hAnsi="Arial"/>
          <w:b/>
          <w:sz w:val="32"/>
        </w:rPr>
        <w:t>)</w:t>
      </w:r>
    </w:p>
    <w:p w:rsidR="003D7C64" w:rsidRDefault="003D7C64">
      <w:pPr>
        <w:pStyle w:val="DECK1"/>
        <w:framePr w:w="7752" w:h="2432" w:hSpace="142" w:wrap="around" w:x="2311" w:y="8684"/>
        <w:pBdr>
          <w:top w:val="none" w:sz="0" w:space="0" w:color="auto"/>
          <w:left w:val="none" w:sz="0" w:space="0" w:color="auto"/>
          <w:bottom w:val="none" w:sz="0" w:space="0" w:color="auto"/>
          <w:right w:val="none" w:sz="0" w:space="0" w:color="auto"/>
        </w:pBdr>
        <w:rPr>
          <w:rFonts w:ascii="Arial" w:hAnsi="Arial"/>
          <w:b/>
        </w:rPr>
      </w:pPr>
      <w:r>
        <w:rPr>
          <w:rFonts w:ascii="Arial" w:hAnsi="Arial"/>
          <w:b/>
        </w:rPr>
        <w:t xml:space="preserve"> </w:t>
      </w:r>
    </w:p>
    <w:p w:rsidR="003D7C64" w:rsidRDefault="003D7C64">
      <w:pPr>
        <w:pStyle w:val="DECK2"/>
        <w:framePr w:w="7752" w:h="2432" w:hSpace="142" w:wrap="around" w:x="2311" w:y="8684"/>
        <w:pBdr>
          <w:top w:val="none" w:sz="0" w:space="0" w:color="auto"/>
          <w:left w:val="none" w:sz="0" w:space="0" w:color="auto"/>
          <w:bottom w:val="none" w:sz="0" w:space="0" w:color="auto"/>
          <w:right w:val="none" w:sz="0" w:space="0" w:color="auto"/>
        </w:pBdr>
        <w:rPr>
          <w:rFonts w:ascii="Arial" w:hAnsi="Arial"/>
          <w:b/>
        </w:rPr>
      </w:pPr>
      <w:r>
        <w:rPr>
          <w:rFonts w:ascii="Arial" w:hAnsi="Arial"/>
          <w:b/>
        </w:rPr>
        <w:t>LA1 - IV. Jahrgang</w:t>
      </w:r>
    </w:p>
    <w:p w:rsidR="003D7C64" w:rsidRDefault="003D7C64">
      <w:pPr>
        <w:pStyle w:val="DECK2"/>
        <w:framePr w:w="7752" w:h="2432" w:hSpace="142" w:wrap="around" w:x="2311" w:y="8684"/>
        <w:pBdr>
          <w:top w:val="none" w:sz="0" w:space="0" w:color="auto"/>
          <w:left w:val="none" w:sz="0" w:space="0" w:color="auto"/>
          <w:bottom w:val="none" w:sz="0" w:space="0" w:color="auto"/>
          <w:right w:val="none" w:sz="0" w:space="0" w:color="auto"/>
        </w:pBdr>
        <w:rPr>
          <w:rFonts w:ascii="Arial" w:hAnsi="Arial"/>
          <w:b/>
        </w:rPr>
      </w:pPr>
    </w:p>
    <w:p w:rsidR="003C2846" w:rsidRDefault="003C2846" w:rsidP="003C2846">
      <w:pPr>
        <w:pStyle w:val="DECK2"/>
        <w:framePr w:w="7752" w:h="2432" w:hSpace="142" w:wrap="around" w:x="2311" w:y="8684"/>
        <w:pBdr>
          <w:top w:val="none" w:sz="0" w:space="0" w:color="auto"/>
          <w:left w:val="none" w:sz="0" w:space="0" w:color="auto"/>
          <w:bottom w:val="none" w:sz="0" w:space="0" w:color="auto"/>
          <w:right w:val="none" w:sz="0" w:space="0" w:color="auto"/>
        </w:pBdr>
        <w:rPr>
          <w:rFonts w:ascii="Arial" w:hAnsi="Arial"/>
          <w:sz w:val="20"/>
        </w:rPr>
      </w:pPr>
      <w:r>
        <w:rPr>
          <w:rFonts w:ascii="Arial" w:hAnsi="Arial"/>
          <w:sz w:val="20"/>
        </w:rPr>
        <w:t>Letzte Überarbeitung: September 201</w:t>
      </w:r>
      <w:r w:rsidR="002D577C">
        <w:rPr>
          <w:rFonts w:ascii="Arial" w:hAnsi="Arial"/>
          <w:sz w:val="20"/>
        </w:rPr>
        <w:t>7</w:t>
      </w:r>
    </w:p>
    <w:p w:rsidR="003C2846" w:rsidRDefault="003C2846" w:rsidP="003C2846">
      <w:pPr>
        <w:pStyle w:val="DECK3"/>
        <w:framePr w:w="7752" w:h="2432" w:hSpace="142" w:wrap="around" w:x="2311" w:y="8684"/>
        <w:pBdr>
          <w:top w:val="none" w:sz="0" w:space="0" w:color="auto"/>
          <w:left w:val="none" w:sz="0" w:space="0" w:color="auto"/>
          <w:bottom w:val="none" w:sz="0" w:space="0" w:color="auto"/>
          <w:right w:val="none" w:sz="0" w:space="0" w:color="auto"/>
        </w:pBdr>
        <w:rPr>
          <w:rFonts w:ascii="Arial" w:hAnsi="Arial"/>
          <w:sz w:val="14"/>
        </w:rPr>
      </w:pPr>
    </w:p>
    <w:p w:rsidR="003C2846" w:rsidRDefault="003C2846" w:rsidP="003C2846">
      <w:pPr>
        <w:pStyle w:val="DECK4"/>
        <w:framePr w:w="7752" w:wrap="around" w:x="2311" w:y="8684"/>
      </w:pPr>
      <w:r>
        <w:t>Autor: DI Gerald Schnur</w:t>
      </w:r>
    </w:p>
    <w:p w:rsidR="003C2846" w:rsidRDefault="003C2846" w:rsidP="003C2846">
      <w:pPr>
        <w:pStyle w:val="DECK4"/>
        <w:framePr w:w="7752" w:wrap="around" w:x="2311" w:y="8684"/>
      </w:pPr>
      <w:r>
        <w:t>Datei: Schwingung_201</w:t>
      </w:r>
      <w:r w:rsidR="002D577C">
        <w:t>7</w:t>
      </w:r>
      <w:r>
        <w:t>.doc</w:t>
      </w:r>
    </w:p>
    <w:p w:rsidR="003C2846" w:rsidRDefault="003C2846" w:rsidP="003C2846">
      <w:pPr>
        <w:pStyle w:val="DECK4"/>
        <w:framePr w:w="7752" w:wrap="around" w:x="2311" w:y="8684"/>
      </w:pPr>
    </w:p>
    <w:p w:rsidR="003D7C64" w:rsidRDefault="003D7C64">
      <w:pPr>
        <w:pStyle w:val="DECK4"/>
        <w:framePr w:w="7752" w:wrap="around" w:x="2311" w:y="8684"/>
      </w:pPr>
    </w:p>
    <w:bookmarkEnd w:id="0"/>
    <w:bookmarkEnd w:id="1"/>
    <w:bookmarkEnd w:id="2"/>
    <w:p w:rsidR="003D7C64" w:rsidRDefault="00A814EE">
      <w:pPr>
        <w:pStyle w:val="berschrift1"/>
      </w:pPr>
      <w:r>
        <w:rPr>
          <w:noProof/>
          <w:lang w:val="de-AT" w:eastAsia="de-AT"/>
        </w:rPr>
        <w:drawing>
          <wp:anchor distT="0" distB="0" distL="114300" distR="114300" simplePos="0" relativeHeight="251665920" behindDoc="1" locked="0" layoutInCell="1" allowOverlap="1">
            <wp:simplePos x="0" y="0"/>
            <wp:positionH relativeFrom="column">
              <wp:posOffset>524510</wp:posOffset>
            </wp:positionH>
            <wp:positionV relativeFrom="paragraph">
              <wp:posOffset>99060</wp:posOffset>
            </wp:positionV>
            <wp:extent cx="1920240" cy="1863090"/>
            <wp:effectExtent l="114300" t="114300" r="118110" b="118110"/>
            <wp:wrapNone/>
            <wp:docPr id="302" name="Bild 302" descr="Bildergebnis für schallwellen musikinstrumen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Bildergebnis für schallwellen musikinstrument clipa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409635">
                      <a:off x="0" y="0"/>
                      <a:ext cx="1920240" cy="1863090"/>
                    </a:xfrm>
                    <a:prstGeom prst="rect">
                      <a:avLst/>
                    </a:prstGeom>
                    <a:noFill/>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655680" behindDoc="1" locked="0" layoutInCell="1" allowOverlap="1">
            <wp:simplePos x="0" y="0"/>
            <wp:positionH relativeFrom="column">
              <wp:posOffset>844550</wp:posOffset>
            </wp:positionH>
            <wp:positionV relativeFrom="paragraph">
              <wp:posOffset>2383155</wp:posOffset>
            </wp:positionV>
            <wp:extent cx="4695825" cy="2743200"/>
            <wp:effectExtent l="0" t="0" r="9525" b="0"/>
            <wp:wrapNone/>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lum contrast="20000"/>
                      <a:extLst>
                        <a:ext uri="{28A0092B-C50C-407E-A947-70E740481C1C}">
                          <a14:useLocalDpi xmlns:a14="http://schemas.microsoft.com/office/drawing/2010/main" val="0"/>
                        </a:ext>
                      </a:extLst>
                    </a:blip>
                    <a:srcRect/>
                    <a:stretch>
                      <a:fillRect/>
                    </a:stretch>
                  </pic:blipFill>
                  <pic:spPr bwMode="auto">
                    <a:xfrm>
                      <a:off x="0" y="0"/>
                      <a:ext cx="4695825" cy="2743200"/>
                    </a:xfrm>
                    <a:prstGeom prst="rect">
                      <a:avLst/>
                    </a:prstGeom>
                    <a:noFill/>
                  </pic:spPr>
                </pic:pic>
              </a:graphicData>
            </a:graphic>
            <wp14:sizeRelH relativeFrom="page">
              <wp14:pctWidth>0</wp14:pctWidth>
            </wp14:sizeRelH>
            <wp14:sizeRelV relativeFrom="page">
              <wp14:pctHeight>0</wp14:pctHeight>
            </wp14:sizeRelV>
          </wp:anchor>
        </w:drawing>
      </w:r>
      <w:r w:rsidR="003D7C64">
        <w:br w:type="page"/>
      </w:r>
      <w:r w:rsidR="003D7C64">
        <w:lastRenderedPageBreak/>
        <w:t>Lernziele</w:t>
      </w:r>
    </w:p>
    <w:p w:rsidR="003D7C64" w:rsidRDefault="003D7C64">
      <w:r>
        <w:t>Nach dieser Laborübung soll der Teilnehmer</w:t>
      </w:r>
    </w:p>
    <w:p w:rsidR="003D7C64" w:rsidRDefault="00495242">
      <w:pPr>
        <w:pStyle w:val="Standard1"/>
        <w:numPr>
          <w:ilvl w:val="0"/>
          <w:numId w:val="2"/>
        </w:numPr>
      </w:pPr>
      <w:r>
        <w:t>Ein g</w:t>
      </w:r>
      <w:r w:rsidR="003D7C64">
        <w:t>rundsätzliches Verständnis für Schwingungsmessungen haben,</w:t>
      </w:r>
    </w:p>
    <w:p w:rsidR="003D7C64" w:rsidRDefault="003D7C64">
      <w:pPr>
        <w:pStyle w:val="Standard1"/>
        <w:numPr>
          <w:ilvl w:val="0"/>
          <w:numId w:val="2"/>
        </w:numPr>
      </w:pPr>
      <w:r>
        <w:t>die zur Auswertung notwendigen Werkzeuge und Techniken (Fourier, FFT) kennen,</w:t>
      </w:r>
    </w:p>
    <w:p w:rsidR="003D7C64" w:rsidRDefault="003D7C64">
      <w:pPr>
        <w:pStyle w:val="Standard1"/>
        <w:numPr>
          <w:ilvl w:val="0"/>
          <w:numId w:val="2"/>
        </w:numPr>
      </w:pPr>
      <w:r>
        <w:t xml:space="preserve">konkret </w:t>
      </w:r>
      <w:r w:rsidR="002D577C">
        <w:t xml:space="preserve"> Mess</w:t>
      </w:r>
      <w:r>
        <w:t>kette</w:t>
      </w:r>
      <w:r w:rsidR="002D577C">
        <w:t>n</w:t>
      </w:r>
      <w:r>
        <w:t xml:space="preserve"> zur Messung von </w:t>
      </w:r>
      <w:r w:rsidR="002D577C">
        <w:t xml:space="preserve">akustischen und </w:t>
      </w:r>
      <w:r>
        <w:t xml:space="preserve">mechanischen Schwingungen   </w:t>
      </w:r>
    </w:p>
    <w:p w:rsidR="002D577C" w:rsidRDefault="003D7C64">
      <w:pPr>
        <w:pStyle w:val="Standard1"/>
        <w:ind w:left="0" w:firstLine="0"/>
      </w:pPr>
      <w:r>
        <w:t xml:space="preserve"> </w:t>
      </w:r>
      <w:r>
        <w:tab/>
      </w:r>
      <w:r w:rsidR="002D577C">
        <w:t>realisieren können,</w:t>
      </w:r>
    </w:p>
    <w:p w:rsidR="002D577C" w:rsidRDefault="002D577C" w:rsidP="002D577C">
      <w:pPr>
        <w:pStyle w:val="Standard1"/>
        <w:numPr>
          <w:ilvl w:val="0"/>
          <w:numId w:val="2"/>
        </w:numPr>
      </w:pPr>
      <w:r>
        <w:t>entsprechende Messprogramme für FFT – Analysen erstellen können,</w:t>
      </w:r>
    </w:p>
    <w:p w:rsidR="002D577C" w:rsidRDefault="002D577C" w:rsidP="002D577C">
      <w:pPr>
        <w:pStyle w:val="Standard1"/>
        <w:numPr>
          <w:ilvl w:val="0"/>
          <w:numId w:val="2"/>
        </w:numPr>
      </w:pPr>
      <w:r>
        <w:t>konkrete Messungen an diversen Modellen durchführen und interpredieren können.</w:t>
      </w:r>
    </w:p>
    <w:p w:rsidR="003D7C64" w:rsidRDefault="003D7C64" w:rsidP="002D577C">
      <w:pPr>
        <w:pStyle w:val="Standard1"/>
        <w:ind w:left="0" w:firstLine="0"/>
      </w:pPr>
    </w:p>
    <w:p w:rsidR="003D7C64" w:rsidRDefault="003D7C64">
      <w:pPr>
        <w:pStyle w:val="berschrift1"/>
      </w:pPr>
      <w:r>
        <w:t>Verwendete Geräte</w:t>
      </w:r>
    </w:p>
    <w:p w:rsidR="00050E1C" w:rsidRDefault="00050E1C" w:rsidP="006957CC">
      <w:pPr>
        <w:pStyle w:val="Standard1"/>
        <w:numPr>
          <w:ilvl w:val="0"/>
          <w:numId w:val="2"/>
        </w:numPr>
      </w:pPr>
      <w:r>
        <w:t>Rechner</w:t>
      </w:r>
      <w:r w:rsidR="00674549">
        <w:t>,</w:t>
      </w:r>
      <w:r w:rsidR="006957CC">
        <w:t xml:space="preserve"> Software</w:t>
      </w:r>
      <w:r w:rsidR="00674549">
        <w:t xml:space="preserve">, Verstärkermodule (5B), Multifunktionskarte (myDAQ) </w:t>
      </w:r>
      <w:r w:rsidR="006957CC">
        <w:t>wie bisher</w:t>
      </w:r>
      <w:r w:rsidR="00907F75">
        <w:t>,</w:t>
      </w:r>
    </w:p>
    <w:p w:rsidR="00050E1C" w:rsidRDefault="00674549" w:rsidP="00050E1C">
      <w:pPr>
        <w:pStyle w:val="Standard1"/>
        <w:ind w:left="0" w:firstLine="0"/>
      </w:pPr>
      <w:r>
        <w:t xml:space="preserve">          </w:t>
      </w:r>
      <w:r w:rsidR="00050E1C">
        <w:t>Modelleinheiten je nach Messaufgabe (</w:t>
      </w:r>
      <w:r>
        <w:t xml:space="preserve">Gitarre, </w:t>
      </w:r>
      <w:r w:rsidR="00050E1C">
        <w:t>Biegestab mit Unwuchterreger</w:t>
      </w:r>
      <w:r w:rsidR="006C74E5">
        <w:t>)</w:t>
      </w:r>
      <w:r w:rsidR="00050E1C">
        <w:t xml:space="preserve"> </w:t>
      </w:r>
    </w:p>
    <w:p w:rsidR="003D7C64" w:rsidRDefault="00674549">
      <w:pPr>
        <w:pStyle w:val="Standard1"/>
        <w:numPr>
          <w:ilvl w:val="0"/>
          <w:numId w:val="3"/>
        </w:numPr>
      </w:pPr>
      <w:r>
        <w:t xml:space="preserve">Mikrophon, </w:t>
      </w:r>
      <w:r w:rsidR="003D7C64">
        <w:t>Beschleunigungsaufnehmer (</w:t>
      </w:r>
      <w:r w:rsidR="00175AC9">
        <w:t>ADXL 335 von Analog Devices</w:t>
      </w:r>
      <w:r w:rsidR="003D7C64">
        <w:t>)</w:t>
      </w:r>
    </w:p>
    <w:p w:rsidR="003D7C64" w:rsidRDefault="003D7C64"/>
    <w:p w:rsidR="003D7C64" w:rsidRDefault="003D7C64">
      <w:pPr>
        <w:pStyle w:val="berschrift1"/>
      </w:pPr>
      <w:r>
        <w:t>Theoretische Grundlagen</w:t>
      </w:r>
    </w:p>
    <w:p w:rsidR="003D7C64" w:rsidRDefault="003D7C64">
      <w:pPr>
        <w:pStyle w:val="Standard1"/>
      </w:pPr>
    </w:p>
    <w:p w:rsidR="003A057E" w:rsidRDefault="003A057E">
      <w:pPr>
        <w:rPr>
          <w:b/>
        </w:rPr>
      </w:pPr>
    </w:p>
    <w:p w:rsidR="00C43831" w:rsidRDefault="003A057E">
      <w:r>
        <w:rPr>
          <w:b/>
        </w:rPr>
        <w:t>Was ist eine Schwingung?</w:t>
      </w:r>
      <w:r>
        <w:t xml:space="preserve"> – Unter Schwingung versteht man periodische </w:t>
      </w:r>
      <w:r w:rsidR="00C43831">
        <w:t xml:space="preserve">wiederkehrende </w:t>
      </w:r>
      <w:r>
        <w:t>Ver</w:t>
      </w:r>
      <w:r w:rsidR="00C43831">
        <w:t>läufe</w:t>
      </w:r>
      <w:r>
        <w:t xml:space="preserve"> einer beliebigen Größe</w:t>
      </w:r>
      <w:r w:rsidR="00C43831">
        <w:t xml:space="preserve"> im zeitbereich. Unterscheide dazu stochastische bzw. statische Signale. Einer </w:t>
      </w:r>
      <w:r w:rsidR="00175AC9">
        <w:t>S</w:t>
      </w:r>
      <w:r w:rsidR="00C43831">
        <w:t>chwingung können eine Amplitude und eine Frequenz (bzw. Periodendauer) zugeordnet werden.</w:t>
      </w:r>
    </w:p>
    <w:p w:rsidR="00C43831" w:rsidRDefault="00A814EE">
      <w:r>
        <w:rPr>
          <w:noProof/>
          <w:lang w:val="de-AT" w:eastAsia="de-AT"/>
        </w:rPr>
        <w:drawing>
          <wp:anchor distT="0" distB="0" distL="114300" distR="114300" simplePos="0" relativeHeight="251656704" behindDoc="1" locked="0" layoutInCell="1" allowOverlap="1">
            <wp:simplePos x="0" y="0"/>
            <wp:positionH relativeFrom="column">
              <wp:posOffset>493395</wp:posOffset>
            </wp:positionH>
            <wp:positionV relativeFrom="paragraph">
              <wp:posOffset>147955</wp:posOffset>
            </wp:positionV>
            <wp:extent cx="4398010" cy="1906270"/>
            <wp:effectExtent l="0" t="0" r="2540" b="0"/>
            <wp:wrapNone/>
            <wp:docPr id="154" name="Bild 154" descr="Bild:Harmonische Schwing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ild:Harmonische Schwingung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8010" cy="1906270"/>
                    </a:xfrm>
                    <a:prstGeom prst="rect">
                      <a:avLst/>
                    </a:prstGeom>
                    <a:noFill/>
                  </pic:spPr>
                </pic:pic>
              </a:graphicData>
            </a:graphic>
            <wp14:sizeRelH relativeFrom="page">
              <wp14:pctWidth>0</wp14:pctWidth>
            </wp14:sizeRelH>
            <wp14:sizeRelV relativeFrom="page">
              <wp14:pctHeight>0</wp14:pctHeight>
            </wp14:sizeRelV>
          </wp:anchor>
        </w:drawing>
      </w:r>
    </w:p>
    <w:p w:rsidR="00C43831" w:rsidRDefault="00C43831"/>
    <w:p w:rsidR="00C43831" w:rsidRDefault="00C43831"/>
    <w:p w:rsidR="00C43831" w:rsidRDefault="00C43831"/>
    <w:p w:rsidR="00C43831" w:rsidRDefault="00C43831"/>
    <w:p w:rsidR="00C43831" w:rsidRDefault="00C43831"/>
    <w:p w:rsidR="00C43831" w:rsidRDefault="00C43831"/>
    <w:p w:rsidR="00C43831" w:rsidRDefault="00C43831"/>
    <w:p w:rsidR="00C43831" w:rsidRDefault="00C43831"/>
    <w:p w:rsidR="00C43831" w:rsidRDefault="00C43831"/>
    <w:p w:rsidR="00C43831" w:rsidRDefault="00C43831"/>
    <w:p w:rsidR="00C43831" w:rsidRDefault="00C43831"/>
    <w:p w:rsidR="003A057E" w:rsidRDefault="003A057E">
      <w:pPr>
        <w:rPr>
          <w:b/>
        </w:rPr>
      </w:pPr>
      <w:r>
        <w:t xml:space="preserve"> </w:t>
      </w:r>
    </w:p>
    <w:p w:rsidR="003A057E" w:rsidRDefault="003A057E">
      <w:pPr>
        <w:rPr>
          <w:b/>
        </w:rPr>
      </w:pPr>
    </w:p>
    <w:p w:rsidR="003D7C64" w:rsidRDefault="003D7C64">
      <w:r>
        <w:rPr>
          <w:b/>
        </w:rPr>
        <w:t>Wozu Schwingungsmessungen?</w:t>
      </w:r>
      <w:r>
        <w:t xml:space="preserve"> – Schwingungsmessungen kommen in der Technik vielfach vor. Unter Schwingung versteht man ein periodisches Verhalten einer beliebigen Größe (Beispiele: mechanische Schwingungen, hydraulische Druckschwingungen, Schwingungen von Antrieben und Motoren, Schwingungen von Prozessgrößen und vieles mehr). In vielen Fällen will man Schwingungen vermeiden, z. Bsp. mechanische Schwingungen (Vibrationen, Resonanzen) da diese unangenehm oder mitunter zu Zerstörungen führen können.</w:t>
      </w:r>
    </w:p>
    <w:p w:rsidR="003D7C64" w:rsidRDefault="003D7C64">
      <w:r>
        <w:t>In manchen Fällen dienen sie aber als ausgezeichnetes Diagnosewerkzeug. In Kernkraftwerken z. Bsp. werden unzählige Größen in Frequenz und Amplitude ständig überwacht, wobei jede Veränderung Zeichen einer Veränderung im System bedeutet (z. Bsp. Schwingungsüberwachung von Wellen zur Frühdiagnose von Dauerbrüchen).</w:t>
      </w:r>
    </w:p>
    <w:p w:rsidR="00D7205D" w:rsidRDefault="00C43831" w:rsidP="00D11003">
      <w:pPr>
        <w:pStyle w:val="Standard1"/>
        <w:ind w:left="0" w:firstLine="0"/>
        <w:rPr>
          <w:b/>
        </w:rPr>
      </w:pPr>
      <w:r>
        <w:br w:type="page"/>
      </w:r>
      <w:r w:rsidR="00D11003">
        <w:rPr>
          <w:b/>
        </w:rPr>
        <w:lastRenderedPageBreak/>
        <w:t xml:space="preserve">Wie sieht </w:t>
      </w:r>
      <w:r w:rsidR="002F6D27">
        <w:rPr>
          <w:b/>
        </w:rPr>
        <w:t>das</w:t>
      </w:r>
      <w:r w:rsidR="00D11003">
        <w:rPr>
          <w:b/>
        </w:rPr>
        <w:t xml:space="preserve"> Ergebnis einer</w:t>
      </w:r>
    </w:p>
    <w:p w:rsidR="00D7205D" w:rsidRDefault="00A814EE" w:rsidP="00D11003">
      <w:pPr>
        <w:pStyle w:val="Standard1"/>
        <w:ind w:left="0" w:firstLine="0"/>
        <w:rPr>
          <w:b/>
        </w:rPr>
      </w:pPr>
      <w:r>
        <w:rPr>
          <w:b/>
          <w:noProof/>
          <w:lang w:val="de-AT" w:eastAsia="de-AT"/>
        </w:rPr>
        <mc:AlternateContent>
          <mc:Choice Requires="wpg">
            <w:drawing>
              <wp:anchor distT="0" distB="0" distL="114300" distR="114300" simplePos="0" relativeHeight="251650560" behindDoc="0" locked="0" layoutInCell="1" allowOverlap="1">
                <wp:simplePos x="0" y="0"/>
                <wp:positionH relativeFrom="column">
                  <wp:posOffset>2567940</wp:posOffset>
                </wp:positionH>
                <wp:positionV relativeFrom="paragraph">
                  <wp:posOffset>-144145</wp:posOffset>
                </wp:positionV>
                <wp:extent cx="3767455" cy="2610485"/>
                <wp:effectExtent l="0" t="0" r="0" b="0"/>
                <wp:wrapNone/>
                <wp:docPr id="203"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7455" cy="2610485"/>
                          <a:chOff x="5177" y="1453"/>
                          <a:chExt cx="5933" cy="4111"/>
                        </a:xfrm>
                      </wpg:grpSpPr>
                      <pic:pic xmlns:pic="http://schemas.openxmlformats.org/drawingml/2006/picture">
                        <pic:nvPicPr>
                          <pic:cNvPr id="204" name="Picture 145"/>
                          <pic:cNvPicPr>
                            <a:picLocks noChangeAspect="1" noChangeArrowheads="1"/>
                          </pic:cNvPicPr>
                        </pic:nvPicPr>
                        <pic:blipFill>
                          <a:blip r:embed="rId11">
                            <a:extLst>
                              <a:ext uri="{28A0092B-C50C-407E-A947-70E740481C1C}">
                                <a14:useLocalDpi xmlns:a14="http://schemas.microsoft.com/office/drawing/2010/main" val="0"/>
                              </a:ext>
                            </a:extLst>
                          </a:blip>
                          <a:srcRect l="1474" t="40858" r="72491" b="17642"/>
                          <a:stretch>
                            <a:fillRect/>
                          </a:stretch>
                        </pic:blipFill>
                        <pic:spPr bwMode="auto">
                          <a:xfrm>
                            <a:off x="5177" y="1453"/>
                            <a:ext cx="5933" cy="4111"/>
                          </a:xfrm>
                          <a:prstGeom prst="rect">
                            <a:avLst/>
                          </a:prstGeom>
                          <a:noFill/>
                          <a:extLst>
                            <a:ext uri="{909E8E84-426E-40DD-AFC4-6F175D3DCCD1}">
                              <a14:hiddenFill xmlns:a14="http://schemas.microsoft.com/office/drawing/2010/main">
                                <a:solidFill>
                                  <a:srgbClr val="FFFFFF"/>
                                </a:solidFill>
                              </a14:hiddenFill>
                            </a:ext>
                          </a:extLst>
                        </pic:spPr>
                      </pic:pic>
                      <wpg:grpSp>
                        <wpg:cNvPr id="205" name="Group 189"/>
                        <wpg:cNvGrpSpPr>
                          <a:grpSpLocks/>
                        </wpg:cNvGrpSpPr>
                        <wpg:grpSpPr bwMode="auto">
                          <a:xfrm>
                            <a:off x="6675" y="1953"/>
                            <a:ext cx="2116" cy="1289"/>
                            <a:chOff x="6675" y="1953"/>
                            <a:chExt cx="2116" cy="1289"/>
                          </a:xfrm>
                        </wpg:grpSpPr>
                        <wps:wsp>
                          <wps:cNvPr id="206" name="Text Box 141"/>
                          <wps:cNvSpPr txBox="1">
                            <a:spLocks noChangeArrowheads="1"/>
                          </wps:cNvSpPr>
                          <wps:spPr bwMode="auto">
                            <a:xfrm>
                              <a:off x="7559" y="1953"/>
                              <a:ext cx="788" cy="385"/>
                            </a:xfrm>
                            <a:prstGeom prst="rect">
                              <a:avLst/>
                            </a:prstGeom>
                            <a:solidFill>
                              <a:srgbClr val="FFFFFF"/>
                            </a:solidFill>
                            <a:ln w="9525">
                              <a:solidFill>
                                <a:srgbClr val="000000"/>
                              </a:solidFill>
                              <a:miter lim="800000"/>
                              <a:headEnd/>
                              <a:tailEnd/>
                            </a:ln>
                          </wps:spPr>
                          <wps:txbx>
                            <w:txbxContent>
                              <w:p w:rsidR="00D11003" w:rsidRPr="00D11003" w:rsidRDefault="00D11003" w:rsidP="00D11003">
                                <w:pPr>
                                  <w:pStyle w:val="Standardfett"/>
                                  <w:tabs>
                                    <w:tab w:val="clear" w:pos="567"/>
                                    <w:tab w:val="clear" w:pos="1134"/>
                                    <w:tab w:val="clear" w:pos="1702"/>
                                    <w:tab w:val="clear" w:pos="2268"/>
                                    <w:tab w:val="clear" w:pos="2836"/>
                                    <w:tab w:val="left" w:pos="0"/>
                                  </w:tabs>
                                  <w:spacing w:before="0"/>
                                  <w:rPr>
                                    <w:bCs/>
                                    <w:sz w:val="20"/>
                                  </w:rPr>
                                </w:pPr>
                                <w:r w:rsidRPr="00D11003">
                                  <w:rPr>
                                    <w:bCs/>
                                    <w:sz w:val="20"/>
                                  </w:rPr>
                                  <w:t>Peak</w:t>
                                </w:r>
                                <w:r w:rsidR="00D7205D">
                                  <w:rPr>
                                    <w:bCs/>
                                    <w:sz w:val="20"/>
                                  </w:rPr>
                                  <w:t>s</w:t>
                                </w:r>
                                <w:r w:rsidRPr="00D11003">
                                  <w:rPr>
                                    <w:bCs/>
                                    <w:sz w:val="20"/>
                                  </w:rPr>
                                  <w:t>s</w:t>
                                </w:r>
                              </w:p>
                            </w:txbxContent>
                          </wps:txbx>
                          <wps:bodyPr rot="0" vert="horz" wrap="square" lIns="91440" tIns="45720" rIns="91440" bIns="45720" anchor="t" anchorCtr="0" upright="1">
                            <a:noAutofit/>
                          </wps:bodyPr>
                        </wps:wsp>
                        <wps:wsp>
                          <wps:cNvPr id="207" name="Line 142"/>
                          <wps:cNvCnPr>
                            <a:cxnSpLocks noChangeShapeType="1"/>
                          </wps:cNvCnPr>
                          <wps:spPr bwMode="auto">
                            <a:xfrm flipH="1">
                              <a:off x="6675" y="2305"/>
                              <a:ext cx="827" cy="321"/>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208" name="Line 146"/>
                          <wps:cNvCnPr>
                            <a:cxnSpLocks noChangeShapeType="1"/>
                          </wps:cNvCnPr>
                          <wps:spPr bwMode="auto">
                            <a:xfrm>
                              <a:off x="7823" y="2372"/>
                              <a:ext cx="55" cy="87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209" name="Line 147"/>
                          <wps:cNvCnPr>
                            <a:cxnSpLocks noChangeShapeType="1"/>
                          </wps:cNvCnPr>
                          <wps:spPr bwMode="auto">
                            <a:xfrm>
                              <a:off x="8381" y="2179"/>
                              <a:ext cx="410" cy="18"/>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190" o:spid="_x0000_s1026" style="position:absolute;left:0;text-align:left;margin-left:202.2pt;margin-top:-11.35pt;width:296.65pt;height:205.55pt;z-index:251650560" coordorigin="5177,1453" coordsize="5933,4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 o:spid="_x0000_s1027" type="#_x0000_t75" style="position:absolute;left:5177;top:1453;width:5933;height:4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p/TvDAAAA3AAAAA8AAABkcnMvZG93bnJldi54bWxEj0FrwkAUhO+C/2F5Qm+6UaRI6iZUq+Kp&#10;oCn0+si+Jkuzb8PuNqb/3i0UPA4z8w2zLUfbiYF8MI4VLBcZCOLaacONgo/qON+ACBFZY+eYFPxS&#10;gLKYTraYa3fjCw3X2IgE4ZCjgjbGPpcy1C1ZDAvXEyfvy3mLMUnfSO3xluC2k6sse5YWDaeFFnva&#10;t1R/X3+sgveT3b3t3MY0Bv2aD0N1/hwqpZ5m4+sLiEhjfIT/22etYJWt4e9MOgKy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n9O8MAAADcAAAADwAAAAAAAAAAAAAAAACf&#10;AgAAZHJzL2Rvd25yZXYueG1sUEsFBgAAAAAEAAQA9wAAAI8DAAAAAA==&#10;">
                  <v:imagedata r:id="rId12" o:title="" croptop="26777f" cropbottom="11562f" cropleft="966f" cropright="47508f"/>
                </v:shape>
                <v:group id="Group 189" o:spid="_x0000_s1028" style="position:absolute;left:6675;top:1953;width:2116;height:1289" coordorigin="6675,1953" coordsize="2116,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type id="_x0000_t202" coordsize="21600,21600" o:spt="202" path="m,l,21600r21600,l21600,xe">
                    <v:stroke joinstyle="miter"/>
                    <v:path gradientshapeok="t" o:connecttype="rect"/>
                  </v:shapetype>
                  <v:shape id="Text Box 141" o:spid="_x0000_s1029" type="#_x0000_t202" style="position:absolute;left:7559;top:1953;width:788;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gtcUA&#10;AADcAAAADwAAAGRycy9kb3ducmV2LnhtbESPQWvCQBSE70L/w/KEXqRuaiXa1FWkYNGb1dJeH9ln&#10;Esy+jbtrjP/eFYQeh5n5hpktOlOLlpyvLCt4HSYgiHOrKy4U/OxXL1MQPiBrrC2Tgit5WMyfejPM&#10;tL3wN7W7UIgIYZ+hgjKEJpPS5yUZ9EPbEEfvYJ3BEKUrpHZ4iXBTy1GSpNJgxXGhxIY+S8qPu7NR&#10;MB2v2z+/edv+5umhfg+DSft1cko997vlB4hAXfgPP9prrWCUpHA/E4+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GC1xQAAANwAAAAPAAAAAAAAAAAAAAAAAJgCAABkcnMv&#10;ZG93bnJldi54bWxQSwUGAAAAAAQABAD1AAAAigMAAAAA&#10;">
                    <v:textbox>
                      <w:txbxContent>
                        <w:p w:rsidR="00D11003" w:rsidRPr="00D11003" w:rsidRDefault="00D11003" w:rsidP="00D11003">
                          <w:pPr>
                            <w:pStyle w:val="Standardfett"/>
                            <w:tabs>
                              <w:tab w:val="clear" w:pos="567"/>
                              <w:tab w:val="clear" w:pos="1134"/>
                              <w:tab w:val="clear" w:pos="1702"/>
                              <w:tab w:val="clear" w:pos="2268"/>
                              <w:tab w:val="clear" w:pos="2836"/>
                              <w:tab w:val="left" w:pos="0"/>
                            </w:tabs>
                            <w:spacing w:before="0"/>
                            <w:rPr>
                              <w:bCs/>
                              <w:sz w:val="20"/>
                            </w:rPr>
                          </w:pPr>
                          <w:r w:rsidRPr="00D11003">
                            <w:rPr>
                              <w:bCs/>
                              <w:sz w:val="20"/>
                            </w:rPr>
                            <w:t>Peak</w:t>
                          </w:r>
                          <w:r w:rsidR="00D7205D">
                            <w:rPr>
                              <w:bCs/>
                              <w:sz w:val="20"/>
                            </w:rPr>
                            <w:t>s</w:t>
                          </w:r>
                          <w:r w:rsidRPr="00D11003">
                            <w:rPr>
                              <w:bCs/>
                              <w:sz w:val="20"/>
                            </w:rPr>
                            <w:t>s</w:t>
                          </w:r>
                        </w:p>
                      </w:txbxContent>
                    </v:textbox>
                  </v:shape>
                  <v:line id="Line 142" o:spid="_x0000_s1030" style="position:absolute;flip:x;visibility:visible;mso-wrap-style:square" from="6675,2305" to="7502,2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fMbsQAAADcAAAADwAAAGRycy9kb3ducmV2LnhtbESPQYvCMBSE78L+h/AW9qbp9qBSjSIu&#10;sntYEKs/4Nk822rzUptYq7/eCILHYWa+YabzzlSipcaVlhV8DyIQxJnVJecKdttVfwzCeWSNlWVS&#10;cCMH89lHb4qJtlfeUJv6XAQIuwQVFN7XiZQuK8igG9iaOHgH2xj0QTa51A1eA9xUMo6ioTRYclgo&#10;sKZlQdkpvRgF/5f0d5n91OPj+b7Xa9et4+G+Verrs1tMQHjq/Dv8av9pBXE0gueZc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8xuxAAAANwAAAAPAAAAAAAAAAAA&#10;AAAAAKECAABkcnMvZG93bnJldi54bWxQSwUGAAAAAAQABAD5AAAAkgMAAAAA&#10;" strokecolor="yellow">
                    <v:stroke endarrow="block"/>
                  </v:line>
                  <v:line id="Line 146" o:spid="_x0000_s1031" style="position:absolute;visibility:visible;mso-wrap-style:square" from="7823,2372" to="7878,3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AIHMQAAADcAAAADwAAAGRycy9kb3ducmV2LnhtbERPu2rDMBTdA/kHcQNdQi3XBZM6UUIo&#10;mJZ2ymPJdmPdWk6tK2Opjtuvr4ZAxsN5rzajbcVAvW8cK3hKUhDEldMN1wqOh/JxAcIHZI2tY1Lw&#10;Sx426+lkhYV2V97RsA+1iCHsC1RgQugKKX1lyKJPXEccuS/XWwwR9rXUPV5juG1llqa5tNhwbDDY&#10;0auh6nv/YxXkZvvxfMlfys/L+W2XlcP8rzvNlXqYjdsliEBjuItv7netIEvj2ngmHg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oAgcxAAAANwAAAAPAAAAAAAAAAAA&#10;AAAAAKECAABkcnMvZG93bnJldi54bWxQSwUGAAAAAAQABAD5AAAAkgMAAAAA&#10;" strokecolor="yellow">
                    <v:stroke endarrow="block"/>
                  </v:line>
                  <v:line id="Line 147" o:spid="_x0000_s1032" style="position:absolute;visibility:visible;mso-wrap-style:square" from="8381,2179" to="8791,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yth8cAAADcAAAADwAAAGRycy9kb3ducmV2LnhtbESPQWvCQBSE74X+h+UVehHdNIVQo6tI&#10;IbTUk9aLt2f2mY3Nvg3ZbUz99W5B8DjMzDfMfDnYRvTU+dqxgpdJAoK4dLrmSsHuuxi/gfABWWPj&#10;mBT8kYfl4vFhjrl2Z95Qvw2ViBD2OSowIbS5lL40ZNFPXEscvaPrLIYou0rqDs8RbhuZJkkmLdYc&#10;Fwy29G6o/Nn+WgWZWX29nrJpsT4dPjZp0Y8u7X6k1PPTsJqBCDSEe/jW/tQK0mQK/2fiEZC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7K2HxwAAANwAAAAPAAAAAAAA&#10;AAAAAAAAAKECAABkcnMvZG93bnJldi54bWxQSwUGAAAAAAQABAD5AAAAlQMAAAAA&#10;" strokecolor="yellow">
                    <v:stroke endarrow="block"/>
                  </v:line>
                </v:group>
              </v:group>
            </w:pict>
          </mc:Fallback>
        </mc:AlternateContent>
      </w:r>
      <w:r w:rsidR="00D11003">
        <w:rPr>
          <w:b/>
        </w:rPr>
        <w:t>Schwingungsauswertung aus ?</w:t>
      </w:r>
    </w:p>
    <w:p w:rsidR="00D7205D" w:rsidRDefault="00D11003" w:rsidP="00D11003">
      <w:pPr>
        <w:pStyle w:val="Standard1"/>
        <w:ind w:left="0" w:firstLine="0"/>
      </w:pPr>
      <w:r>
        <w:t>Schwingungsmessergebnisse  werden</w:t>
      </w:r>
    </w:p>
    <w:p w:rsidR="00D7205D" w:rsidRDefault="00D11003" w:rsidP="00D11003">
      <w:pPr>
        <w:pStyle w:val="Standard1"/>
        <w:ind w:left="0" w:firstLine="0"/>
      </w:pPr>
      <w:r>
        <w:t>dargestellt durch ein sogenanntes</w:t>
      </w:r>
    </w:p>
    <w:p w:rsidR="00D7205D" w:rsidRDefault="00D11003" w:rsidP="00D11003">
      <w:pPr>
        <w:pStyle w:val="Standard1"/>
        <w:ind w:left="0" w:firstLine="0"/>
      </w:pPr>
      <w:r>
        <w:t>Frequenzspektrum, in welchem über</w:t>
      </w:r>
    </w:p>
    <w:p w:rsidR="00D7205D" w:rsidRDefault="00D11003" w:rsidP="00D11003">
      <w:pPr>
        <w:pStyle w:val="Standard1"/>
        <w:ind w:left="0" w:firstLine="0"/>
      </w:pPr>
      <w:r>
        <w:t>die Frequenz auf der x- Achse</w:t>
      </w:r>
    </w:p>
    <w:p w:rsidR="00D7205D" w:rsidRDefault="00D11003" w:rsidP="00D11003">
      <w:pPr>
        <w:pStyle w:val="Standard1"/>
        <w:ind w:left="0" w:firstLine="0"/>
      </w:pPr>
      <w:r>
        <w:t>die Amplituden auf der y- Achse</w:t>
      </w:r>
    </w:p>
    <w:p w:rsidR="00D7205D" w:rsidRDefault="00D11003" w:rsidP="00D11003">
      <w:pPr>
        <w:pStyle w:val="Standard1"/>
        <w:ind w:left="0" w:firstLine="0"/>
      </w:pPr>
      <w:r>
        <w:t>aufgetragen werden (siehe unten).</w:t>
      </w:r>
    </w:p>
    <w:p w:rsidR="00D7205D" w:rsidRDefault="00D11003" w:rsidP="00D11003">
      <w:pPr>
        <w:pStyle w:val="Standard1"/>
        <w:ind w:left="0" w:firstLine="0"/>
      </w:pPr>
      <w:r>
        <w:t>Dieses sogenannte Frequenzspektrum</w:t>
      </w:r>
    </w:p>
    <w:p w:rsidR="00D7205D" w:rsidRDefault="00D11003" w:rsidP="00D11003">
      <w:pPr>
        <w:pStyle w:val="Standard1"/>
        <w:ind w:left="0" w:firstLine="0"/>
      </w:pPr>
      <w:r>
        <w:t>wird durch FFT-Analyse aus dem</w:t>
      </w:r>
    </w:p>
    <w:p w:rsidR="00D7205D" w:rsidRDefault="00D11003" w:rsidP="00D11003">
      <w:pPr>
        <w:pStyle w:val="Standard1"/>
        <w:ind w:left="0" w:firstLine="0"/>
      </w:pPr>
      <w:r>
        <w:t>zeitlichen Verlauf (Zeitdaten, Zeitbereich)</w:t>
      </w:r>
    </w:p>
    <w:p w:rsidR="00D7205D" w:rsidRDefault="00D11003" w:rsidP="00D11003">
      <w:pPr>
        <w:pStyle w:val="Standard1"/>
        <w:ind w:left="0" w:firstLine="0"/>
      </w:pPr>
      <w:r>
        <w:t xml:space="preserve">der gemessenen Größe ermittelt. </w:t>
      </w:r>
    </w:p>
    <w:p w:rsidR="00D7205D" w:rsidRDefault="00D11003" w:rsidP="00D11003">
      <w:pPr>
        <w:pStyle w:val="Standard1"/>
        <w:ind w:left="0" w:firstLine="0"/>
      </w:pPr>
      <w:r>
        <w:t>Damit ist festgelegt, welche Frequenzen</w:t>
      </w:r>
    </w:p>
    <w:p w:rsidR="00D7205D" w:rsidRDefault="00D11003" w:rsidP="00D11003">
      <w:pPr>
        <w:pStyle w:val="Standard1"/>
        <w:ind w:left="0" w:firstLine="0"/>
      </w:pPr>
      <w:r>
        <w:t>mit welcher Amplitude</w:t>
      </w:r>
    </w:p>
    <w:p w:rsidR="00D11003" w:rsidRDefault="00D11003" w:rsidP="00D11003">
      <w:pPr>
        <w:pStyle w:val="Standard1"/>
        <w:ind w:left="0" w:firstLine="0"/>
      </w:pPr>
      <w:r>
        <w:t xml:space="preserve">im untersuchten System vorkommen. </w:t>
      </w:r>
    </w:p>
    <w:p w:rsidR="00AA6B69" w:rsidRDefault="00AA6B69"/>
    <w:p w:rsidR="00C43831" w:rsidRDefault="00C43831" w:rsidP="00D11003">
      <w:pPr>
        <w:rPr>
          <w:b/>
        </w:rPr>
      </w:pPr>
    </w:p>
    <w:p w:rsidR="00C43831" w:rsidRDefault="00C43831" w:rsidP="00D11003">
      <w:pPr>
        <w:rPr>
          <w:b/>
        </w:rPr>
      </w:pPr>
    </w:p>
    <w:p w:rsidR="00C43831" w:rsidRDefault="00A814EE" w:rsidP="00D11003">
      <w:pPr>
        <w:rPr>
          <w:b/>
        </w:rPr>
      </w:pPr>
      <w:r>
        <w:rPr>
          <w:noProof/>
          <w:lang w:val="de-AT" w:eastAsia="de-AT"/>
        </w:rPr>
        <mc:AlternateContent>
          <mc:Choice Requires="wpg">
            <w:drawing>
              <wp:anchor distT="0" distB="0" distL="114300" distR="114300" simplePos="0" relativeHeight="251651584" behindDoc="0" locked="0" layoutInCell="1" allowOverlap="1">
                <wp:simplePos x="0" y="0"/>
                <wp:positionH relativeFrom="column">
                  <wp:posOffset>3206750</wp:posOffset>
                </wp:positionH>
                <wp:positionV relativeFrom="paragraph">
                  <wp:posOffset>105410</wp:posOffset>
                </wp:positionV>
                <wp:extent cx="3293745" cy="2011680"/>
                <wp:effectExtent l="0" t="0" r="0" b="0"/>
                <wp:wrapNone/>
                <wp:docPr id="200"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3745" cy="2011680"/>
                          <a:chOff x="5996" y="1379"/>
                          <a:chExt cx="5354" cy="3168"/>
                        </a:xfrm>
                      </wpg:grpSpPr>
                      <pic:pic xmlns:pic="http://schemas.openxmlformats.org/drawingml/2006/picture">
                        <pic:nvPicPr>
                          <pic:cNvPr id="201" name="Picture 149" descr="perc1"/>
                          <pic:cNvPicPr>
                            <a:picLocks noChangeAspect="1" noChangeArrowheads="1"/>
                          </pic:cNvPicPr>
                        </pic:nvPicPr>
                        <pic:blipFill>
                          <a:blip r:embed="rId13">
                            <a:extLst>
                              <a:ext uri="{28A0092B-C50C-407E-A947-70E740481C1C}">
                                <a14:useLocalDpi xmlns:a14="http://schemas.microsoft.com/office/drawing/2010/main" val="0"/>
                              </a:ext>
                            </a:extLst>
                          </a:blip>
                          <a:srcRect b="19293"/>
                          <a:stretch>
                            <a:fillRect/>
                          </a:stretch>
                        </pic:blipFill>
                        <pic:spPr bwMode="auto">
                          <a:xfrm>
                            <a:off x="5996" y="1581"/>
                            <a:ext cx="5354" cy="2966"/>
                          </a:xfrm>
                          <a:prstGeom prst="rect">
                            <a:avLst/>
                          </a:prstGeom>
                          <a:noFill/>
                          <a:extLst>
                            <a:ext uri="{909E8E84-426E-40DD-AFC4-6F175D3DCCD1}">
                              <a14:hiddenFill xmlns:a14="http://schemas.microsoft.com/office/drawing/2010/main">
                                <a:solidFill>
                                  <a:srgbClr val="FFFFFF"/>
                                </a:solidFill>
                              </a14:hiddenFill>
                            </a:ext>
                          </a:extLst>
                        </pic:spPr>
                      </pic:pic>
                      <wps:wsp>
                        <wps:cNvPr id="202" name="Text Box 152"/>
                        <wps:cNvSpPr txBox="1">
                          <a:spLocks noChangeArrowheads="1"/>
                        </wps:cNvSpPr>
                        <wps:spPr bwMode="auto">
                          <a:xfrm>
                            <a:off x="6530" y="1379"/>
                            <a:ext cx="2048" cy="1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4FD0" w:rsidRPr="007D4FD0" w:rsidRDefault="007D4FD0">
                              <w:pPr>
                                <w:rPr>
                                  <w:i/>
                                </w:rPr>
                              </w:pPr>
                              <w:r w:rsidRPr="007D4FD0">
                                <w:rPr>
                                  <w:i/>
                                </w:rPr>
                                <w:t>Signal A besteht aus Addition der Signale B,C,D,E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3" o:spid="_x0000_s1033" style="position:absolute;left:0;text-align:left;margin-left:252.5pt;margin-top:8.3pt;width:259.35pt;height:158.4pt;z-index:251651584" coordorigin="5996,1379" coordsize="5354,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">
                <v:shape id="Picture 149" o:spid="_x0000_s1034" type="#_x0000_t75" alt="perc1" style="position:absolute;left:5996;top:1581;width:5354;height:2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S9pvDAAAA3AAAAA8AAABkcnMvZG93bnJldi54bWxEj9GKwjAURN8X9h/CXfBl0bSii1SjLAuC&#10;Pija9QMuybUtNjelidr+vREEH4eZOcMsVp2txY1aXzlWkI4SEMTamYoLBaf/9XAGwgdkg7VjUtCT&#10;h9Xy82OBmXF3PtItD4WIEPYZKihDaDIpvS7Joh+5hjh6Z9daDFG2hTQt3iPc1nKcJD/SYsVxocSG&#10;/krSl/xqFUy2+z7V+ppu7bec7PpAZnrYKzX46n7nIAJ14R1+tTdGwThJ4XkmHgG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L2m8MAAADcAAAADwAAAAAAAAAAAAAAAACf&#10;AgAAZHJzL2Rvd25yZXYueG1sUEsFBgAAAAAEAAQA9wAAAI8DAAAAAA==&#10;">
                  <v:imagedata r:id="rId14" o:title="perc1" cropbottom="12644f"/>
                </v:shape>
                <v:shape id="Text Box 152" o:spid="_x0000_s1035" type="#_x0000_t202" style="position:absolute;left:6530;top:1379;width:2048;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cVgcQA&#10;AADcAAAADwAAAGRycy9kb3ducmV2LnhtbESPzWrDMBCE74W8g9hAL6WWY1q7daOEtJDga9I8wMZa&#10;/1BrZSw1tt8+KgR6HGbmG2a9nUwnrjS41rKCVRSDIC6tbrlWcP7eP7+BcB5ZY2eZFMzkYLtZPKwx&#10;13bkI11PvhYBwi5HBY33fS6lKxsy6CLbEwevsoNBH+RQSz3gGOCmk0kcp9Jgy2GhwZ6+Gip/Tr9G&#10;QVWMT6/v4+Xgz9nxJf3ENrvYWanH5bT7AOFp8v/he7vQCpI4gb8z4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nFYHEAAAA3AAAAA8AAAAAAAAAAAAAAAAAmAIAAGRycy9k&#10;b3ducmV2LnhtbFBLBQYAAAAABAAEAPUAAACJAwAAAAA=&#10;" stroked="f">
                  <v:textbox>
                    <w:txbxContent>
                      <w:p w:rsidR="007D4FD0" w:rsidRPr="007D4FD0" w:rsidRDefault="007D4FD0">
                        <w:pPr>
                          <w:rPr>
                            <w:i/>
                          </w:rPr>
                        </w:pPr>
                        <w:r w:rsidRPr="007D4FD0">
                          <w:rPr>
                            <w:i/>
                          </w:rPr>
                          <w:t>Signal A besteht aus Addition der Signale B,C,D,E</w:t>
                        </w:r>
                      </w:p>
                    </w:txbxContent>
                  </v:textbox>
                </v:shape>
              </v:group>
            </w:pict>
          </mc:Fallback>
        </mc:AlternateContent>
      </w:r>
    </w:p>
    <w:p w:rsidR="009E647C" w:rsidRDefault="00B5176B" w:rsidP="00D11003">
      <w:pPr>
        <w:rPr>
          <w:b/>
        </w:rPr>
      </w:pPr>
      <w:r>
        <w:rPr>
          <w:b/>
        </w:rPr>
        <w:t xml:space="preserve">Wie kommt man zu </w:t>
      </w:r>
      <w:r w:rsidR="00C43831">
        <w:rPr>
          <w:b/>
        </w:rPr>
        <w:t>einer</w:t>
      </w:r>
      <w:r>
        <w:rPr>
          <w:b/>
        </w:rPr>
        <w:t xml:space="preserve"> Schwingungsauswertung ?</w:t>
      </w:r>
    </w:p>
    <w:p w:rsidR="009E647C" w:rsidRDefault="00B5176B" w:rsidP="00D11003">
      <w:r>
        <w:t>Die Auswertung ist ein sehr komplexer Vorgang,</w:t>
      </w:r>
    </w:p>
    <w:p w:rsidR="009E647C" w:rsidRDefault="00B5176B" w:rsidP="00D11003">
      <w:r>
        <w:t>der an dieser Stelle nur in groben Zügen erläutert</w:t>
      </w:r>
    </w:p>
    <w:p w:rsidR="009E647C" w:rsidRDefault="00B5176B" w:rsidP="009E647C">
      <w:r>
        <w:t>werden soll.</w:t>
      </w:r>
      <w:r w:rsidR="009E647C">
        <w:t xml:space="preserve"> </w:t>
      </w:r>
      <w:r>
        <w:t>Die Auswertung baut auf die</w:t>
      </w:r>
    </w:p>
    <w:p w:rsidR="009E647C" w:rsidRDefault="00B5176B" w:rsidP="009E647C">
      <w:r>
        <w:t xml:space="preserve">Theorie von Fourier auf, die besagt, </w:t>
      </w:r>
      <w:r w:rsidR="009E647C">
        <w:t>dass</w:t>
      </w:r>
    </w:p>
    <w:p w:rsidR="009E647C" w:rsidRDefault="00B5176B" w:rsidP="009E647C">
      <w:r>
        <w:t>man jedes periodische Signal durch</w:t>
      </w:r>
    </w:p>
    <w:p w:rsidR="009E647C" w:rsidRDefault="00B5176B" w:rsidP="009E647C">
      <w:r>
        <w:t>Überlagerung von Sinussignalen unterschiedlicher</w:t>
      </w:r>
    </w:p>
    <w:p w:rsidR="009E647C" w:rsidRDefault="00B5176B" w:rsidP="009E647C">
      <w:r>
        <w:t>Frequenz und Amplitude darstellen kann.</w:t>
      </w:r>
    </w:p>
    <w:p w:rsidR="009E647C" w:rsidRDefault="00B5176B" w:rsidP="009E647C">
      <w:r>
        <w:t>Umgekehrt kann man von einem vorhandenen</w:t>
      </w:r>
    </w:p>
    <w:p w:rsidR="009E647C" w:rsidRDefault="00B5176B" w:rsidP="009E647C">
      <w:r>
        <w:t>periodischen Signal durch Fourieranalyse</w:t>
      </w:r>
    </w:p>
    <w:p w:rsidR="009E647C" w:rsidRDefault="00B5176B" w:rsidP="009E647C">
      <w:r>
        <w:t>alle Sinussignale in Frequenz und Amplitude</w:t>
      </w:r>
    </w:p>
    <w:p w:rsidR="004E4F2C" w:rsidRDefault="00B5176B" w:rsidP="009E647C">
      <w:r>
        <w:t xml:space="preserve">herausanalysieren. </w:t>
      </w:r>
    </w:p>
    <w:p w:rsidR="004E4F2C" w:rsidRDefault="004E4F2C" w:rsidP="00B5176B">
      <w:pPr>
        <w:pStyle w:val="Standard1"/>
        <w:ind w:left="0" w:firstLine="0"/>
      </w:pPr>
    </w:p>
    <w:p w:rsidR="003D7C64" w:rsidRDefault="003D7C64">
      <w:pPr>
        <w:pStyle w:val="Standard1"/>
        <w:ind w:left="0" w:firstLine="0"/>
      </w:pPr>
      <w:r>
        <w:t>In einer speziellen Art, der sogenannten Fast Fourier Transformation (</w:t>
      </w:r>
      <w:r>
        <w:rPr>
          <w:b/>
        </w:rPr>
        <w:t>FFT</w:t>
      </w:r>
      <w:r>
        <w:t>), wird die zu untersuchende periodischen Funkt</w:t>
      </w:r>
      <w:r w:rsidR="00175AC9">
        <w:t xml:space="preserve">ion nur punktweise abgetastet. </w:t>
      </w:r>
      <w:r>
        <w:t>Dadurch bedingt sind e</w:t>
      </w:r>
      <w:r w:rsidR="0086248C">
        <w:t xml:space="preserve">inige Kriterien zu beachten, um </w:t>
      </w:r>
      <w:r>
        <w:t>dennoch ein weitgehend unverfälschtes Frequenzspektrum zu erhalten. Hier seien nur einige Tips angeführt:</w:t>
      </w:r>
    </w:p>
    <w:p w:rsidR="003D7C64" w:rsidRDefault="003D7C64">
      <w:pPr>
        <w:pStyle w:val="Standard1"/>
        <w:ind w:left="0" w:firstLine="0"/>
      </w:pPr>
    </w:p>
    <w:p w:rsidR="003D7C64" w:rsidRDefault="003D7C64">
      <w:pPr>
        <w:pStyle w:val="Standard1"/>
        <w:ind w:left="0" w:firstLine="0"/>
      </w:pPr>
      <w:r>
        <w:sym w:font="Symbol" w:char="F0B7"/>
      </w:r>
      <w:r>
        <w:t xml:space="preserve"> Wähle eine Abtastfrequenz, die mindestens 5 bis 10-fach höher ist, als die höchste zu untersuchende Frequend des periodischen Signals</w:t>
      </w:r>
      <w:r w:rsidR="00861729">
        <w:t xml:space="preserve"> (theoretisch reicht die doppelte Frequenz, diese führt praktisch aber zu sehr schlechten Ergebnissen).</w:t>
      </w:r>
    </w:p>
    <w:p w:rsidR="003D7C64" w:rsidRDefault="003D7C64">
      <w:pPr>
        <w:pStyle w:val="Standard1"/>
        <w:ind w:left="0" w:firstLine="0"/>
      </w:pPr>
    </w:p>
    <w:p w:rsidR="003D7C64" w:rsidRDefault="003D7C64">
      <w:pPr>
        <w:pStyle w:val="Standard1"/>
        <w:ind w:left="0" w:firstLine="0"/>
      </w:pPr>
      <w:r>
        <w:sym w:font="Symbol" w:char="F0B7"/>
      </w:r>
      <w:r>
        <w:t xml:space="preserve"> Das brauchbare Spektrum beschränkt sich auf einen Frequenzbereich, der unter der halben Abtastfrequenz liegt, da durch Spiegelung an der halben Abtastfrequenz Amplituden an Frequenzen erzeugt werden, die real nicht existieren, sondern nur durch die Art der Auswertung bedingt entstehen ( z.Bsp. wenn eine Abtastfrequenz von fa=1000 Hz  gewählt wurde, repräsentiert das Ergebnis der Fourieranalyse bis maximal fmax=</w:t>
      </w:r>
      <w:r w:rsidR="00A775FD">
        <w:t>500 Hz die realen Verhältnisse). D</w:t>
      </w:r>
      <w:r w:rsidR="001053E5">
        <w:t>iesen Effekt nennt man Aliasing.</w:t>
      </w:r>
      <w:r w:rsidR="00A775FD">
        <w:t xml:space="preserve"> </w:t>
      </w:r>
      <w:r w:rsidR="001053E5">
        <w:t>Da</w:t>
      </w:r>
      <w:r w:rsidR="00861729">
        <w:t xml:space="preserve">zu </w:t>
      </w:r>
      <w:r w:rsidR="001053E5">
        <w:t xml:space="preserve">sind </w:t>
      </w:r>
      <w:r w:rsidR="00861729">
        <w:t xml:space="preserve">entsprechende </w:t>
      </w:r>
      <w:r w:rsidR="00A775FD">
        <w:t>Anti – Aliasing – Tiefpassfilter (Softwarefilter helfen nicht!)</w:t>
      </w:r>
      <w:r w:rsidR="001053E5">
        <w:t xml:space="preserve"> einzusetzen, die ab halber Abtastfrequenz</w:t>
      </w:r>
      <w:r w:rsidR="00A775FD">
        <w:t xml:space="preserve"> </w:t>
      </w:r>
      <w:r w:rsidR="00861729">
        <w:t xml:space="preserve">oder darunter </w:t>
      </w:r>
      <w:r w:rsidR="001053E5">
        <w:t xml:space="preserve">das gemessene Signal wegfiltern.  </w:t>
      </w:r>
    </w:p>
    <w:p w:rsidR="003D7C64" w:rsidRDefault="003D7C64">
      <w:pPr>
        <w:pStyle w:val="Standard1"/>
      </w:pPr>
    </w:p>
    <w:p w:rsidR="003D7C64" w:rsidRDefault="003D7C64" w:rsidP="00B95410">
      <w:pPr>
        <w:pStyle w:val="Standard1"/>
        <w:ind w:left="0" w:firstLine="0"/>
      </w:pPr>
      <w:r>
        <w:sym w:font="Symbol" w:char="F0B7"/>
      </w:r>
      <w:r>
        <w:t xml:space="preserve"> Setze </w:t>
      </w:r>
      <w:r w:rsidR="0026687A">
        <w:t xml:space="preserve">auch </w:t>
      </w:r>
      <w:r>
        <w:t xml:space="preserve">entsprechende </w:t>
      </w:r>
      <w:r w:rsidR="0026687A">
        <w:t>Digitalf</w:t>
      </w:r>
      <w:r>
        <w:t xml:space="preserve">ilter ein (Hochpass, Tiefpass), um den zu untersuchenden Frequenzbereich möglichst unbeeinflußt von Störfrequenzen </w:t>
      </w:r>
      <w:r w:rsidR="0026687A">
        <w:t xml:space="preserve">bekannter Frequenz </w:t>
      </w:r>
      <w:r>
        <w:t>zu erhalten. Besonders das niederfrequente Rauschen höherer Amplituden kann da</w:t>
      </w:r>
      <w:r w:rsidR="0026687A">
        <w:t>mit gut herausgefiltert werden.</w:t>
      </w:r>
      <w:r>
        <w:t xml:space="preserve"> Theoretisch würde unter optimalen Bedingungen ein reines Sinussignal einen spitzen Peak im Frequenzspektrum erzeugen. Bedingt durch sogenannte Leakage – Effekte werden aber Frequenzanteile, die nicht einem exakten Vielfachen der Grundfrequenz betragen, auf andere Frequenzen aufgeteilt. </w:t>
      </w:r>
      <w:r w:rsidR="00B95410">
        <w:t>Der Grund liegt in der Tatsache, dass man immer ein vorzugebendes fixes Zeitfenster analysiert, dessen Signalinhalt aber immer leicht variiert. D</w:t>
      </w:r>
      <w:r>
        <w:t xml:space="preserve">ie Basis der </w:t>
      </w:r>
      <w:r>
        <w:lastRenderedPageBreak/>
        <w:t xml:space="preserve">Peaks (Peak = Amplitude im Frequenzspektrum) </w:t>
      </w:r>
      <w:r w:rsidR="00B95410">
        <w:t xml:space="preserve">wird durch diesen Effekt jedenfalls </w:t>
      </w:r>
      <w:r>
        <w:t>breiter</w:t>
      </w:r>
      <w:r w:rsidR="00B95410">
        <w:t xml:space="preserve">, </w:t>
      </w:r>
      <w:r>
        <w:t>die Wahl d</w:t>
      </w:r>
      <w:r w:rsidR="00B95410">
        <w:t>es</w:t>
      </w:r>
      <w:r>
        <w:t xml:space="preserve"> Zeitfensters </w:t>
      </w:r>
      <w:r w:rsidR="00B95410">
        <w:t xml:space="preserve">(Form und Länge) beeinflusst </w:t>
      </w:r>
      <w:r>
        <w:t xml:space="preserve">die </w:t>
      </w:r>
      <w:r w:rsidR="00B95410">
        <w:t>Auswirkung.</w:t>
      </w:r>
    </w:p>
    <w:p w:rsidR="00764D79" w:rsidRDefault="00764D79" w:rsidP="00B95410">
      <w:pPr>
        <w:pStyle w:val="Standard1"/>
        <w:ind w:left="0" w:firstLine="0"/>
      </w:pPr>
    </w:p>
    <w:p w:rsidR="0086248C" w:rsidRDefault="0086248C" w:rsidP="00B95410">
      <w:pPr>
        <w:pStyle w:val="Standard1"/>
        <w:ind w:left="0" w:firstLine="0"/>
      </w:pPr>
    </w:p>
    <w:p w:rsidR="000F378A" w:rsidRDefault="000F378A" w:rsidP="00B95410">
      <w:pPr>
        <w:pStyle w:val="Standard1"/>
        <w:ind w:left="0" w:firstLine="0"/>
      </w:pPr>
      <w:r>
        <w:rPr>
          <w:b/>
        </w:rPr>
        <w:t xml:space="preserve">Eigenfrequenz / Erregerfrequenz / Resonanz: </w:t>
      </w:r>
      <w:r>
        <w:t>– Die Begriffe sind für das Verständnis der möglichen Auswirkung bei Schwingungsvorgängen von zentrale</w:t>
      </w:r>
      <w:r w:rsidR="004809A3">
        <w:t>r</w:t>
      </w:r>
      <w:r>
        <w:t xml:space="preserve"> Bedeutung.</w:t>
      </w:r>
    </w:p>
    <w:p w:rsidR="000F378A" w:rsidRDefault="000F378A" w:rsidP="00B95410">
      <w:pPr>
        <w:pStyle w:val="Standard1"/>
        <w:ind w:left="0" w:firstLine="0"/>
      </w:pPr>
    </w:p>
    <w:p w:rsidR="00E57E68" w:rsidRDefault="00A814EE" w:rsidP="00B95410">
      <w:pPr>
        <w:pStyle w:val="Standard1"/>
        <w:ind w:left="0" w:firstLine="0"/>
      </w:pPr>
      <w:r>
        <w:rPr>
          <w:b/>
          <w:i/>
          <w:noProof/>
          <w:lang w:val="de-AT" w:eastAsia="de-AT"/>
        </w:rPr>
        <mc:AlternateContent>
          <mc:Choice Requires="wpg">
            <w:drawing>
              <wp:anchor distT="0" distB="0" distL="114300" distR="114300" simplePos="0" relativeHeight="251649536" behindDoc="0" locked="0" layoutInCell="1" allowOverlap="1">
                <wp:simplePos x="0" y="0"/>
                <wp:positionH relativeFrom="column">
                  <wp:posOffset>3467100</wp:posOffset>
                </wp:positionH>
                <wp:positionV relativeFrom="paragraph">
                  <wp:posOffset>154940</wp:posOffset>
                </wp:positionV>
                <wp:extent cx="2588260" cy="2837180"/>
                <wp:effectExtent l="0" t="0" r="0" b="0"/>
                <wp:wrapNone/>
                <wp:docPr id="42"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8260" cy="2837180"/>
                          <a:chOff x="2256" y="3045"/>
                          <a:chExt cx="5283" cy="5889"/>
                        </a:xfrm>
                      </wpg:grpSpPr>
                      <wpg:grpSp>
                        <wpg:cNvPr id="43" name="Group 79"/>
                        <wpg:cNvGrpSpPr>
                          <a:grpSpLocks/>
                        </wpg:cNvGrpSpPr>
                        <wpg:grpSpPr bwMode="auto">
                          <a:xfrm>
                            <a:off x="2499" y="3045"/>
                            <a:ext cx="3220" cy="5883"/>
                            <a:chOff x="2499" y="3045"/>
                            <a:chExt cx="3220" cy="5883"/>
                          </a:xfrm>
                        </wpg:grpSpPr>
                        <wpg:grpSp>
                          <wpg:cNvPr id="44" name="Group 80"/>
                          <wpg:cNvGrpSpPr>
                            <a:grpSpLocks/>
                          </wpg:cNvGrpSpPr>
                          <wpg:grpSpPr bwMode="auto">
                            <a:xfrm rot="-359773">
                              <a:off x="2746" y="3085"/>
                              <a:ext cx="2973" cy="3748"/>
                              <a:chOff x="1820" y="3404"/>
                              <a:chExt cx="2973" cy="3748"/>
                            </a:xfrm>
                          </wpg:grpSpPr>
                          <wps:wsp>
                            <wps:cNvPr id="45" name="Rectangle 81"/>
                            <wps:cNvSpPr>
                              <a:spLocks noChangeArrowheads="1"/>
                            </wps:cNvSpPr>
                            <wps:spPr bwMode="auto">
                              <a:xfrm rot="346479">
                                <a:off x="1820" y="3404"/>
                                <a:ext cx="2973" cy="298"/>
                              </a:xfrm>
                              <a:prstGeom prst="rect">
                                <a:avLst/>
                              </a:prstGeom>
                              <a:solidFill>
                                <a:srgbClr val="FFFFFF"/>
                              </a:solidFill>
                              <a:ln w="31750">
                                <a:solidFill>
                                  <a:srgbClr val="000000"/>
                                </a:solidFill>
                                <a:miter lim="800000"/>
                                <a:headEnd/>
                                <a:tailEnd/>
                              </a:ln>
                            </wps:spPr>
                            <wps:bodyPr rot="0" vert="horz" wrap="square" lIns="91440" tIns="45720" rIns="91440" bIns="45720" anchor="t" anchorCtr="0" upright="1">
                              <a:noAutofit/>
                            </wps:bodyPr>
                          </wps:wsp>
                          <wps:wsp>
                            <wps:cNvPr id="46" name="Line 82"/>
                            <wps:cNvCnPr>
                              <a:cxnSpLocks noChangeShapeType="1"/>
                            </wps:cNvCnPr>
                            <wps:spPr bwMode="auto">
                              <a:xfrm flipH="1">
                                <a:off x="3220" y="3692"/>
                                <a:ext cx="61" cy="51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83"/>
                            <wps:cNvCnPr>
                              <a:cxnSpLocks noChangeShapeType="1"/>
                            </wps:cNvCnPr>
                            <wps:spPr bwMode="auto">
                              <a:xfrm>
                                <a:off x="3219" y="4197"/>
                                <a:ext cx="360" cy="27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84"/>
                            <wps:cNvCnPr>
                              <a:cxnSpLocks noChangeShapeType="1"/>
                            </wps:cNvCnPr>
                            <wps:spPr bwMode="auto">
                              <a:xfrm flipH="1">
                                <a:off x="2993" y="4464"/>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85"/>
                            <wps:cNvCnPr>
                              <a:cxnSpLocks noChangeShapeType="1"/>
                            </wps:cNvCnPr>
                            <wps:spPr bwMode="auto">
                              <a:xfrm>
                                <a:off x="3003" y="4690"/>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86"/>
                            <wps:cNvCnPr>
                              <a:cxnSpLocks noChangeShapeType="1"/>
                            </wps:cNvCnPr>
                            <wps:spPr bwMode="auto">
                              <a:xfrm flipH="1">
                                <a:off x="2945" y="5013"/>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87"/>
                            <wps:cNvCnPr>
                              <a:cxnSpLocks noChangeShapeType="1"/>
                            </wps:cNvCnPr>
                            <wps:spPr bwMode="auto">
                              <a:xfrm>
                                <a:off x="2955" y="5239"/>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88"/>
                            <wps:cNvCnPr>
                              <a:cxnSpLocks noChangeShapeType="1"/>
                            </wps:cNvCnPr>
                            <wps:spPr bwMode="auto">
                              <a:xfrm flipH="1">
                                <a:off x="2914" y="5548"/>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89"/>
                            <wps:cNvCnPr>
                              <a:cxnSpLocks noChangeShapeType="1"/>
                            </wps:cNvCnPr>
                            <wps:spPr bwMode="auto">
                              <a:xfrm>
                                <a:off x="2924" y="5774"/>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90"/>
                            <wps:cNvCnPr>
                              <a:cxnSpLocks noChangeShapeType="1"/>
                            </wps:cNvCnPr>
                            <wps:spPr bwMode="auto">
                              <a:xfrm flipH="1">
                                <a:off x="2883" y="6082"/>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91"/>
                            <wps:cNvCnPr>
                              <a:cxnSpLocks noChangeShapeType="1"/>
                            </wps:cNvCnPr>
                            <wps:spPr bwMode="auto">
                              <a:xfrm>
                                <a:off x="2893" y="6308"/>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92"/>
                            <wps:cNvCnPr>
                              <a:cxnSpLocks noChangeShapeType="1"/>
                            </wps:cNvCnPr>
                            <wps:spPr bwMode="auto">
                              <a:xfrm flipH="1">
                                <a:off x="2832" y="6617"/>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93"/>
                            <wps:cNvCnPr>
                              <a:cxnSpLocks noChangeShapeType="1"/>
                            </wps:cNvCnPr>
                            <wps:spPr bwMode="auto">
                              <a:xfrm>
                                <a:off x="2842" y="6843"/>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58" name="Line 94"/>
                          <wps:cNvCnPr>
                            <a:cxnSpLocks noChangeShapeType="1"/>
                          </wps:cNvCnPr>
                          <wps:spPr bwMode="auto">
                            <a:xfrm flipH="1">
                              <a:off x="4125" y="6809"/>
                              <a:ext cx="360" cy="1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5"/>
                          <wps:cNvCnPr>
                            <a:cxnSpLocks noChangeShapeType="1"/>
                          </wps:cNvCnPr>
                          <wps:spPr bwMode="auto">
                            <a:xfrm flipH="1">
                              <a:off x="4104" y="6984"/>
                              <a:ext cx="10" cy="60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Oval 96" descr="30%"/>
                          <wps:cNvSpPr>
                            <a:spLocks noChangeArrowheads="1"/>
                          </wps:cNvSpPr>
                          <wps:spPr bwMode="auto">
                            <a:xfrm>
                              <a:off x="3446" y="7591"/>
                              <a:ext cx="1337" cy="1337"/>
                            </a:xfrm>
                            <a:prstGeom prst="ellipse">
                              <a:avLst/>
                            </a:prstGeom>
                            <a:pattFill prst="pct3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61" name="Rectangle 97" descr="Kleines Gitternetz"/>
                          <wps:cNvSpPr>
                            <a:spLocks noChangeArrowheads="1"/>
                          </wps:cNvSpPr>
                          <wps:spPr bwMode="auto">
                            <a:xfrm>
                              <a:off x="2499" y="3045"/>
                              <a:ext cx="3117" cy="390"/>
                            </a:xfrm>
                            <a:prstGeom prst="rect">
                              <a:avLst/>
                            </a:prstGeom>
                            <a:pattFill prst="smGrid">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62" name="Line 98"/>
                        <wps:cNvCnPr>
                          <a:cxnSpLocks noChangeShapeType="1"/>
                        </wps:cNvCnPr>
                        <wps:spPr bwMode="auto">
                          <a:xfrm flipV="1">
                            <a:off x="5009" y="8239"/>
                            <a:ext cx="2530"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Line 99"/>
                        <wps:cNvCnPr>
                          <a:cxnSpLocks noChangeShapeType="1"/>
                        </wps:cNvCnPr>
                        <wps:spPr bwMode="auto">
                          <a:xfrm>
                            <a:off x="5709" y="3425"/>
                            <a:ext cx="160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Line 100"/>
                        <wps:cNvCnPr>
                          <a:cxnSpLocks noChangeShapeType="1"/>
                        </wps:cNvCnPr>
                        <wps:spPr bwMode="auto">
                          <a:xfrm>
                            <a:off x="6830" y="3415"/>
                            <a:ext cx="0"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Line 101"/>
                        <wps:cNvCnPr>
                          <a:cxnSpLocks noChangeShapeType="1"/>
                        </wps:cNvCnPr>
                        <wps:spPr bwMode="auto">
                          <a:xfrm>
                            <a:off x="6885" y="8252"/>
                            <a:ext cx="0"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Text Box 102"/>
                        <wps:cNvSpPr txBox="1">
                          <a:spLocks noChangeArrowheads="1"/>
                        </wps:cNvSpPr>
                        <wps:spPr bwMode="auto">
                          <a:xfrm>
                            <a:off x="2695" y="4947"/>
                            <a:ext cx="926"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7E68" w:rsidRPr="00DA74B5" w:rsidRDefault="00E57E68" w:rsidP="00E57E68">
                              <w:pPr>
                                <w:rPr>
                                  <w:b/>
                                  <w:sz w:val="32"/>
                                  <w:szCs w:val="32"/>
                                </w:rPr>
                              </w:pPr>
                              <w:r w:rsidRPr="00DA74B5">
                                <w:rPr>
                                  <w:b/>
                                  <w:sz w:val="32"/>
                                  <w:szCs w:val="32"/>
                                </w:rPr>
                                <w:t>c</w:t>
                              </w:r>
                            </w:p>
                          </w:txbxContent>
                        </wps:txbx>
                        <wps:bodyPr rot="0" vert="horz" wrap="square" lIns="91440" tIns="45720" rIns="91440" bIns="45720" anchor="t" anchorCtr="0" upright="1">
                          <a:noAutofit/>
                        </wps:bodyPr>
                      </wps:wsp>
                      <wps:wsp>
                        <wps:cNvPr id="195" name="Line 103"/>
                        <wps:cNvCnPr>
                          <a:cxnSpLocks noChangeShapeType="1"/>
                        </wps:cNvCnPr>
                        <wps:spPr bwMode="auto">
                          <a:xfrm flipV="1">
                            <a:off x="3137" y="5019"/>
                            <a:ext cx="628" cy="1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Text Box 104"/>
                        <wps:cNvSpPr txBox="1">
                          <a:spLocks noChangeArrowheads="1"/>
                        </wps:cNvSpPr>
                        <wps:spPr bwMode="auto">
                          <a:xfrm>
                            <a:off x="2256" y="7162"/>
                            <a:ext cx="926"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7E68" w:rsidRPr="00DA74B5" w:rsidRDefault="00E57E68" w:rsidP="00E57E68">
                              <w:pPr>
                                <w:rPr>
                                  <w:b/>
                                  <w:sz w:val="32"/>
                                  <w:szCs w:val="32"/>
                                </w:rPr>
                              </w:pPr>
                              <w:r>
                                <w:rPr>
                                  <w:b/>
                                  <w:sz w:val="32"/>
                                  <w:szCs w:val="32"/>
                                </w:rPr>
                                <w:t>m</w:t>
                              </w:r>
                            </w:p>
                          </w:txbxContent>
                        </wps:txbx>
                        <wps:bodyPr rot="0" vert="horz" wrap="square" lIns="91440" tIns="45720" rIns="91440" bIns="45720" anchor="t" anchorCtr="0" upright="1">
                          <a:noAutofit/>
                        </wps:bodyPr>
                      </wps:wsp>
                      <wps:wsp>
                        <wps:cNvPr id="197" name="Line 105"/>
                        <wps:cNvCnPr>
                          <a:cxnSpLocks noChangeShapeType="1"/>
                        </wps:cNvCnPr>
                        <wps:spPr bwMode="auto">
                          <a:xfrm>
                            <a:off x="2767" y="7529"/>
                            <a:ext cx="648" cy="3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Text Box 106"/>
                        <wps:cNvSpPr txBox="1">
                          <a:spLocks noChangeArrowheads="1"/>
                        </wps:cNvSpPr>
                        <wps:spPr bwMode="auto">
                          <a:xfrm>
                            <a:off x="5455" y="3634"/>
                            <a:ext cx="1276" cy="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7E68" w:rsidRPr="00DA74B5" w:rsidRDefault="00E57E68" w:rsidP="00E57E68">
                              <w:pPr>
                                <w:rPr>
                                  <w:b/>
                                  <w:sz w:val="32"/>
                                  <w:szCs w:val="32"/>
                                </w:rPr>
                              </w:pPr>
                              <w:r w:rsidRPr="00E57E68">
                                <w:rPr>
                                  <w:b/>
                                  <w:sz w:val="24"/>
                                  <w:szCs w:val="24"/>
                                </w:rPr>
                                <w:t xml:space="preserve">x </w:t>
                              </w:r>
                              <w:r w:rsidRPr="00DA74B5">
                                <w:rPr>
                                  <w:sz w:val="28"/>
                                  <w:szCs w:val="28"/>
                                </w:rPr>
                                <w:t>[mm]</w:t>
                              </w:r>
                            </w:p>
                          </w:txbxContent>
                        </wps:txbx>
                        <wps:bodyPr rot="0" vert="horz" wrap="square" lIns="91440" tIns="45720" rIns="91440" bIns="45720" anchor="t" anchorCtr="0" upright="1">
                          <a:noAutofit/>
                        </wps:bodyPr>
                      </wps:wsp>
                      <wps:wsp>
                        <wps:cNvPr id="199" name="Text Box 107"/>
                        <wps:cNvSpPr txBox="1">
                          <a:spLocks noChangeArrowheads="1"/>
                        </wps:cNvSpPr>
                        <wps:spPr bwMode="auto">
                          <a:xfrm>
                            <a:off x="5469" y="8369"/>
                            <a:ext cx="1276" cy="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7E68" w:rsidRPr="00DA74B5" w:rsidRDefault="00E57E68" w:rsidP="00E57E68">
                              <w:pPr>
                                <w:rPr>
                                  <w:b/>
                                  <w:sz w:val="32"/>
                                  <w:szCs w:val="32"/>
                                </w:rPr>
                              </w:pPr>
                              <w:r w:rsidRPr="00E57E68">
                                <w:rPr>
                                  <w:b/>
                                  <w:sz w:val="24"/>
                                  <w:szCs w:val="24"/>
                                </w:rPr>
                                <w:t xml:space="preserve">y </w:t>
                              </w:r>
                              <w:r w:rsidRPr="00DA74B5">
                                <w:rPr>
                                  <w:sz w:val="28"/>
                                  <w:szCs w:val="28"/>
                                </w:rPr>
                                <w:t>[mm]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8" o:spid="_x0000_s1036" style="position:absolute;left:0;text-align:left;margin-left:273pt;margin-top:12.2pt;width:203.8pt;height:223.4pt;z-index:251649536" coordorigin="2256,3045" coordsize="5283,5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">
                <v:group id="Group 79" o:spid="_x0000_s1037" style="position:absolute;left:2499;top:3045;width:3220;height:5883" coordorigin="2499,3045" coordsize="3220,58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oup 80" o:spid="_x0000_s1038" style="position:absolute;left:2746;top:3085;width:2973;height:3748;rotation:-392968fd" coordorigin="1820,3404" coordsize="2973,3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3s/sjFAAAA2wAA&#10;AA8AAAAAAAAAAAAAAAAAqgIAAGRycy9kb3ducmV2LnhtbFBLBQYAAAAABAAEAPoAAACcAwAAAAA=&#10;">
                    <v:rect id="Rectangle 81" o:spid="_x0000_s1039" style="position:absolute;left:1820;top:3404;width:2973;height:298;rotation:3784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PEMUA&#10;AADbAAAADwAAAGRycy9kb3ducmV2LnhtbESPQWvCQBSE7wX/w/IEb7pRtJHoKrGltFAKNXrx9sg+&#10;k2D2bchuYvrvuwWhx2FmvmG2+8HUoqfWVZYVzGcRCOLc6ooLBefT23QNwnlkjbVlUvBDDva70dMW&#10;E23vfKQ+84UIEHYJKii9bxIpXV6SQTezDXHwrrY16INsC6lbvAe4qeUiip6lwYrDQokNvZSU37LO&#10;KIi/008Zm8NrJr+6ppu/r+K8uyg1GQ/pBoSnwf+HH+0PrWC5gr8v4Qf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o8QxQAAANsAAAAPAAAAAAAAAAAAAAAAAJgCAABkcnMv&#10;ZG93bnJldi54bWxQSwUGAAAAAAQABAD1AAAAigMAAAAA&#10;" strokeweight="2.5pt"/>
                    <v:line id="Line 82" o:spid="_x0000_s1040" style="position:absolute;flip:x;visibility:visible;mso-wrap-style:square" from="3220,3692" to="3281,4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qLsQAAADbAAAADwAAAGRycy9kb3ducmV2LnhtbESP3WrCQBSE7wu+w3KE3tWNtohE1yBR&#10;QXpX9QGO2WOSNns2Zjc/+vTdQsHLYWa+YVbJYCrRUeNKywqmkwgEcWZ1ybmC82n/tgDhPLLGyjIp&#10;uJODZD16WWGsbc9f1B19LgKEXYwKCu/rWEqXFWTQTWxNHLyrbQz6IJtc6gb7ADeVnEXRXBosOSwU&#10;WFNaUPZzbI2C7TY/3drZ4tBllx2nt/JhP9+/lXodD5slCE+Df4b/2wet4GMOf1/CD5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NiouxAAAANsAAAAPAAAAAAAAAAAA&#10;AAAAAKECAABkcnMvZG93bnJldi54bWxQSwUGAAAAAAQABAD5AAAAkgMAAAAA&#10;" strokeweight="2pt"/>
                    <v:line id="Line 83" o:spid="_x0000_s1041" style="position:absolute;visibility:visible;mso-wrap-style:square" from="3219,4197" to="3579,4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84" o:spid="_x0000_s1042" style="position:absolute;flip:x;visibility:visible;mso-wrap-style:square" from="2993,4464" to="3569,4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bx8EAAADbAAAADwAAAGRycy9kb3ducmV2LnhtbERPS27CMBDdV+IO1lRiV5xCVaGAiaoA&#10;UtRdgQMM8ZCExuMkdj709PWiUpdP779NJlOLgTpXWVbwuohAEOdWV1wouJyPL2sQziNrrC2Tggc5&#10;SHazpy3G2o78RcPJFyKEsItRQel9E0vp8pIMuoVtiAN3s51BH2BXSN3hGMJNLZdR9C4NVhwaSmwo&#10;LSn/PvVGwX5fnNt+uc6G/HrgtK1+7OfqrtT8efrYgPA0+X/xnzvTCt7C2PAl/AC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5RvHwQAAANsAAAAPAAAAAAAAAAAAAAAA&#10;AKECAABkcnMvZG93bnJldi54bWxQSwUGAAAAAAQABAD5AAAAjwMAAAAA&#10;" strokeweight="2pt"/>
                    <v:line id="Line 85" o:spid="_x0000_s1043" style="position:absolute;visibility:visible;mso-wrap-style:square" from="3003,4690" to="3538,4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2pLMIAAADbAAAADwAAAGRycy9kb3ducmV2LnhtbESPT4vCMBTE7wt+h/AEb2uq6K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2pLMIAAADbAAAADwAAAAAAAAAAAAAA&#10;AAChAgAAZHJzL2Rvd25yZXYueG1sUEsFBgAAAAAEAAQA+QAAAJADAAAAAA==&#10;" strokeweight="2pt"/>
                    <v:line id="Line 86" o:spid="_x0000_s1044" style="position:absolute;flip:x;visibility:visible;mso-wrap-style:square" from="2945,5013" to="3521,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qBHMEAAADbAAAADwAAAGRycy9kb3ducmV2LnhtbERPS27CMBDdV+IO1lRiV5yCWqGAiaoA&#10;UtRdgQMM8ZCExuMkdj709PWiUpdP779NJlOLgTpXWVbwuohAEOdWV1wouJyPL2sQziNrrC2Tggc5&#10;SHazpy3G2o78RcPJFyKEsItRQel9E0vp8pIMuoVtiAN3s51BH2BXSN3hGMJNLZdR9C4NVhwaSmwo&#10;LSn/PvVGwX5fnNt+uc6G/HrgtK1+7OfqrtT8efrYgPA0+X/xnzvTCt7C+vAl/AC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SoEcwQAAANsAAAAPAAAAAAAAAAAAAAAA&#10;AKECAABkcnMvZG93bnJldi54bWxQSwUGAAAAAAQABAD5AAAAjwMAAAAA&#10;" strokeweight="2pt"/>
                    <v:line id="Line 87" o:spid="_x0000_s1045" style="position:absolute;visibility:visible;mso-wrap-style:square" from="2955,5239" to="3490,5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Iz978AAADbAAAADwAAAGRycy9kb3ducmV2LnhtbESPwQrCMBBE74L/EFbwpqmCItUoIlS8&#10;idVLb2uztsVmU5qo9e+NIHgcZuYNs9p0phZPal1lWcFkHIEgzq2uuFBwOSejBQjnkTXWlknBmxxs&#10;1v3eCmNtX3yiZ+oLESDsYlRQet/EUrq8JINubBvi4N1sa9AH2RZSt/gKcFPLaRTNpcGKw0KJDe1K&#10;yu/pwyi4Z5dZsj/u9LlOt/paJD673rRSw0G3XYLw1Pl/+Nc+aAW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Iz978AAADbAAAADwAAAAAAAAAAAAAAAACh&#10;AgAAZHJzL2Rvd25yZXYueG1sUEsFBgAAAAAEAAQA+QAAAI0DAAAAAA==&#10;" strokeweight="2pt"/>
                    <v:line id="Line 88" o:spid="_x0000_s1046" style="position:absolute;flip:x;visibility:visible;mso-wrap-style:square" from="2914,5548" to="3490,5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S68MQAAADbAAAADwAAAGRycy9kb3ducmV2LnhtbESP0WrCQBRE3wv+w3IF3+rGFItEVynR&#10;gvjWpB9wzd4mabN3k+wao1/vFgp9HGbmDLPZjaYRA/WutqxgMY9AEBdW11wq+Mzfn1cgnEfW2Fgm&#10;BTdysNtOnjaYaHvlDxoyX4oAYZeggsr7NpHSFRUZdHPbEgfvy/YGfZB9KXWP1wA3jYyj6FUarDks&#10;VNhSWlHxk12Mgv2+zLtLvDoOxfnAaVff7enlW6nZdHxbg/A0+v/wX/uoFSxj+P0SfoD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1LrwxAAAANsAAAAPAAAAAAAAAAAA&#10;AAAAAKECAABkcnMvZG93bnJldi54bWxQSwUGAAAAAAQABAD5AAAAkgMAAAAA&#10;" strokeweight="2pt"/>
                    <v:line id="Line 89" o:spid="_x0000_s1047" style="position:absolute;visibility:visible;mso-wrap-style:square" from="2924,5774" to="3459,6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90" o:spid="_x0000_s1048" style="position:absolute;flip:x;visibility:visible;mso-wrap-style:square" from="2883,6082" to="3459,6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HH8MAAADbAAAADwAAAGRycy9kb3ducmV2LnhtbESP3YrCMBSE7wXfIRzBO03VVaQaRdQF&#10;2Tt/HuDYHNtqc1KbWLv79BtB8HKYmW+Y+bIxhaipcrllBYN+BII4sTrnVMHp+N2bgnAeWWNhmRT8&#10;koPlot2aY6ztk/dUH3wqAoRdjAoy78tYSpdkZND1bUkcvIutDPogq1TqCp8Bbgo5jKKJNJhzWMiw&#10;pHVGye3wMAo2m/R4fwynuzo5b3l9z//sz+iqVLfTrGYgPDX+E363d1rB+AteX8IP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xhx/DAAAA2wAAAA8AAAAAAAAAAAAA&#10;AAAAoQIAAGRycy9kb3ducmV2LnhtbFBLBQYAAAAABAAEAPkAAACRAwAAAAA=&#10;" strokeweight="2pt"/>
                    <v:line id="Line 91" o:spid="_x0000_s1049" style="position:absolute;visibility:visible;mso-wrap-style:square" from="2893,6308" to="3428,6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92" o:spid="_x0000_s1050" style="position:absolute;flip:x;visibility:visible;mso-wrap-style:square" from="2832,6617" to="3408,6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888QAAADbAAAADwAAAGRycy9kb3ducmV2LnhtbESP3WrCQBSE7wu+w3KE3tWNlopE1yBR&#10;QXpX9QGO2WOSNns2Zjc/+vTdQsHLYWa+YVbJYCrRUeNKywqmkwgEcWZ1ybmC82n/tgDhPLLGyjIp&#10;uJODZD16WWGsbc9f1B19LgKEXYwKCu/rWEqXFWTQTWxNHLyrbQz6IJtc6gb7ADeVnEXRXBosOSwU&#10;WFNaUPZzbI2C7TY/3drZ4tBllx2nt/JhP9+/lXodD5slCE+Df4b/2wet4GMOf1/CD5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7zzxAAAANsAAAAPAAAAAAAAAAAA&#10;AAAAAKECAABkcnMvZG93bnJldi54bWxQSwUGAAAAAAQABAD5AAAAkgMAAAAA&#10;" strokeweight="2pt"/>
                    <v:line id="Line 93" o:spid="_x0000_s1051" style="position:absolute;visibility:visible;mso-wrap-style:square" from="2842,6843" to="3377,7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group>
                  <v:line id="Line 94" o:spid="_x0000_s1052" style="position:absolute;flip:x;visibility:visible;mso-wrap-style:square" from="4125,6809" to="4485,6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yNGsEAAADbAAAADwAAAGRycy9kb3ducmV2LnhtbERPS27CMBDdV+IO1lRiV5yCWqGAiaoA&#10;UtRdgQMM8ZCExuMkdj709PWiUpdP779NJlOLgTpXWVbwuohAEOdWV1wouJyPL2sQziNrrC2Tggc5&#10;SHazpy3G2o78RcPJFyKEsItRQel9E0vp8pIMuoVtiAN3s51BH2BXSN3hGMJNLZdR9C4NVhwaSmwo&#10;LSn/PvVGwX5fnNt+uc6G/HrgtK1+7OfqrtT8efrYgPA0+X/xnzvTCt7C2PAl/AC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PI0awQAAANsAAAAPAAAAAAAAAAAAAAAA&#10;AKECAABkcnMvZG93bnJldi54bWxQSwUGAAAAAAQABAD5AAAAjwMAAAAA&#10;" strokeweight="2pt"/>
                  <v:line id="Line 95" o:spid="_x0000_s1053" style="position:absolute;flip:x;visibility:visible;mso-wrap-style:square" from="4104,6984" to="4114,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ogcUAAADbAAAADwAAAGRycy9kb3ducmV2LnhtbESP3WrCQBSE7wu+w3IE75qNlopNs4po&#10;Bemdpg9wmj1N0mbPxuzmpz69WxB6OczMN0y6GU0tempdZVnBPIpBEOdWV1wo+MgOjysQziNrrC2T&#10;gl9ysFlPHlJMtB34RP3ZFyJA2CWooPS+SaR0eUkGXWQb4uB92dagD7ItpG5xCHBTy0UcL6XBisNC&#10;iQ3tSsp/zp1RsN8X2aVbrI59/vnGu0t1te9P30rNpuP2FYSn0f+H7+2jVvD8An9fwg+Q6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ogcUAAADbAAAADwAAAAAAAAAA&#10;AAAAAAChAgAAZHJzL2Rvd25yZXYueG1sUEsFBgAAAAAEAAQA+QAAAJMDAAAAAA==&#10;" strokeweight="2pt"/>
                  <v:oval id="Oval 96" o:spid="_x0000_s1054" alt="30%" style="position:absolute;left:3446;top:7591;width:1337;height:1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pr0A&#10;AADbAAAADwAAAGRycy9kb3ducmV2LnhtbERPSwrCMBDdC94hjOBOUxX8VKOIILjUKoi7oRnbajOp&#10;TdR6e7MQXD7ef7FqTCleVLvCsoJBPwJBnFpdcKbgdNz2piCcR9ZYWiYFH3KwWrZbC4y1ffOBXonP&#10;RAhhF6OC3PsqltKlORl0fVsRB+5qa4M+wDqTusZ3CDelHEbRWBosODTkWNEmp/SePI2Cw+BmL0Yn&#10;0XUy2VeP+2Y2OjdaqW6nWc9BeGr8X/xz77SCcVgfvoQfIJ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u/Tpr0AAADbAAAADwAAAAAAAAAAAAAAAACYAgAAZHJzL2Rvd25yZXYu&#10;eG1sUEsFBgAAAAAEAAQA9QAAAIIDAAAAAA==&#10;" fillcolor="black">
                    <v:fill r:id="rId15" o:title="" type="pattern"/>
                  </v:oval>
                  <v:rect id="Rectangle 97" o:spid="_x0000_s1055" alt="Kleines Gitternetz" style="position:absolute;left:2499;top:3045;width:3117;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VScIA&#10;AADbAAAADwAAAGRycy9kb3ducmV2LnhtbESPQYvCMBSE7wv+h/AEb2uqB5VqFFFE8aJbRTw+mmdb&#10;bF5Kk2r990YQ9jjMzDfMbNGaUjyodoVlBYN+BII4tbrgTMH5tPmdgHAeWWNpmRS8yMFi3vmZYazt&#10;k//okfhMBAi7GBXk3lexlC7NyaDr24o4eDdbG/RB1pnUNT4D3JRyGEUjabDgsJBjRauc0nvSGAWX&#10;8/GwHK72B16PpWyuzbZqJ6xUr9supyA8tf4//G3vtILRAD5fwg+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IpVJwgAAANsAAAAPAAAAAAAAAAAAAAAAAJgCAABkcnMvZG93&#10;bnJldi54bWxQSwUGAAAAAAQABAD1AAAAhwMAAAAA&#10;" fillcolor="black">
                    <v:fill r:id="rId16" o:title="" type="pattern"/>
                  </v:rect>
                </v:group>
                <v:line id="Line 98" o:spid="_x0000_s1056" style="position:absolute;flip:y;visibility:visible;mso-wrap-style:square" from="5009,8239" to="7539,8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tq8sUAAADbAAAADwAAAGRycy9kb3ducmV2LnhtbESPQWsCMRSE74X+h/AKvRTNVoroahQR&#10;Cj14qZYVb8/Nc7Ps5mVNUt3+eyMIPQ4z8w0zX/a2FRfyoXas4H2YgSAuna65UvCz+xxMQISIrLF1&#10;TAr+KMBy8fw0x1y7K3/TZRsrkSAcclRgYuxyKUNpyGIYuo44eSfnLcYkfSW1x2uC21aOsmwsLdac&#10;Fgx2tDZUNttfq0BONm9nvzp+NEWz309NURbdYaPU60u/moGI1Mf/8KP9pRWMR3D/k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tq8sUAAADbAAAADwAAAAAAAAAA&#10;AAAAAAChAgAAZHJzL2Rvd25yZXYueG1sUEsFBgAAAAAEAAQA+QAAAJMDAAAAAA==&#10;"/>
                <v:line id="Line 99" o:spid="_x0000_s1057" style="position:absolute;visibility:visible;mso-wrap-style:square" from="5709,3425" to="7313,3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100" o:spid="_x0000_s1058" style="position:absolute;visibility:visible;mso-wrap-style:square" from="6830,3415" to="6830,3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IcIAAADcAAAADwAAAGRycy9kb3ducmV2LnhtbERPTWsCMRC9F/wPYQRvNasH7a5GEZeC&#10;B1tQS8/jZtwsbibLJl3Tf98UCr3N433OehttKwbqfeNYwWyagSCunG64VvBxeX1+AeEDssbWMSn4&#10;Jg/bzehpjYV2Dz7RcA61SCHsC1RgQugKKX1lyKKfuo44cTfXWwwJ9rXUPT5SuG3lPMsW0mLDqcFg&#10;R3tD1f38ZRUsTXmSS1keL+/l0Mzy+BY/r7lSk3HcrUAEiuFf/Oc+6DQ/n8PvM+kC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IcIAAADcAAAADwAAAAAAAAAAAAAA&#10;AAChAgAAZHJzL2Rvd25yZXYueG1sUEsFBgAAAAAEAAQA+QAAAJADAAAAAA==&#10;">
                  <v:stroke endarrow="block"/>
                </v:line>
                <v:line id="Line 101" o:spid="_x0000_s1059" style="position:absolute;visibility:visible;mso-wrap-style:square" from="6885,8252" to="6885,8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nbusMAAADcAAAADwAAAGRycy9kb3ducmV2LnhtbERPS2sCMRC+F/wPYYTeatYK1V2NUroI&#10;PdSCDzyPm+lm6WaybNI1/feNUPA2H99zVptoWzFQ7xvHCqaTDARx5XTDtYLTcfu0AOEDssbWMSn4&#10;JQ+b9ehhhYV2V97TcAi1SCHsC1RgQugKKX1lyKKfuI44cV+utxgS7Gupe7ymcNvK5yx7kRYbTg0G&#10;O3ozVH0ffqyCuSn3ci7Lj+NnOTTTPO7i+ZIr9TiOr0sQgWK4i//d7zrNz2dweyZd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Z27rDAAAA3AAAAA8AAAAAAAAAAAAA&#10;AAAAoQIAAGRycy9kb3ducmV2LnhtbFBLBQYAAAAABAAEAPkAAACRAwAAAAA=&#10;">
                  <v:stroke endarrow="block"/>
                </v:line>
                <v:shape id="Text Box 102" o:spid="_x0000_s1060" type="#_x0000_t202" style="position:absolute;left:2695;top:4947;width:926;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3clcEA&#10;AADcAAAADwAAAGRycy9kb3ducmV2LnhtbERP22rCQBB9F/oPyxT6IrqxxFt0DVZo8dXLB4zZMQlm&#10;Z0N2m8vfu4WCb3M419mmvalES40rLSuYTSMQxJnVJecKrpfvyQqE88gaK8ukYCAH6e5ttMVE245P&#10;1J59LkIIuwQVFN7XiZQuK8igm9qaOHB32xj0ATa51A12IdxU8jOKFtJgyaGhwJoOBWWP869RcD92&#10;4/m6u/346/IUL76wXN7soNTHe7/fgPDU+5f4333UYf46hr9nwgV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3JXBAAAA3AAAAA8AAAAAAAAAAAAAAAAAmAIAAGRycy9kb3du&#10;cmV2LnhtbFBLBQYAAAAABAAEAPUAAACGAwAAAAA=&#10;" stroked="f">
                  <v:textbox>
                    <w:txbxContent>
                      <w:p w:rsidR="00E57E68" w:rsidRPr="00DA74B5" w:rsidRDefault="00E57E68" w:rsidP="00E57E68">
                        <w:pPr>
                          <w:rPr>
                            <w:b/>
                            <w:sz w:val="32"/>
                            <w:szCs w:val="32"/>
                          </w:rPr>
                        </w:pPr>
                        <w:r w:rsidRPr="00DA74B5">
                          <w:rPr>
                            <w:b/>
                            <w:sz w:val="32"/>
                            <w:szCs w:val="32"/>
                          </w:rPr>
                          <w:t>c</w:t>
                        </w:r>
                      </w:p>
                    </w:txbxContent>
                  </v:textbox>
                </v:shape>
                <v:line id="Line 103" o:spid="_x0000_s1061" style="position:absolute;flip:y;visibility:visible;mso-wrap-style:square" from="3137,5019" to="3765,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C3vsQAAADcAAAADwAAAGRycy9kb3ducmV2LnhtbERPTWsCMRC9F/wPYYReimYtrehqFBGE&#10;HrzUlhVv42bcLLuZrEmq23/fFAq9zeN9znLd21bcyIfasYLJOANBXDpdc6Xg82M3moEIEVlj65gU&#10;fFOA9WrwsMRcuzu/0+0QK5FCOOSowMTY5VKG0pDFMHYdceIuzluMCfpKao/3FG5b+ZxlU2mx5tRg&#10;sKOtobI5fFkFcrZ/uvrN+aUpmuNxboqy6E57pR6H/WYBIlIf/8V/7jed5s9f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oLe+xAAAANwAAAAPAAAAAAAAAAAA&#10;AAAAAKECAABkcnMvZG93bnJldi54bWxQSwUGAAAAAAQABAD5AAAAkgMAAAAA&#10;"/>
                <v:shape id="Text Box 104" o:spid="_x0000_s1062" type="#_x0000_t202" style="position:absolute;left:2256;top:7162;width:926;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PnecEA&#10;AADcAAAADwAAAGRycy9kb3ducmV2LnhtbERPzYrCMBC+L/gOYQQvyzZV3KrVKKugeNX1AabN2Bab&#10;SWmytr69EYS9zcf3O6tNb2pxp9ZVlhWMoxgEcW51xYWCy+/+aw7CeWSNtWVS8CAHm/XgY4Wpth2f&#10;6H72hQgh7FJUUHrfpFK6vCSDLrINceCutjXoA2wLqVvsQrip5SSOE2mw4tBQYkO7kvLb+c8ouB67&#10;z+9Flx38ZXaaJlusZpl9KDUa9j9LEJ56/y9+u486zF8k8HomXC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z53nBAAAA3AAAAA8AAAAAAAAAAAAAAAAAmAIAAGRycy9kb3du&#10;cmV2LnhtbFBLBQYAAAAABAAEAPUAAACGAwAAAAA=&#10;" stroked="f">
                  <v:textbox>
                    <w:txbxContent>
                      <w:p w:rsidR="00E57E68" w:rsidRPr="00DA74B5" w:rsidRDefault="00E57E68" w:rsidP="00E57E68">
                        <w:pPr>
                          <w:rPr>
                            <w:b/>
                            <w:sz w:val="32"/>
                            <w:szCs w:val="32"/>
                          </w:rPr>
                        </w:pPr>
                        <w:r>
                          <w:rPr>
                            <w:b/>
                            <w:sz w:val="32"/>
                            <w:szCs w:val="32"/>
                          </w:rPr>
                          <w:t>m</w:t>
                        </w:r>
                      </w:p>
                    </w:txbxContent>
                  </v:textbox>
                </v:shape>
                <v:line id="Line 105" o:spid="_x0000_s1063" style="position:absolute;visibility:visible;mso-wrap-style:square" from="2767,7529" to="3415,7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oNLcUAAADcAAAADwAAAGRycy9kb3ducmV2LnhtbERPTWvCQBC9C/6HZYTedNMWYpu6irQU&#10;1IOoLbTHMTtNotnZsLsm6b/vCkJv83ifM1v0phYtOV9ZVnA/SUAQ51ZXXCj4/HgfP4HwAVljbZkU&#10;/JKHxXw4mGGmbcd7ag+hEDGEfYYKyhCaTEqfl2TQT2xDHLkf6wyGCF0htcMuhptaPiRJKg1WHBtK&#10;bOi1pPx8uBgF28dd2i7Xm1X/tU6P+dv++H3qnFJ3o375AiJQH/7FN/dKx/nPU7g+Ey+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oNLcUAAADcAAAADwAAAAAAAAAA&#10;AAAAAAChAgAAZHJzL2Rvd25yZXYueG1sUEsFBgAAAAAEAAQA+QAAAJMDAAAAAA==&#10;"/>
                <v:shape id="Text Box 106" o:spid="_x0000_s1064" type="#_x0000_t202" style="position:absolute;left:5455;top:3634;width:1276;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WkMQA&#10;AADcAAAADwAAAGRycy9kb3ducmV2LnhtbESPzW7CQAyE75V4h5WRuFSwAbX8BBYElYq48vMAJmuS&#10;iKw3yi4kvH19QOrN1oxnPq82navUk5pQejYwHiWgiDNvS84NXM6/wzmoEJEtVp7JwIsCbNa9jxWm&#10;1rd8pOcp5kpCOKRooIixTrUOWUEOw8jXxKLdfOMwytrk2jbYSrir9CRJptphydJQYE0/BWX308MZ&#10;uB3az+9Fe93Hy+z4Nd1hObv6lzGDfrddgorUxX/z+/pgBX8ht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g1pDEAAAA3AAAAA8AAAAAAAAAAAAAAAAAmAIAAGRycy9k&#10;b3ducmV2LnhtbFBLBQYAAAAABAAEAPUAAACJAwAAAAA=&#10;" stroked="f">
                  <v:textbox>
                    <w:txbxContent>
                      <w:p w:rsidR="00E57E68" w:rsidRPr="00DA74B5" w:rsidRDefault="00E57E68" w:rsidP="00E57E68">
                        <w:pPr>
                          <w:rPr>
                            <w:b/>
                            <w:sz w:val="32"/>
                            <w:szCs w:val="32"/>
                          </w:rPr>
                        </w:pPr>
                        <w:r w:rsidRPr="00E57E68">
                          <w:rPr>
                            <w:b/>
                            <w:sz w:val="24"/>
                            <w:szCs w:val="24"/>
                          </w:rPr>
                          <w:t xml:space="preserve">x </w:t>
                        </w:r>
                        <w:r w:rsidRPr="00DA74B5">
                          <w:rPr>
                            <w:sz w:val="28"/>
                            <w:szCs w:val="28"/>
                          </w:rPr>
                          <w:t>[mm]</w:t>
                        </w:r>
                      </w:p>
                    </w:txbxContent>
                  </v:textbox>
                </v:shape>
                <v:shape id="Text Box 107" o:spid="_x0000_s1065" type="#_x0000_t202" style="position:absolute;left:5469;top:8369;width:1276;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zC8EA&#10;AADcAAAADwAAAGRycy9kb3ducmV2LnhtbERP24rCMBB9X/Afwiz4sthU8bLtGmUVFF+9fMDYTC9s&#10;MylN1ta/N4Lg2xzOdZbr3tTiRq2rLCsYRzEI4szqigsFl/Nu9A3CeWSNtWVScCcH69XgY4mpth0f&#10;6XbyhQgh7FJUUHrfpFK6rCSDLrINceBy2xr0AbaF1C12IdzUchLHc2mw4tBQYkPbkrK/079RkB+6&#10;r1nSXff+sjhO5xusFld7V2r42f/+gPDU+7f45T7oMD9J4PlMu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scwvBAAAA3AAAAA8AAAAAAAAAAAAAAAAAmAIAAGRycy9kb3du&#10;cmV2LnhtbFBLBQYAAAAABAAEAPUAAACGAwAAAAA=&#10;" stroked="f">
                  <v:textbox>
                    <w:txbxContent>
                      <w:p w:rsidR="00E57E68" w:rsidRPr="00DA74B5" w:rsidRDefault="00E57E68" w:rsidP="00E57E68">
                        <w:pPr>
                          <w:rPr>
                            <w:b/>
                            <w:sz w:val="32"/>
                            <w:szCs w:val="32"/>
                          </w:rPr>
                        </w:pPr>
                        <w:r w:rsidRPr="00E57E68">
                          <w:rPr>
                            <w:b/>
                            <w:sz w:val="24"/>
                            <w:szCs w:val="24"/>
                          </w:rPr>
                          <w:t xml:space="preserve">y </w:t>
                        </w:r>
                        <w:r w:rsidRPr="00DA74B5">
                          <w:rPr>
                            <w:sz w:val="28"/>
                            <w:szCs w:val="28"/>
                          </w:rPr>
                          <w:t>[mm]</w:t>
                        </w:r>
                      </w:p>
                    </w:txbxContent>
                  </v:textbox>
                </v:shape>
              </v:group>
            </w:pict>
          </mc:Fallback>
        </mc:AlternateContent>
      </w:r>
      <w:r w:rsidR="00E57E68" w:rsidRPr="00E57E68">
        <w:rPr>
          <w:b/>
          <w:i/>
        </w:rPr>
        <w:t>Eigenfrequenz:</w:t>
      </w:r>
      <w:r w:rsidR="00E57E68">
        <w:t xml:space="preserve"> Schwingfrequenz eines grundsätzlich</w:t>
      </w:r>
    </w:p>
    <w:p w:rsidR="00E57E68" w:rsidRDefault="00E57E68" w:rsidP="00B95410">
      <w:pPr>
        <w:pStyle w:val="Standard1"/>
        <w:ind w:left="0" w:firstLine="0"/>
      </w:pPr>
      <w:r>
        <w:t>schwingungsfähigen Systems nach einer</w:t>
      </w:r>
    </w:p>
    <w:p w:rsidR="00E57E68" w:rsidRDefault="00E57E68" w:rsidP="00B95410">
      <w:pPr>
        <w:pStyle w:val="Standard1"/>
        <w:ind w:left="0" w:firstLine="0"/>
      </w:pPr>
      <w:r>
        <w:t>Störung (Auslenkung). Ist unabänderlich für ein</w:t>
      </w:r>
    </w:p>
    <w:p w:rsidR="00E57E68" w:rsidRDefault="00E57E68" w:rsidP="00B95410">
      <w:pPr>
        <w:pStyle w:val="Standard1"/>
        <w:ind w:left="0" w:firstLine="0"/>
      </w:pPr>
      <w:r>
        <w:t>bestehendes System (</w:t>
      </w:r>
      <w:r w:rsidRPr="00E57E68">
        <w:rPr>
          <w:b/>
          <w:sz w:val="28"/>
          <w:szCs w:val="28"/>
        </w:rPr>
        <w:t>f</w:t>
      </w:r>
      <w:r>
        <w:t>y=konst).</w:t>
      </w:r>
    </w:p>
    <w:p w:rsidR="00E57E68" w:rsidRDefault="00E57E68" w:rsidP="00E57E68">
      <w:pPr>
        <w:pStyle w:val="Standard1"/>
        <w:ind w:left="0" w:firstLine="0"/>
      </w:pPr>
      <w:r w:rsidRPr="00E57E68">
        <w:rPr>
          <w:b/>
          <w:i/>
        </w:rPr>
        <w:t>E</w:t>
      </w:r>
      <w:r>
        <w:rPr>
          <w:b/>
          <w:i/>
        </w:rPr>
        <w:t>rreger</w:t>
      </w:r>
      <w:r w:rsidRPr="00E57E68">
        <w:rPr>
          <w:b/>
          <w:i/>
        </w:rPr>
        <w:t>frequenz:</w:t>
      </w:r>
      <w:r>
        <w:t xml:space="preserve"> Schwingfrequenz, die dem System von</w:t>
      </w:r>
    </w:p>
    <w:p w:rsidR="00E57E68" w:rsidRDefault="00E57E68" w:rsidP="00E57E68">
      <w:pPr>
        <w:pStyle w:val="Standard1"/>
        <w:ind w:left="0" w:firstLine="0"/>
      </w:pPr>
      <w:r>
        <w:t>Außen durch einen Er</w:t>
      </w:r>
      <w:r w:rsidR="00210FFD">
        <w:t>r</w:t>
      </w:r>
      <w:r>
        <w:t xml:space="preserve">eger aufgezwungen wird. </w:t>
      </w:r>
    </w:p>
    <w:p w:rsidR="00E57E68" w:rsidRDefault="00210FFD" w:rsidP="00B95410">
      <w:pPr>
        <w:pStyle w:val="Standard1"/>
        <w:ind w:left="0" w:firstLine="0"/>
      </w:pPr>
      <w:r>
        <w:t xml:space="preserve">Dabei kann </w:t>
      </w:r>
      <w:r w:rsidRPr="00E57E68">
        <w:rPr>
          <w:b/>
          <w:sz w:val="28"/>
          <w:szCs w:val="28"/>
        </w:rPr>
        <w:t>f</w:t>
      </w:r>
      <w:r>
        <w:t>x beliebig vorgegeben werden.</w:t>
      </w:r>
    </w:p>
    <w:p w:rsidR="00210FFD" w:rsidRDefault="00210FFD" w:rsidP="00210FFD">
      <w:pPr>
        <w:pStyle w:val="Standard1"/>
        <w:ind w:left="0" w:firstLine="0"/>
      </w:pPr>
      <w:r>
        <w:rPr>
          <w:b/>
          <w:i/>
        </w:rPr>
        <w:t>Resonanz</w:t>
      </w:r>
      <w:r w:rsidRPr="00E57E68">
        <w:rPr>
          <w:b/>
          <w:i/>
        </w:rPr>
        <w:t>:</w:t>
      </w:r>
      <w:r>
        <w:t xml:space="preserve"> Erregerfrequenz = Eigenfrequenz</w:t>
      </w:r>
    </w:p>
    <w:p w:rsidR="00210FFD" w:rsidRDefault="00210FFD" w:rsidP="00210FFD">
      <w:pPr>
        <w:pStyle w:val="Standard1"/>
        <w:ind w:left="0" w:firstLine="0"/>
      </w:pPr>
      <w:r>
        <w:t>Es kommt zum Aufschwingen der Amplitude.</w:t>
      </w:r>
    </w:p>
    <w:p w:rsidR="00210FFD" w:rsidRDefault="00210FFD" w:rsidP="00210FFD">
      <w:pPr>
        <w:pStyle w:val="Standard1"/>
        <w:ind w:left="0" w:firstLine="0"/>
      </w:pPr>
      <w:r>
        <w:t>Das Amplitudenmaximum wird durch das</w:t>
      </w:r>
    </w:p>
    <w:p w:rsidR="006A3F4E" w:rsidRDefault="00210FFD" w:rsidP="00210FFD">
      <w:pPr>
        <w:pStyle w:val="Standard1"/>
        <w:ind w:left="0" w:firstLine="0"/>
      </w:pPr>
      <w:r>
        <w:t>Energiegleichgewicht bestimmt (</w:t>
      </w:r>
      <w:r w:rsidR="006A3F4E">
        <w:t xml:space="preserve">wenn </w:t>
      </w:r>
      <w:r>
        <w:t>pro Zyklus</w:t>
      </w:r>
    </w:p>
    <w:p w:rsidR="0086248C" w:rsidRDefault="0086248C" w:rsidP="00210FFD">
      <w:pPr>
        <w:pStyle w:val="Standard1"/>
        <w:ind w:left="0" w:firstLine="0"/>
      </w:pPr>
      <w:r>
        <w:t xml:space="preserve">die </w:t>
      </w:r>
      <w:r w:rsidR="00210FFD">
        <w:t xml:space="preserve">Energiezufuhr durch </w:t>
      </w:r>
      <w:r>
        <w:t xml:space="preserve">den </w:t>
      </w:r>
      <w:r w:rsidR="00210FFD">
        <w:t xml:space="preserve">Erreger </w:t>
      </w:r>
      <w:r w:rsidR="006A3F4E">
        <w:t xml:space="preserve">gleich </w:t>
      </w:r>
    </w:p>
    <w:p w:rsidR="006A3F4E" w:rsidRDefault="0086248C" w:rsidP="00210FFD">
      <w:pPr>
        <w:pStyle w:val="Standard1"/>
        <w:ind w:left="0" w:firstLine="0"/>
      </w:pPr>
      <w:r>
        <w:t xml:space="preserve">groß </w:t>
      </w:r>
      <w:r w:rsidR="006A3F4E">
        <w:t xml:space="preserve">ist </w:t>
      </w:r>
      <w:r w:rsidR="00210FFD">
        <w:t>wie</w:t>
      </w:r>
      <w:r>
        <w:t xml:space="preserve"> die</w:t>
      </w:r>
      <w:r w:rsidR="008F7635">
        <w:t>, die</w:t>
      </w:r>
      <w:r w:rsidR="006A3F4E">
        <w:t xml:space="preserve"> </w:t>
      </w:r>
      <w:r>
        <w:t>vom</w:t>
      </w:r>
      <w:r w:rsidR="00210FFD">
        <w:t xml:space="preserve"> System </w:t>
      </w:r>
      <w:r>
        <w:t>he</w:t>
      </w:r>
      <w:r w:rsidR="00210FFD">
        <w:t>rausgedämpft wird)</w:t>
      </w:r>
      <w:r w:rsidR="006A3F4E">
        <w:t>.</w:t>
      </w:r>
    </w:p>
    <w:p w:rsidR="006A3F4E" w:rsidRDefault="006A3F4E" w:rsidP="00210FFD">
      <w:pPr>
        <w:pStyle w:val="Standard1"/>
        <w:ind w:left="0" w:firstLine="0"/>
      </w:pPr>
      <w:r>
        <w:t>Wenn man Pech hat, fliegt das System um</w:t>
      </w:r>
    </w:p>
    <w:p w:rsidR="006A3F4E" w:rsidRDefault="006A3F4E" w:rsidP="00210FFD">
      <w:pPr>
        <w:pStyle w:val="Standard1"/>
        <w:ind w:left="0" w:firstLine="0"/>
      </w:pPr>
      <w:r>
        <w:t>die Ohren, bevor dieser Zustand erreicht wird</w:t>
      </w:r>
    </w:p>
    <w:p w:rsidR="00210FFD" w:rsidRDefault="006A3F4E" w:rsidP="00210FFD">
      <w:pPr>
        <w:pStyle w:val="Standard1"/>
        <w:ind w:left="0" w:firstLine="0"/>
      </w:pPr>
      <w:r>
        <w:t>(siehe Titelbild Brücke).</w:t>
      </w:r>
      <w:r w:rsidR="00210FFD">
        <w:t xml:space="preserve"> </w:t>
      </w:r>
    </w:p>
    <w:p w:rsidR="00210FFD" w:rsidRDefault="00BC5819" w:rsidP="00B95410">
      <w:pPr>
        <w:pStyle w:val="Standard1"/>
        <w:ind w:left="0" w:firstLine="0"/>
      </w:pPr>
      <w:r>
        <w:t>Die Phasenlage zwischen Erreger und</w:t>
      </w:r>
    </w:p>
    <w:p w:rsidR="00BC5819" w:rsidRDefault="00BC5819" w:rsidP="00B95410">
      <w:pPr>
        <w:pStyle w:val="Standard1"/>
        <w:ind w:left="0" w:firstLine="0"/>
      </w:pPr>
      <w:r>
        <w:t>Eigenschwingung spielt für das Endergebnis keine Rolle.</w:t>
      </w:r>
    </w:p>
    <w:p w:rsidR="00764D79" w:rsidRDefault="00764D79" w:rsidP="00B95410">
      <w:pPr>
        <w:pStyle w:val="Standard1"/>
        <w:ind w:left="0" w:firstLine="0"/>
      </w:pPr>
    </w:p>
    <w:p w:rsidR="00764D79" w:rsidRDefault="00764D79" w:rsidP="00B95410">
      <w:pPr>
        <w:pStyle w:val="Standard1"/>
        <w:ind w:left="0" w:firstLine="0"/>
      </w:pPr>
    </w:p>
    <w:p w:rsidR="00E57E68" w:rsidRDefault="00E57E68" w:rsidP="00B95410">
      <w:pPr>
        <w:pStyle w:val="Standard1"/>
        <w:ind w:left="0" w:firstLine="0"/>
      </w:pPr>
    </w:p>
    <w:p w:rsidR="00764D79" w:rsidRDefault="00764D79" w:rsidP="00764D79">
      <w:pPr>
        <w:pStyle w:val="berschrift2"/>
        <w:numPr>
          <w:ilvl w:val="0"/>
          <w:numId w:val="0"/>
        </w:numPr>
      </w:pPr>
      <w:r>
        <w:t>4.  Aufnehmer / VERSTÄRKER / SIGNALAUSWERTUNG</w:t>
      </w:r>
    </w:p>
    <w:p w:rsidR="002102C5" w:rsidRDefault="002102C5">
      <w:pPr>
        <w:rPr>
          <w:b/>
        </w:rPr>
      </w:pPr>
    </w:p>
    <w:p w:rsidR="003E4A04" w:rsidRDefault="003E4A04">
      <w:r w:rsidRPr="003E4A04">
        <w:rPr>
          <w:b/>
        </w:rPr>
        <w:t>Sensor:</w:t>
      </w:r>
      <w:r>
        <w:t xml:space="preserve"> </w:t>
      </w:r>
      <w:r w:rsidR="00360D65">
        <w:t xml:space="preserve">Die Messung erfogt mit </w:t>
      </w:r>
      <w:r w:rsidR="004B44EF">
        <w:t xml:space="preserve">einem 3-achsigen </w:t>
      </w:r>
      <w:r w:rsidR="00360D65">
        <w:t xml:space="preserve">Beschleunigungsaufnehmer </w:t>
      </w:r>
      <w:r>
        <w:t xml:space="preserve">des Types </w:t>
      </w:r>
      <w:r w:rsidR="004B44EF">
        <w:t>ADXL335 von Analog Devices.</w:t>
      </w:r>
      <w:r w:rsidR="003D7C64">
        <w:t xml:space="preserve"> </w:t>
      </w:r>
      <w:r w:rsidR="004B44EF">
        <w:t xml:space="preserve">Wir </w:t>
      </w:r>
      <w:r w:rsidR="00CC6811">
        <w:t xml:space="preserve">im Unterricht </w:t>
      </w:r>
      <w:r w:rsidR="004B44EF">
        <w:t>nützen dabei nur die y-Achse der Schwingrichtung.</w:t>
      </w:r>
    </w:p>
    <w:p w:rsidR="002102C5" w:rsidRDefault="002102C5"/>
    <w:p w:rsidR="003E4A04" w:rsidRDefault="00A814EE">
      <w:r>
        <w:rPr>
          <w:noProof/>
          <w:lang w:val="de-AT" w:eastAsia="de-AT"/>
        </w:rPr>
        <mc:AlternateContent>
          <mc:Choice Requires="wpg">
            <w:drawing>
              <wp:anchor distT="0" distB="0" distL="114300" distR="114300" simplePos="0" relativeHeight="251652608" behindDoc="0" locked="0" layoutInCell="1" allowOverlap="1">
                <wp:simplePos x="0" y="0"/>
                <wp:positionH relativeFrom="column">
                  <wp:posOffset>0</wp:posOffset>
                </wp:positionH>
                <wp:positionV relativeFrom="paragraph">
                  <wp:posOffset>162560</wp:posOffset>
                </wp:positionV>
                <wp:extent cx="6199505" cy="2137410"/>
                <wp:effectExtent l="0" t="0" r="0" b="0"/>
                <wp:wrapNone/>
                <wp:docPr id="38"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9505" cy="2137410"/>
                          <a:chOff x="1135" y="8567"/>
                          <a:chExt cx="9763" cy="3366"/>
                        </a:xfrm>
                      </wpg:grpSpPr>
                      <pic:pic xmlns:pic="http://schemas.openxmlformats.org/drawingml/2006/picture">
                        <pic:nvPicPr>
                          <pic:cNvPr id="39" name="Picture 244"/>
                          <pic:cNvPicPr>
                            <a:picLocks noChangeAspect="1" noChangeArrowheads="1"/>
                          </pic:cNvPicPr>
                        </pic:nvPicPr>
                        <pic:blipFill>
                          <a:blip r:embed="rId17" cstate="print">
                            <a:extLst>
                              <a:ext uri="{28A0092B-C50C-407E-A947-70E740481C1C}">
                                <a14:useLocalDpi xmlns:a14="http://schemas.microsoft.com/office/drawing/2010/main" val="0"/>
                              </a:ext>
                            </a:extLst>
                          </a:blip>
                          <a:srcRect l="19902" t="22047" r="18365" b="15852"/>
                          <a:stretch>
                            <a:fillRect/>
                          </a:stretch>
                        </pic:blipFill>
                        <pic:spPr bwMode="auto">
                          <a:xfrm>
                            <a:off x="1135" y="8567"/>
                            <a:ext cx="5964" cy="3366"/>
                          </a:xfrm>
                          <a:prstGeom prst="rect">
                            <a:avLst/>
                          </a:prstGeom>
                          <a:noFill/>
                          <a:extLst>
                            <a:ext uri="{909E8E84-426E-40DD-AFC4-6F175D3DCCD1}">
                              <a14:hiddenFill xmlns:a14="http://schemas.microsoft.com/office/drawing/2010/main">
                                <a:solidFill>
                                  <a:srgbClr val="FFFFFF"/>
                                </a:solidFill>
                              </a14:hiddenFill>
                            </a:ext>
                          </a:extLst>
                        </pic:spPr>
                      </pic:pic>
                      <wps:wsp>
                        <wps:cNvPr id="40" name="Text Box 245"/>
                        <wps:cNvSpPr txBox="1">
                          <a:spLocks noChangeArrowheads="1"/>
                        </wps:cNvSpPr>
                        <wps:spPr bwMode="auto">
                          <a:xfrm>
                            <a:off x="7193" y="9229"/>
                            <a:ext cx="3705" cy="2352"/>
                          </a:xfrm>
                          <a:prstGeom prst="rect">
                            <a:avLst/>
                          </a:prstGeom>
                          <a:solidFill>
                            <a:srgbClr val="FFFFFF"/>
                          </a:solidFill>
                          <a:ln w="9525">
                            <a:solidFill>
                              <a:srgbClr val="000000"/>
                            </a:solidFill>
                            <a:miter lim="800000"/>
                            <a:headEnd/>
                            <a:tailEnd/>
                          </a:ln>
                        </wps:spPr>
                        <wps:txbx>
                          <w:txbxContent>
                            <w:p w:rsidR="00FF11E5" w:rsidRPr="00FF11E5" w:rsidRDefault="00FF11E5">
                              <w:pPr>
                                <w:rPr>
                                  <w:b/>
                                  <w:vertAlign w:val="subscript"/>
                                  <w:lang w:val="de-AT"/>
                                </w:rPr>
                              </w:pPr>
                              <w:r w:rsidRPr="00FF11E5">
                                <w:rPr>
                                  <w:lang w:val="de-AT"/>
                                </w:rPr>
                                <w:t>Ausgangs</w:t>
                              </w:r>
                              <w:r w:rsidR="00FF45FD">
                                <w:rPr>
                                  <w:lang w:val="de-AT"/>
                                </w:rPr>
                                <w:t>spannung</w:t>
                              </w:r>
                              <w:r>
                                <w:rPr>
                                  <w:b/>
                                  <w:lang w:val="de-AT"/>
                                </w:rPr>
                                <w:t xml:space="preserve"> </w:t>
                              </w:r>
                              <w:r w:rsidRPr="00FF11E5">
                                <w:rPr>
                                  <w:b/>
                                  <w:lang w:val="de-AT"/>
                                </w:rPr>
                                <w:t>Y</w:t>
                              </w:r>
                              <w:r w:rsidRPr="00FF11E5">
                                <w:rPr>
                                  <w:b/>
                                  <w:vertAlign w:val="subscript"/>
                                  <w:lang w:val="de-AT"/>
                                </w:rPr>
                                <w:t>OUT</w:t>
                              </w:r>
                              <w:r w:rsidR="00FF45FD">
                                <w:rPr>
                                  <w:lang w:val="de-AT"/>
                                </w:rPr>
                                <w:t>:</w:t>
                              </w:r>
                            </w:p>
                            <w:p w:rsidR="001D4A15" w:rsidRDefault="0050149B">
                              <w:pPr>
                                <w:rPr>
                                  <w:lang w:val="de-AT"/>
                                </w:rPr>
                              </w:pPr>
                              <w:r>
                                <w:rPr>
                                  <w:lang w:val="de-AT"/>
                                </w:rPr>
                                <w:t xml:space="preserve">300 mV/g </w:t>
                              </w:r>
                              <w:r w:rsidRPr="0050149B">
                                <w:rPr>
                                  <w:lang w:val="de-AT"/>
                                </w:rPr>
                                <w:sym w:font="Wingdings" w:char="F0E8"/>
                              </w:r>
                              <w:r>
                                <w:rPr>
                                  <w:lang w:val="de-AT"/>
                                </w:rPr>
                                <w:t xml:space="preserve"> </w:t>
                              </w:r>
                              <w:r w:rsidRPr="0050149B">
                                <w:rPr>
                                  <w:sz w:val="28"/>
                                  <w:szCs w:val="28"/>
                                  <w:lang w:val="de-AT"/>
                                </w:rPr>
                                <w:t>u</w:t>
                              </w:r>
                              <w:r>
                                <w:rPr>
                                  <w:lang w:val="de-AT"/>
                                </w:rPr>
                                <w:t xml:space="preserve">a = </w:t>
                              </w:r>
                              <w:r w:rsidR="001D4A15">
                                <w:rPr>
                                  <w:lang w:val="de-AT"/>
                                </w:rPr>
                                <w:t>0,030381 V/(m/s</w:t>
                              </w:r>
                              <w:r w:rsidR="001D4A15" w:rsidRPr="0050149B">
                                <w:rPr>
                                  <w:vertAlign w:val="superscript"/>
                                  <w:lang w:val="de-AT"/>
                                </w:rPr>
                                <w:t>2</w:t>
                              </w:r>
                              <w:r w:rsidR="001D4A15">
                                <w:rPr>
                                  <w:lang w:val="de-AT"/>
                                </w:rPr>
                                <w:t>)</w:t>
                              </w:r>
                            </w:p>
                            <w:p w:rsidR="0050149B" w:rsidRDefault="001D4A15">
                              <w:pPr>
                                <w:rPr>
                                  <w:lang w:val="de-AT"/>
                                </w:rPr>
                              </w:pPr>
                              <w:r>
                                <w:rPr>
                                  <w:lang w:val="de-AT"/>
                                </w:rPr>
                                <w:t xml:space="preserve">                 </w:t>
                              </w:r>
                              <w:r w:rsidRPr="0050149B">
                                <w:rPr>
                                  <w:lang w:val="de-AT"/>
                                </w:rPr>
                                <w:sym w:font="Wingdings" w:char="F0E8"/>
                              </w:r>
                              <w:r>
                                <w:rPr>
                                  <w:lang w:val="de-AT"/>
                                </w:rPr>
                                <w:t xml:space="preserve"> </w:t>
                              </w:r>
                              <w:r w:rsidRPr="001D4A15">
                                <w:rPr>
                                  <w:b/>
                                  <w:sz w:val="28"/>
                                  <w:szCs w:val="28"/>
                                  <w:lang w:val="de-AT"/>
                                </w:rPr>
                                <w:t>a</w:t>
                              </w:r>
                              <w:r>
                                <w:rPr>
                                  <w:lang w:val="de-AT"/>
                                </w:rPr>
                                <w:t xml:space="preserve"> = </w:t>
                              </w:r>
                              <w:r w:rsidR="0050149B">
                                <w:rPr>
                                  <w:lang w:val="de-AT"/>
                                </w:rPr>
                                <w:t>32,7 (m/s</w:t>
                              </w:r>
                              <w:r w:rsidR="0050149B" w:rsidRPr="0050149B">
                                <w:rPr>
                                  <w:vertAlign w:val="superscript"/>
                                  <w:lang w:val="de-AT"/>
                                </w:rPr>
                                <w:t>2</w:t>
                              </w:r>
                              <w:r w:rsidR="0050149B">
                                <w:rPr>
                                  <w:lang w:val="de-AT"/>
                                </w:rPr>
                                <w:t>)/V</w:t>
                              </w:r>
                            </w:p>
                            <w:p w:rsidR="00FF45FD" w:rsidRDefault="00FF45FD">
                              <w:pPr>
                                <w:rPr>
                                  <w:lang w:val="de-AT"/>
                                </w:rPr>
                              </w:pPr>
                            </w:p>
                            <w:p w:rsidR="00FF45FD" w:rsidRDefault="00FF45FD">
                              <w:pPr>
                                <w:rPr>
                                  <w:lang w:val="de-AT"/>
                                </w:rPr>
                              </w:pPr>
                              <w:r>
                                <w:rPr>
                                  <w:lang w:val="de-AT"/>
                                </w:rPr>
                                <w:t>Messbe</w:t>
                              </w:r>
                              <w:r w:rsidR="00E32A38">
                                <w:rPr>
                                  <w:lang w:val="de-AT"/>
                                </w:rPr>
                                <w:t>r</w:t>
                              </w:r>
                              <w:r>
                                <w:rPr>
                                  <w:lang w:val="de-AT"/>
                                </w:rPr>
                                <w:t xml:space="preserve">eich: +/- 3 g = +/- </w:t>
                              </w:r>
                              <w:r w:rsidR="00DC6BF9">
                                <w:rPr>
                                  <w:lang w:val="de-AT"/>
                                </w:rPr>
                                <w:t>29,4 m/s</w:t>
                              </w:r>
                              <w:r w:rsidR="00DC6BF9" w:rsidRPr="0050149B">
                                <w:rPr>
                                  <w:vertAlign w:val="superscript"/>
                                  <w:lang w:val="de-AT"/>
                                </w:rPr>
                                <w:t>2</w:t>
                              </w:r>
                            </w:p>
                            <w:p w:rsidR="00DC6BF9" w:rsidRDefault="00DC6BF9">
                              <w:pPr>
                                <w:rPr>
                                  <w:lang w:val="de-AT"/>
                                </w:rPr>
                              </w:pPr>
                            </w:p>
                            <w:p w:rsidR="00FF45FD" w:rsidRDefault="00FF45FD">
                              <w:pPr>
                                <w:rPr>
                                  <w:lang w:val="de-AT"/>
                                </w:rPr>
                              </w:pPr>
                              <w:r>
                                <w:rPr>
                                  <w:lang w:val="de-AT"/>
                                </w:rPr>
                                <w:t>Grenzfrequenz: 1600 Hz</w:t>
                              </w:r>
                            </w:p>
                            <w:p w:rsidR="004A1B78" w:rsidRDefault="004A1B78">
                              <w:pPr>
                                <w:rPr>
                                  <w:lang w:val="de-AT"/>
                                </w:rPr>
                              </w:pPr>
                            </w:p>
                            <w:p w:rsidR="004A1B78" w:rsidRDefault="004A1B78">
                              <w:pPr>
                                <w:rPr>
                                  <w:lang w:val="de-AT"/>
                                </w:rPr>
                              </w:pPr>
                              <w:r>
                                <w:rPr>
                                  <w:lang w:val="de-AT"/>
                                </w:rPr>
                                <w:t>Versorgungsspannung: 3V</w:t>
                              </w:r>
                            </w:p>
                            <w:p w:rsidR="00FF45FD" w:rsidRPr="00FF11E5" w:rsidRDefault="00FF45FD">
                              <w:pPr>
                                <w:rPr>
                                  <w:lang w:val="de-AT"/>
                                </w:rPr>
                              </w:pPr>
                            </w:p>
                          </w:txbxContent>
                        </wps:txbx>
                        <wps:bodyPr rot="0" vert="horz" wrap="square" lIns="91440" tIns="45720" rIns="91440" bIns="45720" anchor="t" anchorCtr="0" upright="1">
                          <a:noAutofit/>
                        </wps:bodyPr>
                      </wps:wsp>
                      <wps:wsp>
                        <wps:cNvPr id="41" name="AutoShape 246"/>
                        <wps:cNvSpPr>
                          <a:spLocks noChangeArrowheads="1"/>
                        </wps:cNvSpPr>
                        <wps:spPr bwMode="auto">
                          <a:xfrm>
                            <a:off x="6787" y="10262"/>
                            <a:ext cx="399" cy="169"/>
                          </a:xfrm>
                          <a:prstGeom prst="rightArrow">
                            <a:avLst>
                              <a:gd name="adj1" fmla="val 50000"/>
                              <a:gd name="adj2" fmla="val 5902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9" o:spid="_x0000_s1066" style="position:absolute;left:0;text-align:left;margin-left:0;margin-top:12.8pt;width:488.15pt;height:168.3pt;z-index:251652608" coordorigin="1135,8567" coordsize="9763,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">
                <v:shape id="Picture 244" o:spid="_x0000_s1067" type="#_x0000_t75" style="position:absolute;left:1135;top:8567;width:5964;height: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50+rGAAAA2wAAAA8AAABkcnMvZG93bnJldi54bWxEj0FrwkAUhO+C/2F5gjfdWIvY6CpWaBEs&#10;irZVvD2zzyQ0+zZktzH9965Q8DjMzDfMdN6YQtRUudyygkE/AkGcWJ1zquDr8603BuE8ssbCMin4&#10;IwfzWbs1xVjbK++o3vtUBAi7GBVk3pexlC7JyKDr25I4eBdbGfRBVqnUFV4D3BTyKYpG0mDOYSHD&#10;kpYZJT/7X6Pge/n6/jw6HWp9ONvjZn2UxfajVqrbaRYTEJ4a/wj/t1dawfAF7l/CD5C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znT6sYAAADbAAAADwAAAAAAAAAAAAAA&#10;AACfAgAAZHJzL2Rvd25yZXYueG1sUEsFBgAAAAAEAAQA9wAAAJIDAAAAAA==&#10;">
                  <v:imagedata r:id="rId18" o:title="" croptop="14449f" cropbottom="10389f" cropleft="13043f" cropright="12036f"/>
                </v:shape>
                <v:shape id="Text Box 245" o:spid="_x0000_s1068" type="#_x0000_t202" style="position:absolute;left:7193;top:9229;width:3705;height:2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FF11E5" w:rsidRPr="00FF11E5" w:rsidRDefault="00FF11E5">
                        <w:pPr>
                          <w:rPr>
                            <w:b/>
                            <w:vertAlign w:val="subscript"/>
                            <w:lang w:val="de-AT"/>
                          </w:rPr>
                        </w:pPr>
                        <w:r w:rsidRPr="00FF11E5">
                          <w:rPr>
                            <w:lang w:val="de-AT"/>
                          </w:rPr>
                          <w:t>Ausgangs</w:t>
                        </w:r>
                        <w:r w:rsidR="00FF45FD">
                          <w:rPr>
                            <w:lang w:val="de-AT"/>
                          </w:rPr>
                          <w:t>spannung</w:t>
                        </w:r>
                        <w:r>
                          <w:rPr>
                            <w:b/>
                            <w:lang w:val="de-AT"/>
                          </w:rPr>
                          <w:t xml:space="preserve"> </w:t>
                        </w:r>
                        <w:r w:rsidRPr="00FF11E5">
                          <w:rPr>
                            <w:b/>
                            <w:lang w:val="de-AT"/>
                          </w:rPr>
                          <w:t>Y</w:t>
                        </w:r>
                        <w:r w:rsidRPr="00FF11E5">
                          <w:rPr>
                            <w:b/>
                            <w:vertAlign w:val="subscript"/>
                            <w:lang w:val="de-AT"/>
                          </w:rPr>
                          <w:t>OUT</w:t>
                        </w:r>
                        <w:r w:rsidR="00FF45FD">
                          <w:rPr>
                            <w:lang w:val="de-AT"/>
                          </w:rPr>
                          <w:t>:</w:t>
                        </w:r>
                      </w:p>
                      <w:p w:rsidR="001D4A15" w:rsidRDefault="0050149B">
                        <w:pPr>
                          <w:rPr>
                            <w:lang w:val="de-AT"/>
                          </w:rPr>
                        </w:pPr>
                        <w:r>
                          <w:rPr>
                            <w:lang w:val="de-AT"/>
                          </w:rPr>
                          <w:t xml:space="preserve">300 mV/g </w:t>
                        </w:r>
                        <w:r w:rsidRPr="0050149B">
                          <w:rPr>
                            <w:lang w:val="de-AT"/>
                          </w:rPr>
                          <w:sym w:font="Wingdings" w:char="F0E8"/>
                        </w:r>
                        <w:r>
                          <w:rPr>
                            <w:lang w:val="de-AT"/>
                          </w:rPr>
                          <w:t xml:space="preserve"> </w:t>
                        </w:r>
                        <w:r w:rsidRPr="0050149B">
                          <w:rPr>
                            <w:sz w:val="28"/>
                            <w:szCs w:val="28"/>
                            <w:lang w:val="de-AT"/>
                          </w:rPr>
                          <w:t>u</w:t>
                        </w:r>
                        <w:r>
                          <w:rPr>
                            <w:lang w:val="de-AT"/>
                          </w:rPr>
                          <w:t xml:space="preserve">a = </w:t>
                        </w:r>
                        <w:r w:rsidR="001D4A15">
                          <w:rPr>
                            <w:lang w:val="de-AT"/>
                          </w:rPr>
                          <w:t>0,030381 V/(m/s</w:t>
                        </w:r>
                        <w:r w:rsidR="001D4A15" w:rsidRPr="0050149B">
                          <w:rPr>
                            <w:vertAlign w:val="superscript"/>
                            <w:lang w:val="de-AT"/>
                          </w:rPr>
                          <w:t>2</w:t>
                        </w:r>
                        <w:r w:rsidR="001D4A15">
                          <w:rPr>
                            <w:lang w:val="de-AT"/>
                          </w:rPr>
                          <w:t>)</w:t>
                        </w:r>
                      </w:p>
                      <w:p w:rsidR="0050149B" w:rsidRDefault="001D4A15">
                        <w:pPr>
                          <w:rPr>
                            <w:lang w:val="de-AT"/>
                          </w:rPr>
                        </w:pPr>
                        <w:r>
                          <w:rPr>
                            <w:lang w:val="de-AT"/>
                          </w:rPr>
                          <w:t xml:space="preserve">                 </w:t>
                        </w:r>
                        <w:r w:rsidRPr="0050149B">
                          <w:rPr>
                            <w:lang w:val="de-AT"/>
                          </w:rPr>
                          <w:sym w:font="Wingdings" w:char="F0E8"/>
                        </w:r>
                        <w:r>
                          <w:rPr>
                            <w:lang w:val="de-AT"/>
                          </w:rPr>
                          <w:t xml:space="preserve"> </w:t>
                        </w:r>
                        <w:r w:rsidRPr="001D4A15">
                          <w:rPr>
                            <w:b/>
                            <w:sz w:val="28"/>
                            <w:szCs w:val="28"/>
                            <w:lang w:val="de-AT"/>
                          </w:rPr>
                          <w:t>a</w:t>
                        </w:r>
                        <w:r>
                          <w:rPr>
                            <w:lang w:val="de-AT"/>
                          </w:rPr>
                          <w:t xml:space="preserve"> = </w:t>
                        </w:r>
                        <w:r w:rsidR="0050149B">
                          <w:rPr>
                            <w:lang w:val="de-AT"/>
                          </w:rPr>
                          <w:t>32,7 (m/s</w:t>
                        </w:r>
                        <w:r w:rsidR="0050149B" w:rsidRPr="0050149B">
                          <w:rPr>
                            <w:vertAlign w:val="superscript"/>
                            <w:lang w:val="de-AT"/>
                          </w:rPr>
                          <w:t>2</w:t>
                        </w:r>
                        <w:r w:rsidR="0050149B">
                          <w:rPr>
                            <w:lang w:val="de-AT"/>
                          </w:rPr>
                          <w:t>)/V</w:t>
                        </w:r>
                      </w:p>
                      <w:p w:rsidR="00FF45FD" w:rsidRDefault="00FF45FD">
                        <w:pPr>
                          <w:rPr>
                            <w:lang w:val="de-AT"/>
                          </w:rPr>
                        </w:pPr>
                      </w:p>
                      <w:p w:rsidR="00FF45FD" w:rsidRDefault="00FF45FD">
                        <w:pPr>
                          <w:rPr>
                            <w:lang w:val="de-AT"/>
                          </w:rPr>
                        </w:pPr>
                        <w:r>
                          <w:rPr>
                            <w:lang w:val="de-AT"/>
                          </w:rPr>
                          <w:t>Messbe</w:t>
                        </w:r>
                        <w:r w:rsidR="00E32A38">
                          <w:rPr>
                            <w:lang w:val="de-AT"/>
                          </w:rPr>
                          <w:t>r</w:t>
                        </w:r>
                        <w:r>
                          <w:rPr>
                            <w:lang w:val="de-AT"/>
                          </w:rPr>
                          <w:t xml:space="preserve">eich: +/- 3 g = +/- </w:t>
                        </w:r>
                        <w:r w:rsidR="00DC6BF9">
                          <w:rPr>
                            <w:lang w:val="de-AT"/>
                          </w:rPr>
                          <w:t>29,4 m/s</w:t>
                        </w:r>
                        <w:r w:rsidR="00DC6BF9" w:rsidRPr="0050149B">
                          <w:rPr>
                            <w:vertAlign w:val="superscript"/>
                            <w:lang w:val="de-AT"/>
                          </w:rPr>
                          <w:t>2</w:t>
                        </w:r>
                      </w:p>
                      <w:p w:rsidR="00DC6BF9" w:rsidRDefault="00DC6BF9">
                        <w:pPr>
                          <w:rPr>
                            <w:lang w:val="de-AT"/>
                          </w:rPr>
                        </w:pPr>
                      </w:p>
                      <w:p w:rsidR="00FF45FD" w:rsidRDefault="00FF45FD">
                        <w:pPr>
                          <w:rPr>
                            <w:lang w:val="de-AT"/>
                          </w:rPr>
                        </w:pPr>
                        <w:r>
                          <w:rPr>
                            <w:lang w:val="de-AT"/>
                          </w:rPr>
                          <w:t>Grenzfrequenz: 1600 Hz</w:t>
                        </w:r>
                      </w:p>
                      <w:p w:rsidR="004A1B78" w:rsidRDefault="004A1B78">
                        <w:pPr>
                          <w:rPr>
                            <w:lang w:val="de-AT"/>
                          </w:rPr>
                        </w:pPr>
                      </w:p>
                      <w:p w:rsidR="004A1B78" w:rsidRDefault="004A1B78">
                        <w:pPr>
                          <w:rPr>
                            <w:lang w:val="de-AT"/>
                          </w:rPr>
                        </w:pPr>
                        <w:r>
                          <w:rPr>
                            <w:lang w:val="de-AT"/>
                          </w:rPr>
                          <w:t>Versorgungsspannung: 3V</w:t>
                        </w:r>
                      </w:p>
                      <w:p w:rsidR="00FF45FD" w:rsidRPr="00FF11E5" w:rsidRDefault="00FF45FD">
                        <w:pPr>
                          <w:rPr>
                            <w:lang w:val="de-AT"/>
                          </w:rPr>
                        </w:pP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6" o:spid="_x0000_s1069" type="#_x0000_t13" style="position:absolute;left:6787;top:10262;width:399;height: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PMMA&#10;AADbAAAADwAAAGRycy9kb3ducmV2LnhtbESPzWrDMBCE74G+g9hCb/HapYTiRjGlIZBb83fIcWNt&#10;bVNr5Vpq7Obpo0Cgx2FmvmHmxWhbdebeN040ZEkKiqV0ppFKw2G/mr6C8oHEUOuENfyxh2LxMJlT&#10;btwgWz7vQqUiRHxOGuoQuhzRlzVb8onrWKL35XpLIcq+QtPTEOG2xec0naGlRuJCTR1/1Fx+736t&#10;hlO7nB033c8aDQ4bvqS4H7efWj89ju9voAKP4T98b6+NhpcMbl/iD8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PMMAAADbAAAADwAAAAAAAAAAAAAAAACYAgAAZHJzL2Rv&#10;d25yZXYueG1sUEsFBgAAAAAEAAQA9QAAAIgDAAAAAA==&#10;"/>
              </v:group>
            </w:pict>
          </mc:Fallback>
        </mc:AlternateContent>
      </w:r>
    </w:p>
    <w:p w:rsidR="003E4A04" w:rsidRDefault="003E4A04"/>
    <w:p w:rsidR="003E4A04" w:rsidRDefault="003E4A04"/>
    <w:p w:rsidR="003E4A04" w:rsidRDefault="003E4A04"/>
    <w:p w:rsidR="003E4A04" w:rsidRDefault="003E4A04"/>
    <w:p w:rsidR="003E4A04" w:rsidRDefault="003E4A04"/>
    <w:p w:rsidR="003E4A04" w:rsidRDefault="003E4A04"/>
    <w:p w:rsidR="003E4A04" w:rsidRDefault="003E4A04"/>
    <w:p w:rsidR="003E4A04" w:rsidRDefault="003E4A04"/>
    <w:p w:rsidR="003E4A04" w:rsidRDefault="003E4A04"/>
    <w:p w:rsidR="003E4A04" w:rsidRDefault="003E4A04"/>
    <w:p w:rsidR="003E4A04" w:rsidRDefault="003E4A04"/>
    <w:p w:rsidR="003E4A04" w:rsidRDefault="003E4A04"/>
    <w:p w:rsidR="003E4A04" w:rsidRDefault="003E4A04"/>
    <w:p w:rsidR="002102C5" w:rsidRDefault="00764D79" w:rsidP="00CC6811">
      <w:pPr>
        <w:ind w:right="-284"/>
        <w:rPr>
          <w:b/>
        </w:rPr>
      </w:pPr>
      <w:r>
        <w:br w:type="page"/>
      </w:r>
    </w:p>
    <w:p w:rsidR="003D7C64" w:rsidRDefault="004C52F9" w:rsidP="00CC6811">
      <w:pPr>
        <w:ind w:right="-284"/>
      </w:pPr>
      <w:r>
        <w:rPr>
          <w:b/>
        </w:rPr>
        <w:lastRenderedPageBreak/>
        <w:t>Verstärker</w:t>
      </w:r>
      <w:r w:rsidRPr="003E4A04">
        <w:rPr>
          <w:b/>
        </w:rPr>
        <w:t>:</w:t>
      </w:r>
      <w:r>
        <w:t xml:space="preserve"> </w:t>
      </w:r>
      <w:r w:rsidR="00D57DD3">
        <w:t xml:space="preserve">Verwende Modul </w:t>
      </w:r>
      <w:r w:rsidR="00CC6811">
        <w:t>SCM5B 41-06 mit Eingangssignal +/- 10V   und Ausgangssignal 0…5 V</w:t>
      </w:r>
    </w:p>
    <w:p w:rsidR="00CC6811" w:rsidRDefault="00BD7A85" w:rsidP="00BD7A85">
      <w:pPr>
        <w:ind w:right="283"/>
        <w:rPr>
          <w:lang w:val="en-GB"/>
        </w:rPr>
      </w:pPr>
      <w:r>
        <w:rPr>
          <w:lang w:val="en-GB"/>
        </w:rPr>
        <w:t>Die gesamte Messkette sieht daher folgendermaßen aus:</w:t>
      </w:r>
    </w:p>
    <w:p w:rsidR="002102C5" w:rsidRDefault="002102C5" w:rsidP="00BD7A85">
      <w:pPr>
        <w:ind w:right="283"/>
        <w:rPr>
          <w:lang w:val="en-GB"/>
        </w:rPr>
      </w:pPr>
    </w:p>
    <w:p w:rsidR="006532F7" w:rsidRDefault="006532F7" w:rsidP="00BD7A85">
      <w:pPr>
        <w:ind w:right="283"/>
        <w:rPr>
          <w:lang w:val="en-GB"/>
        </w:rPr>
      </w:pPr>
    </w:p>
    <w:p w:rsidR="006532F7" w:rsidRDefault="00A814EE" w:rsidP="00BD7A85">
      <w:pPr>
        <w:ind w:right="283"/>
        <w:rPr>
          <w:lang w:val="en-GB"/>
        </w:rPr>
      </w:pPr>
      <w:r>
        <w:rPr>
          <w:noProof/>
          <w:lang w:val="de-AT" w:eastAsia="de-AT"/>
        </w:rPr>
        <mc:AlternateContent>
          <mc:Choice Requires="wpg">
            <w:drawing>
              <wp:anchor distT="0" distB="0" distL="114300" distR="114300" simplePos="0" relativeHeight="251653632" behindDoc="0" locked="0" layoutInCell="1" allowOverlap="1">
                <wp:simplePos x="0" y="0"/>
                <wp:positionH relativeFrom="column">
                  <wp:posOffset>0</wp:posOffset>
                </wp:positionH>
                <wp:positionV relativeFrom="paragraph">
                  <wp:posOffset>71120</wp:posOffset>
                </wp:positionV>
                <wp:extent cx="6184900" cy="1121410"/>
                <wp:effectExtent l="0" t="0" r="0" b="0"/>
                <wp:wrapNone/>
                <wp:docPr id="27"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1121410"/>
                          <a:chOff x="1181" y="12302"/>
                          <a:chExt cx="9740" cy="1766"/>
                        </a:xfrm>
                      </wpg:grpSpPr>
                      <wps:wsp>
                        <wps:cNvPr id="28" name="Oval 251"/>
                        <wps:cNvSpPr>
                          <a:spLocks noChangeArrowheads="1"/>
                        </wps:cNvSpPr>
                        <wps:spPr bwMode="auto">
                          <a:xfrm>
                            <a:off x="1785" y="12511"/>
                            <a:ext cx="298" cy="29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AutoShape 252"/>
                        <wps:cNvCnPr>
                          <a:cxnSpLocks noChangeShapeType="1"/>
                        </wps:cNvCnPr>
                        <wps:spPr bwMode="auto">
                          <a:xfrm>
                            <a:off x="2083" y="12666"/>
                            <a:ext cx="155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Rectangle 253"/>
                        <wps:cNvSpPr>
                          <a:spLocks noChangeArrowheads="1"/>
                        </wps:cNvSpPr>
                        <wps:spPr bwMode="auto">
                          <a:xfrm>
                            <a:off x="3625" y="12302"/>
                            <a:ext cx="2217" cy="75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254"/>
                        <wps:cNvCnPr>
                          <a:cxnSpLocks noChangeShapeType="1"/>
                        </wps:cNvCnPr>
                        <wps:spPr bwMode="auto">
                          <a:xfrm>
                            <a:off x="5842" y="12706"/>
                            <a:ext cx="116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255"/>
                        <wps:cNvSpPr>
                          <a:spLocks noChangeArrowheads="1"/>
                        </wps:cNvSpPr>
                        <wps:spPr bwMode="auto">
                          <a:xfrm>
                            <a:off x="6990" y="12329"/>
                            <a:ext cx="1643" cy="73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AutoShape 256"/>
                        <wps:cNvCnPr>
                          <a:cxnSpLocks noChangeShapeType="1"/>
                        </wps:cNvCnPr>
                        <wps:spPr bwMode="auto">
                          <a:xfrm>
                            <a:off x="8647" y="12686"/>
                            <a:ext cx="574"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Text Box 257"/>
                        <wps:cNvSpPr txBox="1">
                          <a:spLocks noChangeArrowheads="1"/>
                        </wps:cNvSpPr>
                        <wps:spPr bwMode="auto">
                          <a:xfrm>
                            <a:off x="1181" y="13328"/>
                            <a:ext cx="1967"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1533" w:rsidRPr="00CC1533" w:rsidRDefault="00CC1533" w:rsidP="00CC1533">
                              <w:pPr>
                                <w:jc w:val="center"/>
                                <w:rPr>
                                  <w:b/>
                                </w:rPr>
                              </w:pPr>
                              <w:r w:rsidRPr="00CC1533">
                                <w:rPr>
                                  <w:b/>
                                  <w:lang w:val="de-AT"/>
                                </w:rPr>
                                <w:t>Sensor</w:t>
                              </w:r>
                              <w:r>
                                <w:rPr>
                                  <w:b/>
                                  <w:lang w:val="de-AT"/>
                                </w:rPr>
                                <w:t xml:space="preserve"> </w:t>
                              </w:r>
                              <w:r w:rsidRPr="000367E4">
                                <w:t>ADXL335</w:t>
                              </w:r>
                            </w:p>
                            <w:p w:rsidR="00CC1533" w:rsidRPr="00CC1533" w:rsidRDefault="00CC1533" w:rsidP="00CC1533">
                              <w:pPr>
                                <w:jc w:val="center"/>
                                <w:rPr>
                                  <w:b/>
                                  <w:lang w:val="de-AT"/>
                                </w:rPr>
                              </w:pPr>
                              <w:r>
                                <w:rPr>
                                  <w:b/>
                                  <w:lang w:val="de-AT"/>
                                </w:rPr>
                                <w:t>3</w:t>
                              </w:r>
                              <w:r w:rsidR="00220496">
                                <w:rPr>
                                  <w:b/>
                                  <w:lang w:val="de-AT"/>
                                </w:rPr>
                                <w:t>00</w:t>
                              </w:r>
                              <w:r>
                                <w:rPr>
                                  <w:b/>
                                  <w:lang w:val="de-AT"/>
                                </w:rPr>
                                <w:t xml:space="preserve"> </w:t>
                              </w:r>
                              <w:r w:rsidR="00220496">
                                <w:rPr>
                                  <w:b/>
                                  <w:lang w:val="de-AT"/>
                                </w:rPr>
                                <w:t>[mV/</w:t>
                              </w:r>
                              <w:r>
                                <w:rPr>
                                  <w:b/>
                                  <w:lang w:val="de-AT"/>
                                </w:rPr>
                                <w:t>g</w:t>
                              </w:r>
                              <w:r w:rsidR="00220496">
                                <w:rPr>
                                  <w:b/>
                                  <w:lang w:val="de-AT"/>
                                </w:rPr>
                                <w:t>]</w:t>
                              </w:r>
                            </w:p>
                          </w:txbxContent>
                        </wps:txbx>
                        <wps:bodyPr rot="0" vert="horz" wrap="square" lIns="91440" tIns="45720" rIns="91440" bIns="45720" anchor="t" anchorCtr="0" upright="1">
                          <a:noAutofit/>
                        </wps:bodyPr>
                      </wps:wsp>
                      <wps:wsp>
                        <wps:cNvPr id="35" name="Text Box 258"/>
                        <wps:cNvSpPr txBox="1">
                          <a:spLocks noChangeArrowheads="1"/>
                        </wps:cNvSpPr>
                        <wps:spPr bwMode="auto">
                          <a:xfrm>
                            <a:off x="3190" y="13357"/>
                            <a:ext cx="3095"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1533" w:rsidRPr="00CC1533" w:rsidRDefault="00CC1533" w:rsidP="00CC1533">
                              <w:pPr>
                                <w:jc w:val="center"/>
                                <w:rPr>
                                  <w:b/>
                                  <w:vertAlign w:val="superscript"/>
                                  <w:lang w:val="de-AT"/>
                                </w:rPr>
                              </w:pPr>
                              <w:r w:rsidRPr="00CC1533">
                                <w:rPr>
                                  <w:b/>
                                </w:rPr>
                                <w:t xml:space="preserve">Verstärker </w:t>
                              </w:r>
                              <w:r w:rsidRPr="000367E4">
                                <w:t>SCM5B 41-06</w:t>
                              </w:r>
                            </w:p>
                            <w:p w:rsidR="00CC1533" w:rsidRPr="00CC1533" w:rsidRDefault="00220496" w:rsidP="00CC1533">
                              <w:pPr>
                                <w:jc w:val="center"/>
                                <w:rPr>
                                  <w:b/>
                                  <w:lang w:val="de-AT"/>
                                </w:rPr>
                              </w:pPr>
                              <w:r>
                                <w:rPr>
                                  <w:b/>
                                  <w:lang w:val="de-AT"/>
                                </w:rPr>
                                <w:t>Ua = 2,5+Ue*5/20  [</w:t>
                              </w:r>
                              <w:r w:rsidR="00CC1533" w:rsidRPr="00CC1533">
                                <w:rPr>
                                  <w:b/>
                                  <w:lang w:val="de-AT"/>
                                </w:rPr>
                                <w:t>V</w:t>
                              </w:r>
                              <w:r>
                                <w:rPr>
                                  <w:b/>
                                  <w:lang w:val="de-AT"/>
                                </w:rPr>
                                <w:t>]</w:t>
                              </w:r>
                            </w:p>
                          </w:txbxContent>
                        </wps:txbx>
                        <wps:bodyPr rot="0" vert="horz" wrap="square" lIns="91440" tIns="45720" rIns="91440" bIns="45720" anchor="t" anchorCtr="0" upright="1">
                          <a:noAutofit/>
                        </wps:bodyPr>
                      </wps:wsp>
                      <wps:wsp>
                        <wps:cNvPr id="36" name="Text Box 259"/>
                        <wps:cNvSpPr txBox="1">
                          <a:spLocks noChangeArrowheads="1"/>
                        </wps:cNvSpPr>
                        <wps:spPr bwMode="auto">
                          <a:xfrm>
                            <a:off x="6151" y="13364"/>
                            <a:ext cx="3169"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43BB" w:rsidRPr="004C71AE" w:rsidRDefault="004C71AE" w:rsidP="004C71AE">
                              <w:pPr>
                                <w:jc w:val="center"/>
                                <w:rPr>
                                  <w:b/>
                                </w:rPr>
                              </w:pPr>
                              <w:r>
                                <w:rPr>
                                  <w:b/>
                                </w:rPr>
                                <w:t>NI - MyDAQ</w:t>
                              </w:r>
                            </w:p>
                            <w:p w:rsidR="00CC43BB" w:rsidRPr="004C71AE" w:rsidRDefault="004C71AE" w:rsidP="00CC43BB">
                              <w:pPr>
                                <w:jc w:val="center"/>
                              </w:pPr>
                              <w:r>
                                <w:t>(</w:t>
                              </w:r>
                              <w:r w:rsidRPr="004C71AE">
                                <w:t>auf 0 bis 5 V einstellen</w:t>
                              </w:r>
                              <w:r>
                                <w:t>)</w:t>
                              </w:r>
                            </w:p>
                          </w:txbxContent>
                        </wps:txbx>
                        <wps:bodyPr rot="0" vert="horz" wrap="square" lIns="91440" tIns="45720" rIns="91440" bIns="45720" anchor="t" anchorCtr="0" upright="1">
                          <a:noAutofit/>
                        </wps:bodyPr>
                      </wps:wsp>
                      <wps:wsp>
                        <wps:cNvPr id="37" name="Text Box 260"/>
                        <wps:cNvSpPr txBox="1">
                          <a:spLocks noChangeArrowheads="1"/>
                        </wps:cNvSpPr>
                        <wps:spPr bwMode="auto">
                          <a:xfrm>
                            <a:off x="9320" y="12484"/>
                            <a:ext cx="1601" cy="4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6841" w:rsidRPr="004C71AE" w:rsidRDefault="00356841" w:rsidP="00356841">
                              <w:pPr>
                                <w:jc w:val="center"/>
                              </w:pPr>
                              <w:r>
                                <w:rPr>
                                  <w:b/>
                                </w:rPr>
                                <w:t>LabView</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1" o:spid="_x0000_s1070" style="position:absolute;left:0;text-align:left;margin-left:0;margin-top:5.6pt;width:487pt;height:88.3pt;z-index:251653632" coordorigin="1181,12302" coordsize="9740,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">
                <v:oval id="Oval 251" o:spid="_x0000_s1071" style="position:absolute;left:1785;top:12511;width:298;height: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type id="_x0000_t32" coordsize="21600,21600" o:spt="32" o:oned="t" path="m,l21600,21600e" filled="f">
                  <v:path arrowok="t" fillok="f" o:connecttype="none"/>
                  <o:lock v:ext="edit" shapetype="t"/>
                </v:shapetype>
                <v:shape id="AutoShape 252" o:spid="_x0000_s1072" type="#_x0000_t32" style="position:absolute;left:2083;top:12666;width:1553;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rect id="Rectangle 253" o:spid="_x0000_s1073" style="position:absolute;left:3625;top:12302;width:2217;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shape id="AutoShape 254" o:spid="_x0000_s1074" type="#_x0000_t32" style="position:absolute;left:5842;top:12706;width:116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rect id="Rectangle 255" o:spid="_x0000_s1075" style="position:absolute;left:6990;top:12329;width:1643;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qEsQA&#10;AADbAAAADwAAAGRycy9kb3ducmV2LnhtbESPQWvCQBSE70L/w/IKvemmEUqNrlJaUtqjxou3Z/aZ&#10;xGbfhuxGV3+9KxQ8DjPzDbNYBdOKE/WusazgdZKAIC6tbrhSsC3y8TsI55E1tpZJwYUcrJZPowVm&#10;2p55TaeNr0SEsMtQQe19l0npypoMuontiKN3sL1BH2VfSd3jOcJNK9MkeZMGG44LNXb0WVP5txmM&#10;gn2TbvG6Lr4TM8un/jcUx2H3pdTLc/iYg/AU/CP83/7RCqY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KhLEAAAA2wAAAA8AAAAAAAAAAAAAAAAAmAIAAGRycy9k&#10;b3ducmV2LnhtbFBLBQYAAAAABAAEAPUAAACJAwAAAAA=&#10;"/>
                <v:shape id="AutoShape 256" o:spid="_x0000_s1076" type="#_x0000_t32" style="position:absolute;left:8647;top:12686;width:574;height: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shape id="Text Box 257" o:spid="_x0000_s1077" type="#_x0000_t202" style="position:absolute;left:1181;top:13328;width:1967;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CC1533" w:rsidRPr="00CC1533" w:rsidRDefault="00CC1533" w:rsidP="00CC1533">
                        <w:pPr>
                          <w:jc w:val="center"/>
                          <w:rPr>
                            <w:b/>
                          </w:rPr>
                        </w:pPr>
                        <w:r w:rsidRPr="00CC1533">
                          <w:rPr>
                            <w:b/>
                            <w:lang w:val="de-AT"/>
                          </w:rPr>
                          <w:t>Sensor</w:t>
                        </w:r>
                        <w:r>
                          <w:rPr>
                            <w:b/>
                            <w:lang w:val="de-AT"/>
                          </w:rPr>
                          <w:t xml:space="preserve"> </w:t>
                        </w:r>
                        <w:r w:rsidRPr="000367E4">
                          <w:t>ADXL335</w:t>
                        </w:r>
                      </w:p>
                      <w:p w:rsidR="00CC1533" w:rsidRPr="00CC1533" w:rsidRDefault="00CC1533" w:rsidP="00CC1533">
                        <w:pPr>
                          <w:jc w:val="center"/>
                          <w:rPr>
                            <w:b/>
                            <w:lang w:val="de-AT"/>
                          </w:rPr>
                        </w:pPr>
                        <w:r>
                          <w:rPr>
                            <w:b/>
                            <w:lang w:val="de-AT"/>
                          </w:rPr>
                          <w:t>3</w:t>
                        </w:r>
                        <w:r w:rsidR="00220496">
                          <w:rPr>
                            <w:b/>
                            <w:lang w:val="de-AT"/>
                          </w:rPr>
                          <w:t>00</w:t>
                        </w:r>
                        <w:r>
                          <w:rPr>
                            <w:b/>
                            <w:lang w:val="de-AT"/>
                          </w:rPr>
                          <w:t xml:space="preserve"> </w:t>
                        </w:r>
                        <w:r w:rsidR="00220496">
                          <w:rPr>
                            <w:b/>
                            <w:lang w:val="de-AT"/>
                          </w:rPr>
                          <w:t>[mV/</w:t>
                        </w:r>
                        <w:r>
                          <w:rPr>
                            <w:b/>
                            <w:lang w:val="de-AT"/>
                          </w:rPr>
                          <w:t>g</w:t>
                        </w:r>
                        <w:r w:rsidR="00220496">
                          <w:rPr>
                            <w:b/>
                            <w:lang w:val="de-AT"/>
                          </w:rPr>
                          <w:t>]</w:t>
                        </w:r>
                      </w:p>
                    </w:txbxContent>
                  </v:textbox>
                </v:shape>
                <v:shape id="Text Box 258" o:spid="_x0000_s1078" type="#_x0000_t202" style="position:absolute;left:3190;top:13357;width:3095;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CC1533" w:rsidRPr="00CC1533" w:rsidRDefault="00CC1533" w:rsidP="00CC1533">
                        <w:pPr>
                          <w:jc w:val="center"/>
                          <w:rPr>
                            <w:b/>
                            <w:vertAlign w:val="superscript"/>
                            <w:lang w:val="de-AT"/>
                          </w:rPr>
                        </w:pPr>
                        <w:r w:rsidRPr="00CC1533">
                          <w:rPr>
                            <w:b/>
                          </w:rPr>
                          <w:t xml:space="preserve">Verstärker </w:t>
                        </w:r>
                        <w:r w:rsidRPr="000367E4">
                          <w:t>SCM5B 41-06</w:t>
                        </w:r>
                      </w:p>
                      <w:p w:rsidR="00CC1533" w:rsidRPr="00CC1533" w:rsidRDefault="00220496" w:rsidP="00CC1533">
                        <w:pPr>
                          <w:jc w:val="center"/>
                          <w:rPr>
                            <w:b/>
                            <w:lang w:val="de-AT"/>
                          </w:rPr>
                        </w:pPr>
                        <w:r>
                          <w:rPr>
                            <w:b/>
                            <w:lang w:val="de-AT"/>
                          </w:rPr>
                          <w:t>Ua = 2,5+Ue*5/20  [</w:t>
                        </w:r>
                        <w:r w:rsidR="00CC1533" w:rsidRPr="00CC1533">
                          <w:rPr>
                            <w:b/>
                            <w:lang w:val="de-AT"/>
                          </w:rPr>
                          <w:t>V</w:t>
                        </w:r>
                        <w:r>
                          <w:rPr>
                            <w:b/>
                            <w:lang w:val="de-AT"/>
                          </w:rPr>
                          <w:t>]</w:t>
                        </w:r>
                      </w:p>
                    </w:txbxContent>
                  </v:textbox>
                </v:shape>
                <v:shape id="Text Box 259" o:spid="_x0000_s1079" type="#_x0000_t202" style="position:absolute;left:6151;top:13364;width:3169;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CC43BB" w:rsidRPr="004C71AE" w:rsidRDefault="004C71AE" w:rsidP="004C71AE">
                        <w:pPr>
                          <w:jc w:val="center"/>
                          <w:rPr>
                            <w:b/>
                          </w:rPr>
                        </w:pPr>
                        <w:r>
                          <w:rPr>
                            <w:b/>
                          </w:rPr>
                          <w:t>NI - MyDAQ</w:t>
                        </w:r>
                      </w:p>
                      <w:p w:rsidR="00CC43BB" w:rsidRPr="004C71AE" w:rsidRDefault="004C71AE" w:rsidP="00CC43BB">
                        <w:pPr>
                          <w:jc w:val="center"/>
                        </w:pPr>
                        <w:r>
                          <w:t>(</w:t>
                        </w:r>
                        <w:r w:rsidRPr="004C71AE">
                          <w:t>auf 0 bis 5 V einstellen</w:t>
                        </w:r>
                        <w:r>
                          <w:t>)</w:t>
                        </w:r>
                      </w:p>
                    </w:txbxContent>
                  </v:textbox>
                </v:shape>
                <v:shape id="Text Box 260" o:spid="_x0000_s1080" type="#_x0000_t202" style="position:absolute;left:9320;top:12484;width:1601;height: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rsidR="00356841" w:rsidRPr="004C71AE" w:rsidRDefault="00356841" w:rsidP="00356841">
                        <w:pPr>
                          <w:jc w:val="center"/>
                        </w:pPr>
                        <w:r>
                          <w:rPr>
                            <w:b/>
                          </w:rPr>
                          <w:t>LabView</w:t>
                        </w:r>
                      </w:p>
                    </w:txbxContent>
                  </v:textbox>
                </v:shape>
              </v:group>
            </w:pict>
          </mc:Fallback>
        </mc:AlternateContent>
      </w:r>
    </w:p>
    <w:p w:rsidR="006532F7" w:rsidRDefault="006532F7" w:rsidP="00BD7A85">
      <w:pPr>
        <w:ind w:right="283"/>
        <w:rPr>
          <w:lang w:val="en-GB"/>
        </w:rPr>
      </w:pPr>
    </w:p>
    <w:p w:rsidR="00BD7A85" w:rsidRDefault="00BD7A85" w:rsidP="00BD7A85">
      <w:pPr>
        <w:ind w:right="283"/>
        <w:rPr>
          <w:lang w:val="en-GB"/>
        </w:rPr>
      </w:pPr>
    </w:p>
    <w:p w:rsidR="006532F7" w:rsidRDefault="006532F7" w:rsidP="00BD7A85">
      <w:pPr>
        <w:ind w:right="283"/>
        <w:rPr>
          <w:lang w:val="en-GB"/>
        </w:rPr>
      </w:pPr>
    </w:p>
    <w:p w:rsidR="006532F7" w:rsidRDefault="006532F7" w:rsidP="00BD7A85">
      <w:pPr>
        <w:ind w:right="283"/>
        <w:rPr>
          <w:lang w:val="en-GB"/>
        </w:rPr>
      </w:pPr>
    </w:p>
    <w:p w:rsidR="006532F7" w:rsidRDefault="006532F7" w:rsidP="00BD7A85">
      <w:pPr>
        <w:ind w:right="283"/>
        <w:rPr>
          <w:lang w:val="en-GB"/>
        </w:rPr>
      </w:pPr>
    </w:p>
    <w:p w:rsidR="006532F7" w:rsidRDefault="006532F7" w:rsidP="00BD7A85">
      <w:pPr>
        <w:ind w:right="283"/>
        <w:rPr>
          <w:lang w:val="en-GB"/>
        </w:rPr>
      </w:pPr>
    </w:p>
    <w:p w:rsidR="006532F7" w:rsidRDefault="006532F7" w:rsidP="00BD7A85">
      <w:pPr>
        <w:ind w:right="283"/>
        <w:rPr>
          <w:lang w:val="en-GB"/>
        </w:rPr>
      </w:pPr>
    </w:p>
    <w:p w:rsidR="002102C5" w:rsidRDefault="002102C5" w:rsidP="00BD7A85">
      <w:pPr>
        <w:ind w:right="283"/>
        <w:rPr>
          <w:lang w:val="en-GB"/>
        </w:rPr>
      </w:pPr>
    </w:p>
    <w:p w:rsidR="006532F7" w:rsidRDefault="006532F7" w:rsidP="00BD7A85">
      <w:pPr>
        <w:ind w:right="283"/>
        <w:rPr>
          <w:lang w:val="en-GB"/>
        </w:rPr>
      </w:pPr>
      <w:r>
        <w:rPr>
          <w:lang w:val="en-GB"/>
        </w:rPr>
        <w:t>Damit ist im LabView mittels Formelrechner folgende Beziehung einzugeben, damit aus der Spannung vom My</w:t>
      </w:r>
      <w:r w:rsidR="00907F75">
        <w:rPr>
          <w:lang w:val="en-GB"/>
        </w:rPr>
        <w:t>-</w:t>
      </w:r>
      <w:r>
        <w:rPr>
          <w:lang w:val="en-GB"/>
        </w:rPr>
        <w:t xml:space="preserve">DAQ die Beschleunigung errechnet </w:t>
      </w:r>
      <w:r w:rsidR="002102C5">
        <w:rPr>
          <w:lang w:val="en-GB"/>
        </w:rPr>
        <w:t>we</w:t>
      </w:r>
      <w:r>
        <w:rPr>
          <w:lang w:val="en-GB"/>
        </w:rPr>
        <w:t>rden kann:</w:t>
      </w:r>
    </w:p>
    <w:p w:rsidR="002102C5" w:rsidRPr="00A27D29" w:rsidRDefault="002102C5" w:rsidP="00BD7A85">
      <w:pPr>
        <w:ind w:right="283"/>
        <w:rPr>
          <w:lang w:val="en-GB"/>
        </w:rPr>
      </w:pPr>
    </w:p>
    <w:p w:rsidR="003D7C64" w:rsidRDefault="006532F7" w:rsidP="00BD7A85">
      <w:pPr>
        <w:ind w:right="283"/>
        <w:jc w:val="left"/>
        <w:rPr>
          <w:b/>
          <w:sz w:val="28"/>
          <w:szCs w:val="28"/>
          <w:lang w:val="en-GB"/>
        </w:rPr>
      </w:pPr>
      <w:r>
        <w:rPr>
          <w:b/>
          <w:sz w:val="28"/>
          <w:szCs w:val="28"/>
          <w:lang w:val="en-GB"/>
        </w:rPr>
        <w:tab/>
      </w:r>
      <w:r>
        <w:rPr>
          <w:b/>
          <w:sz w:val="28"/>
          <w:szCs w:val="28"/>
          <w:lang w:val="en-GB"/>
        </w:rPr>
        <w:tab/>
      </w:r>
      <w:r>
        <w:rPr>
          <w:b/>
          <w:sz w:val="28"/>
          <w:szCs w:val="28"/>
          <w:lang w:val="en-GB"/>
        </w:rPr>
        <w:tab/>
        <w:t xml:space="preserve">  </w:t>
      </w:r>
      <w:r w:rsidR="002102C5">
        <w:rPr>
          <w:b/>
          <w:sz w:val="28"/>
          <w:szCs w:val="28"/>
          <w:lang w:val="en-GB"/>
        </w:rPr>
        <w:tab/>
      </w:r>
      <w:r w:rsidRPr="006532F7">
        <w:rPr>
          <w:b/>
          <w:sz w:val="28"/>
          <w:szCs w:val="28"/>
          <w:lang w:val="en-GB"/>
        </w:rPr>
        <w:t>a</w:t>
      </w:r>
      <w:r w:rsidRPr="006532F7">
        <w:rPr>
          <w:sz w:val="28"/>
          <w:szCs w:val="28"/>
          <w:lang w:val="en-GB"/>
        </w:rPr>
        <w:t xml:space="preserve"> = </w:t>
      </w:r>
      <w:r>
        <w:rPr>
          <w:sz w:val="28"/>
          <w:szCs w:val="28"/>
          <w:lang w:val="en-GB"/>
        </w:rPr>
        <w:t>(</w:t>
      </w:r>
      <w:r w:rsidRPr="006532F7">
        <w:rPr>
          <w:b/>
          <w:sz w:val="28"/>
          <w:szCs w:val="28"/>
          <w:lang w:val="en-GB"/>
        </w:rPr>
        <w:t>U</w:t>
      </w:r>
      <w:r w:rsidRPr="006532F7">
        <w:rPr>
          <w:sz w:val="28"/>
          <w:szCs w:val="28"/>
          <w:vertAlign w:val="subscript"/>
          <w:lang w:val="en-GB"/>
        </w:rPr>
        <w:t>MyDAQ</w:t>
      </w:r>
      <w:r w:rsidRPr="006532F7">
        <w:rPr>
          <w:sz w:val="28"/>
          <w:szCs w:val="28"/>
          <w:lang w:val="en-GB"/>
        </w:rPr>
        <w:t xml:space="preserve"> – </w:t>
      </w:r>
      <w:r w:rsidRPr="006532F7">
        <w:rPr>
          <w:b/>
          <w:sz w:val="28"/>
          <w:szCs w:val="28"/>
          <w:lang w:val="en-GB"/>
        </w:rPr>
        <w:t>2.5)*20/5*9.81/0.3</w:t>
      </w:r>
      <w:r w:rsidR="00907F75">
        <w:rPr>
          <w:b/>
          <w:sz w:val="28"/>
          <w:szCs w:val="28"/>
          <w:lang w:val="en-GB"/>
        </w:rPr>
        <w:t xml:space="preserve">  [m/s</w:t>
      </w:r>
      <w:r w:rsidR="00907F75" w:rsidRPr="00907F75">
        <w:rPr>
          <w:b/>
          <w:sz w:val="28"/>
          <w:szCs w:val="28"/>
          <w:vertAlign w:val="superscript"/>
          <w:lang w:val="en-GB"/>
        </w:rPr>
        <w:t>2</w:t>
      </w:r>
      <w:r w:rsidR="00907F75">
        <w:rPr>
          <w:b/>
          <w:sz w:val="28"/>
          <w:szCs w:val="28"/>
          <w:lang w:val="en-GB"/>
        </w:rPr>
        <w:t>]</w:t>
      </w:r>
    </w:p>
    <w:p w:rsidR="002102C5" w:rsidRDefault="002102C5" w:rsidP="00BD7A85">
      <w:pPr>
        <w:ind w:right="283"/>
        <w:jc w:val="left"/>
        <w:rPr>
          <w:b/>
          <w:sz w:val="28"/>
          <w:szCs w:val="28"/>
          <w:lang w:val="en-GB"/>
        </w:rPr>
      </w:pPr>
    </w:p>
    <w:p w:rsidR="002102C5" w:rsidRDefault="002102C5" w:rsidP="00BD7A85">
      <w:pPr>
        <w:ind w:right="283"/>
        <w:jc w:val="left"/>
        <w:rPr>
          <w:b/>
          <w:sz w:val="28"/>
          <w:szCs w:val="28"/>
          <w:lang w:val="en-GB"/>
        </w:rPr>
      </w:pPr>
    </w:p>
    <w:p w:rsidR="002102C5" w:rsidRDefault="002102C5" w:rsidP="002102C5">
      <w:pPr>
        <w:ind w:right="283"/>
        <w:rPr>
          <w:lang w:val="en-GB"/>
        </w:rPr>
      </w:pPr>
      <w:r>
        <w:rPr>
          <w:lang w:val="en-GB"/>
        </w:rPr>
        <w:t>Weitere Tipps für das Messen:</w:t>
      </w:r>
    </w:p>
    <w:p w:rsidR="002102C5" w:rsidRDefault="002102C5" w:rsidP="002102C5">
      <w:pPr>
        <w:ind w:right="283"/>
        <w:rPr>
          <w:lang w:val="en-GB"/>
        </w:rPr>
      </w:pPr>
    </w:p>
    <w:p w:rsidR="002102C5" w:rsidRDefault="002102C5" w:rsidP="002102C5">
      <w:pPr>
        <w:ind w:right="283"/>
        <w:rPr>
          <w:lang w:val="en-GB"/>
        </w:rPr>
      </w:pPr>
      <w:r>
        <w:rPr>
          <w:lang w:val="en-GB"/>
        </w:rPr>
        <w:tab/>
      </w:r>
      <w:r w:rsidRPr="002102C5">
        <w:rPr>
          <w:lang w:val="en-GB"/>
        </w:rPr>
        <w:sym w:font="Wingdings" w:char="F0E8"/>
      </w:r>
      <w:r>
        <w:rPr>
          <w:lang w:val="en-GB"/>
        </w:rPr>
        <w:t>Verwende eine Bandsperre (Digitalfilter) bei etwa 50 Hz (z.Bsp. 49,5 bis 50,5 Hz, Ordnung 10),</w:t>
      </w:r>
    </w:p>
    <w:p w:rsidR="002102C5" w:rsidRDefault="002102C5" w:rsidP="002102C5">
      <w:pPr>
        <w:ind w:right="283"/>
        <w:rPr>
          <w:lang w:val="en-GB"/>
        </w:rPr>
      </w:pPr>
      <w:r>
        <w:rPr>
          <w:lang w:val="en-GB"/>
        </w:rPr>
        <w:tab/>
        <w:t xml:space="preserve">um die </w:t>
      </w:r>
      <w:r w:rsidR="00716B9D">
        <w:rPr>
          <w:lang w:val="en-GB"/>
        </w:rPr>
        <w:t>Spannungse</w:t>
      </w:r>
      <w:r>
        <w:rPr>
          <w:lang w:val="en-GB"/>
        </w:rPr>
        <w:t>instreuung vom Netz optisch zu unterdrücken</w:t>
      </w:r>
    </w:p>
    <w:p w:rsidR="002102C5" w:rsidRDefault="002102C5" w:rsidP="002102C5">
      <w:pPr>
        <w:ind w:right="283"/>
        <w:rPr>
          <w:lang w:val="en-GB"/>
        </w:rPr>
      </w:pPr>
    </w:p>
    <w:p w:rsidR="00716B9D" w:rsidRDefault="002102C5" w:rsidP="002102C5">
      <w:pPr>
        <w:ind w:right="283"/>
        <w:rPr>
          <w:lang w:val="en-GB"/>
        </w:rPr>
      </w:pPr>
      <w:r>
        <w:rPr>
          <w:lang w:val="en-GB"/>
        </w:rPr>
        <w:tab/>
      </w:r>
      <w:r w:rsidRPr="002102C5">
        <w:rPr>
          <w:lang w:val="en-GB"/>
        </w:rPr>
        <w:sym w:font="Wingdings" w:char="F0E8"/>
      </w:r>
      <w:r>
        <w:rPr>
          <w:lang w:val="en-GB"/>
        </w:rPr>
        <w:t xml:space="preserve">Verwende einen Hochpass (Digitalfilter) bei etwa 3 Hz </w:t>
      </w:r>
      <w:r w:rsidR="00716B9D">
        <w:rPr>
          <w:lang w:val="en-GB"/>
        </w:rPr>
        <w:t xml:space="preserve">mit </w:t>
      </w:r>
      <w:r>
        <w:rPr>
          <w:lang w:val="en-GB"/>
        </w:rPr>
        <w:t>der Ordnung 10, um</w:t>
      </w:r>
    </w:p>
    <w:p w:rsidR="002102C5" w:rsidRDefault="00716B9D" w:rsidP="002102C5">
      <w:pPr>
        <w:ind w:right="283"/>
        <w:rPr>
          <w:lang w:val="en-GB"/>
        </w:rPr>
      </w:pPr>
      <w:r>
        <w:rPr>
          <w:lang w:val="en-GB"/>
        </w:rPr>
        <w:t xml:space="preserve">            </w:t>
      </w:r>
      <w:r w:rsidR="002102C5">
        <w:rPr>
          <w:lang w:val="en-GB"/>
        </w:rPr>
        <w:t xml:space="preserve"> </w:t>
      </w:r>
      <w:r>
        <w:rPr>
          <w:lang w:val="en-GB"/>
        </w:rPr>
        <w:t xml:space="preserve">  “Rumpelfrequenzen”  </w:t>
      </w:r>
      <w:r w:rsidR="002102C5">
        <w:rPr>
          <w:lang w:val="en-GB"/>
        </w:rPr>
        <w:t>rauszufiltern</w:t>
      </w:r>
    </w:p>
    <w:p w:rsidR="002102C5" w:rsidRDefault="002102C5" w:rsidP="002102C5">
      <w:pPr>
        <w:ind w:right="283"/>
        <w:rPr>
          <w:lang w:val="en-GB"/>
        </w:rPr>
      </w:pPr>
      <w:r>
        <w:rPr>
          <w:lang w:val="en-GB"/>
        </w:rPr>
        <w:tab/>
      </w:r>
      <w:r>
        <w:rPr>
          <w:lang w:val="en-GB"/>
        </w:rPr>
        <w:tab/>
      </w:r>
      <w:r>
        <w:rPr>
          <w:lang w:val="en-GB"/>
        </w:rPr>
        <w:tab/>
      </w:r>
      <w:r>
        <w:rPr>
          <w:lang w:val="en-GB"/>
        </w:rPr>
        <w:tab/>
      </w:r>
      <w:r>
        <w:rPr>
          <w:lang w:val="en-GB"/>
        </w:rPr>
        <w:tab/>
      </w:r>
    </w:p>
    <w:p w:rsidR="002102C5" w:rsidRDefault="002102C5" w:rsidP="002102C5">
      <w:pPr>
        <w:ind w:right="283"/>
        <w:rPr>
          <w:lang w:val="en-GB"/>
        </w:rPr>
      </w:pPr>
      <w:r>
        <w:rPr>
          <w:lang w:val="en-GB"/>
        </w:rPr>
        <w:tab/>
      </w:r>
      <w:r>
        <w:rPr>
          <w:lang w:val="en-GB"/>
        </w:rPr>
        <w:tab/>
      </w:r>
      <w:r>
        <w:rPr>
          <w:lang w:val="en-GB"/>
        </w:rPr>
        <w:tab/>
      </w:r>
      <w:r>
        <w:rPr>
          <w:lang w:val="en-GB"/>
        </w:rPr>
        <w:tab/>
      </w:r>
      <w:r>
        <w:rPr>
          <w:lang w:val="en-GB"/>
        </w:rPr>
        <w:tab/>
      </w:r>
    </w:p>
    <w:p w:rsidR="002102C5" w:rsidRDefault="002102C5" w:rsidP="002102C5">
      <w:pPr>
        <w:ind w:right="283"/>
        <w:rPr>
          <w:lang w:val="en-GB"/>
        </w:rPr>
      </w:pPr>
      <w:r>
        <w:rPr>
          <w:lang w:val="en-GB"/>
        </w:rPr>
        <w:tab/>
      </w:r>
      <w:r>
        <w:rPr>
          <w:lang w:val="en-GB"/>
        </w:rPr>
        <w:tab/>
      </w:r>
      <w:r>
        <w:rPr>
          <w:lang w:val="en-GB"/>
        </w:rPr>
        <w:tab/>
      </w:r>
      <w:r>
        <w:rPr>
          <w:lang w:val="en-GB"/>
        </w:rPr>
        <w:tab/>
      </w:r>
    </w:p>
    <w:p w:rsidR="003D7C64" w:rsidRDefault="00764D79" w:rsidP="00213E45">
      <w:pPr>
        <w:pStyle w:val="berschrift2"/>
        <w:numPr>
          <w:ilvl w:val="0"/>
          <w:numId w:val="0"/>
        </w:numPr>
      </w:pPr>
      <w:r>
        <w:t>5. Konkrete Aufgabenstellungen</w:t>
      </w:r>
    </w:p>
    <w:p w:rsidR="00764D79" w:rsidRDefault="00764D79" w:rsidP="00764D79"/>
    <w:p w:rsidR="00F41A95" w:rsidRDefault="00A814EE" w:rsidP="00764D79">
      <w:r>
        <w:rPr>
          <w:noProof/>
          <w:lang w:val="de-AT" w:eastAsia="de-AT"/>
        </w:rPr>
        <w:drawing>
          <wp:anchor distT="0" distB="0" distL="114300" distR="114300" simplePos="0" relativeHeight="251658752" behindDoc="1" locked="0" layoutInCell="1" allowOverlap="1">
            <wp:simplePos x="0" y="0"/>
            <wp:positionH relativeFrom="column">
              <wp:posOffset>3535680</wp:posOffset>
            </wp:positionH>
            <wp:positionV relativeFrom="paragraph">
              <wp:posOffset>16510</wp:posOffset>
            </wp:positionV>
            <wp:extent cx="2116455" cy="1807845"/>
            <wp:effectExtent l="0" t="0" r="0" b="1905"/>
            <wp:wrapNone/>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 cstate="print">
                      <a:extLst>
                        <a:ext uri="{28A0092B-C50C-407E-A947-70E740481C1C}">
                          <a14:useLocalDpi xmlns:a14="http://schemas.microsoft.com/office/drawing/2010/main" val="0"/>
                        </a:ext>
                      </a:extLst>
                    </a:blip>
                    <a:srcRect t="11852" r="54506" b="13582"/>
                    <a:stretch>
                      <a:fillRect/>
                    </a:stretch>
                  </pic:blipFill>
                  <pic:spPr bwMode="auto">
                    <a:xfrm>
                      <a:off x="0" y="0"/>
                      <a:ext cx="2116455" cy="1807845"/>
                    </a:xfrm>
                    <a:prstGeom prst="rect">
                      <a:avLst/>
                    </a:prstGeom>
                    <a:noFill/>
                  </pic:spPr>
                </pic:pic>
              </a:graphicData>
            </a:graphic>
            <wp14:sizeRelH relativeFrom="page">
              <wp14:pctWidth>0</wp14:pctWidth>
            </wp14:sizeRelH>
            <wp14:sizeRelV relativeFrom="page">
              <wp14:pctHeight>0</wp14:pctHeight>
            </wp14:sizeRelV>
          </wp:anchor>
        </w:drawing>
      </w:r>
      <w:r w:rsidR="00764D79" w:rsidRPr="00BE2789">
        <w:rPr>
          <w:b/>
        </w:rPr>
        <w:t xml:space="preserve">Teil </w:t>
      </w:r>
      <w:r w:rsidR="00865C5D">
        <w:rPr>
          <w:b/>
        </w:rPr>
        <w:t>5</w:t>
      </w:r>
      <w:r w:rsidR="00764D79" w:rsidRPr="00BE2789">
        <w:rPr>
          <w:b/>
        </w:rPr>
        <w:t>a:</w:t>
      </w:r>
      <w:r w:rsidR="00764D79">
        <w:t xml:space="preserve"> </w:t>
      </w:r>
      <w:r w:rsidR="003D7C64">
        <w:t xml:space="preserve">Die </w:t>
      </w:r>
      <w:r w:rsidR="003D7C64" w:rsidRPr="00865C5D">
        <w:rPr>
          <w:b/>
        </w:rPr>
        <w:t xml:space="preserve">Programmierung mit </w:t>
      </w:r>
      <w:r w:rsidR="000F378A" w:rsidRPr="00865C5D">
        <w:rPr>
          <w:b/>
        </w:rPr>
        <w:t>LabView</w:t>
      </w:r>
      <w:r w:rsidR="003D7C64">
        <w:t xml:space="preserve"> soll in</w:t>
      </w:r>
    </w:p>
    <w:p w:rsidR="00F41A95" w:rsidRDefault="003D7C64" w:rsidP="00F41A95">
      <w:pPr>
        <w:pStyle w:val="Index1"/>
      </w:pPr>
      <w:r>
        <w:t>Schritten erfolgen. Die entsprechenden</w:t>
      </w:r>
    </w:p>
    <w:p w:rsidR="00F41A95" w:rsidRDefault="003D7C64" w:rsidP="00F41A95">
      <w:pPr>
        <w:pStyle w:val="Index1"/>
      </w:pPr>
      <w:r>
        <w:t>Schritte werden im Untericht gemeinsam</w:t>
      </w:r>
    </w:p>
    <w:p w:rsidR="00F41A95" w:rsidRDefault="003D7C64" w:rsidP="00F41A95">
      <w:pPr>
        <w:pStyle w:val="Index1"/>
      </w:pPr>
      <w:r>
        <w:t>durchgeführt. Das Endergebnis sollte etwa</w:t>
      </w:r>
    </w:p>
    <w:p w:rsidR="003D7C64" w:rsidRDefault="003D7C64" w:rsidP="00F41A95">
      <w:pPr>
        <w:pStyle w:val="Index1"/>
      </w:pPr>
      <w:r>
        <w:t>wie unten dargestellt aussehen.</w:t>
      </w:r>
    </w:p>
    <w:p w:rsidR="00F41A95" w:rsidRDefault="00F41A95" w:rsidP="00F41A95">
      <w:r>
        <w:t>Dabei sollen vorerst einmal Sinussignale</w:t>
      </w:r>
    </w:p>
    <w:p w:rsidR="00F41A95" w:rsidRDefault="00F41A95" w:rsidP="00F41A95">
      <w:r>
        <w:t>(vorgegebener Frequenz und Amplitude) mit einem</w:t>
      </w:r>
    </w:p>
    <w:p w:rsidR="00F41A95" w:rsidRDefault="00F41A95" w:rsidP="00F41A95">
      <w:r>
        <w:t>Generator erzeugt und dann einer Fourieranalyse</w:t>
      </w:r>
    </w:p>
    <w:p w:rsidR="00F41A95" w:rsidRPr="00F41A95" w:rsidRDefault="00F41A95" w:rsidP="00F41A95">
      <w:r>
        <w:t>unterzogen werden (sie</w:t>
      </w:r>
      <w:r w:rsidR="009E22A7">
        <w:t>h</w:t>
      </w:r>
      <w:r>
        <w:t xml:space="preserve">e Abbildung rechts daneben). </w:t>
      </w:r>
    </w:p>
    <w:p w:rsidR="00846620" w:rsidRDefault="00846620" w:rsidP="00846620"/>
    <w:p w:rsidR="00846620" w:rsidRDefault="00846620" w:rsidP="00846620"/>
    <w:p w:rsidR="00846620" w:rsidRPr="00846620" w:rsidRDefault="00846620" w:rsidP="00846620"/>
    <w:p w:rsidR="003D7C64" w:rsidRDefault="003D7C64">
      <w:pPr>
        <w:pStyle w:val="Index1"/>
      </w:pPr>
    </w:p>
    <w:p w:rsidR="003D7C64" w:rsidRDefault="003D7C64">
      <w:pPr>
        <w:pStyle w:val="Index1"/>
      </w:pPr>
      <w:r>
        <w:t>Zur Ermittlung von Geschwindigkeit und Weg sind Integrationsschritte notwendig. Das Programm stellt dazu entsprechende Module zur Verfügung, an dieser Stelle sei aber nochei</w:t>
      </w:r>
      <w:r w:rsidR="00F41A95">
        <w:t>nmal der Zusammenhang erläutert. Untenstehendes Bild analysiert ein aus Sinusschwingungen (Beschleunigungen) bestehendes Zeitsignal und ermittelt daraus die Geschwindigkeits- und Wegamplituden.</w:t>
      </w:r>
    </w:p>
    <w:p w:rsidR="00865C5D" w:rsidRDefault="00865C5D" w:rsidP="00865C5D"/>
    <w:p w:rsidR="00865C5D" w:rsidRPr="00865C5D" w:rsidRDefault="00865C5D" w:rsidP="00865C5D"/>
    <w:p w:rsidR="003D7C64" w:rsidRDefault="003D7C64"/>
    <w:p w:rsidR="003D7C64" w:rsidRDefault="003D7C64">
      <w:r>
        <w:t>Da die FFT reine Sinusschwingungen als Ergebnis liefert, ergibt sich eine einfache Integration.</w:t>
      </w:r>
    </w:p>
    <w:p w:rsidR="006822B5" w:rsidRDefault="006822B5"/>
    <w:p w:rsidR="003D7C64" w:rsidRDefault="003D7C64">
      <w:r>
        <w:lastRenderedPageBreak/>
        <w:t>Mit den Definitionen a = dv / dt und v = ds / dt ergibt sich aus der Beschleunigung Geschwindigkeit un</w:t>
      </w:r>
      <w:r w:rsidR="00865C5D">
        <w:t>d</w:t>
      </w:r>
      <w:r>
        <w:t xml:space="preserve"> Weg:</w:t>
      </w:r>
    </w:p>
    <w:p w:rsidR="003D7C64" w:rsidRDefault="003D7C64"/>
    <w:p w:rsidR="003D7C64" w:rsidRDefault="003D7C64">
      <w:pPr>
        <w:rPr>
          <w:b/>
          <w:bCs/>
          <w:lang w:val="en-GB"/>
        </w:rPr>
      </w:pPr>
      <w:r>
        <w:tab/>
        <w:t xml:space="preserve"> </w:t>
      </w:r>
      <w:r>
        <w:rPr>
          <w:b/>
          <w:bCs/>
          <w:lang w:val="en-GB"/>
        </w:rPr>
        <w:t xml:space="preserve">s = </w:t>
      </w:r>
      <w:r>
        <w:rPr>
          <w:b/>
          <w:bCs/>
          <w:lang w:val="en-GB"/>
        </w:rPr>
        <w:tab/>
        <w:t>(As) * sin (</w:t>
      </w:r>
      <w:r>
        <w:rPr>
          <w:b/>
          <w:bCs/>
        </w:rPr>
        <w:sym w:font="Symbol" w:char="F077"/>
      </w:r>
      <w:r>
        <w:rPr>
          <w:b/>
          <w:bCs/>
          <w:lang w:val="en-GB"/>
        </w:rPr>
        <w:t xml:space="preserve">*t) </w:t>
      </w:r>
      <w:r>
        <w:rPr>
          <w:b/>
          <w:bCs/>
          <w:lang w:val="en-GB"/>
        </w:rPr>
        <w:tab/>
      </w:r>
      <w:r>
        <w:rPr>
          <w:b/>
          <w:bCs/>
          <w:lang w:val="en-GB"/>
        </w:rPr>
        <w:tab/>
      </w:r>
      <w:r>
        <w:rPr>
          <w:b/>
          <w:bCs/>
          <w:lang w:val="en-GB"/>
        </w:rPr>
        <w:tab/>
        <w:t>mit As  [m]</w:t>
      </w:r>
      <w:r>
        <w:rPr>
          <w:b/>
          <w:bCs/>
          <w:lang w:val="en-GB"/>
        </w:rPr>
        <w:tab/>
      </w:r>
      <w:r>
        <w:rPr>
          <w:b/>
          <w:bCs/>
          <w:lang w:val="en-GB"/>
        </w:rPr>
        <w:tab/>
      </w:r>
      <w:r w:rsidR="000F378A">
        <w:rPr>
          <w:b/>
          <w:bCs/>
          <w:lang w:val="en-GB"/>
        </w:rPr>
        <w:tab/>
      </w:r>
      <w:r w:rsidR="000F378A">
        <w:rPr>
          <w:b/>
          <w:bCs/>
          <w:lang w:val="en-GB"/>
        </w:rPr>
        <w:tab/>
      </w:r>
      <w:r>
        <w:rPr>
          <w:b/>
          <w:bCs/>
          <w:lang w:val="en-GB"/>
        </w:rPr>
        <w:t>... Wegamplitude</w:t>
      </w:r>
    </w:p>
    <w:p w:rsidR="003D7C64" w:rsidRDefault="003D7C64" w:rsidP="004A4BFC">
      <w:pPr>
        <w:rPr>
          <w:b/>
          <w:bCs/>
        </w:rPr>
      </w:pPr>
      <w:r>
        <w:rPr>
          <w:b/>
          <w:bCs/>
          <w:lang w:val="en-GB"/>
        </w:rPr>
        <w:tab/>
        <w:t xml:space="preserve"> </w:t>
      </w:r>
      <w:r>
        <w:rPr>
          <w:b/>
          <w:bCs/>
        </w:rPr>
        <w:t xml:space="preserve">v = </w:t>
      </w:r>
      <w:r>
        <w:rPr>
          <w:b/>
          <w:bCs/>
        </w:rPr>
        <w:tab/>
        <w:t xml:space="preserve">(As * </w:t>
      </w:r>
      <w:r>
        <w:rPr>
          <w:b/>
          <w:bCs/>
        </w:rPr>
        <w:sym w:font="Symbol" w:char="F077"/>
      </w:r>
      <w:r>
        <w:rPr>
          <w:b/>
          <w:bCs/>
        </w:rPr>
        <w:t>) * cos (</w:t>
      </w:r>
      <w:r>
        <w:rPr>
          <w:b/>
          <w:bCs/>
        </w:rPr>
        <w:sym w:font="Symbol" w:char="F077"/>
      </w:r>
      <w:r>
        <w:rPr>
          <w:b/>
          <w:bCs/>
        </w:rPr>
        <w:t xml:space="preserve"> * t) </w:t>
      </w:r>
      <w:r>
        <w:rPr>
          <w:b/>
          <w:bCs/>
        </w:rPr>
        <w:tab/>
      </w:r>
      <w:r>
        <w:rPr>
          <w:b/>
          <w:bCs/>
        </w:rPr>
        <w:tab/>
        <w:t>mit Av  [m/s]</w:t>
      </w:r>
      <w:r w:rsidR="000F378A">
        <w:rPr>
          <w:b/>
          <w:bCs/>
        </w:rPr>
        <w:t xml:space="preserve"> = (As * </w:t>
      </w:r>
      <w:r w:rsidR="000F378A">
        <w:rPr>
          <w:b/>
          <w:bCs/>
        </w:rPr>
        <w:sym w:font="Symbol" w:char="F077"/>
      </w:r>
      <w:r w:rsidR="000F378A">
        <w:rPr>
          <w:b/>
          <w:bCs/>
        </w:rPr>
        <w:t>)</w:t>
      </w:r>
      <w:r w:rsidR="000F378A">
        <w:rPr>
          <w:b/>
          <w:bCs/>
        </w:rPr>
        <w:tab/>
      </w:r>
      <w:r>
        <w:rPr>
          <w:b/>
          <w:bCs/>
        </w:rPr>
        <w:tab/>
        <w:t>...</w:t>
      </w:r>
      <w:r w:rsidR="004A4BFC">
        <w:rPr>
          <w:b/>
          <w:bCs/>
        </w:rPr>
        <w:t xml:space="preserve">  </w:t>
      </w:r>
      <w:r>
        <w:rPr>
          <w:b/>
          <w:bCs/>
        </w:rPr>
        <w:t>Geschwindigkeitsamplitude</w:t>
      </w:r>
    </w:p>
    <w:p w:rsidR="003D7C64" w:rsidRDefault="003D7C64">
      <w:pPr>
        <w:rPr>
          <w:b/>
          <w:bCs/>
        </w:rPr>
      </w:pPr>
      <w:r>
        <w:rPr>
          <w:b/>
          <w:bCs/>
        </w:rPr>
        <w:tab/>
      </w:r>
      <w:r w:rsidRPr="000F378A">
        <w:rPr>
          <w:b/>
          <w:bCs/>
        </w:rPr>
        <w:t xml:space="preserve"> </w:t>
      </w:r>
      <w:r>
        <w:rPr>
          <w:b/>
          <w:bCs/>
          <w:lang w:val="en-GB"/>
        </w:rPr>
        <w:t xml:space="preserve">a =  </w:t>
      </w:r>
      <w:r>
        <w:rPr>
          <w:b/>
          <w:bCs/>
          <w:lang w:val="en-GB"/>
        </w:rPr>
        <w:tab/>
        <w:t xml:space="preserve">-(As * </w:t>
      </w:r>
      <w:r>
        <w:rPr>
          <w:b/>
          <w:bCs/>
        </w:rPr>
        <w:sym w:font="Symbol" w:char="F077"/>
      </w:r>
      <w:r w:rsidRPr="000200C2">
        <w:rPr>
          <w:b/>
          <w:bCs/>
          <w:szCs w:val="22"/>
          <w:vertAlign w:val="superscript"/>
          <w:lang w:val="en-GB"/>
        </w:rPr>
        <w:t>2</w:t>
      </w:r>
      <w:r>
        <w:rPr>
          <w:b/>
          <w:bCs/>
          <w:lang w:val="en-GB"/>
        </w:rPr>
        <w:t>) * sin (</w:t>
      </w:r>
      <w:r>
        <w:rPr>
          <w:b/>
          <w:bCs/>
        </w:rPr>
        <w:sym w:font="Symbol" w:char="F077"/>
      </w:r>
      <w:r>
        <w:rPr>
          <w:b/>
          <w:bCs/>
          <w:lang w:val="en-GB"/>
        </w:rPr>
        <w:t xml:space="preserve"> * t) </w:t>
      </w:r>
      <w:r>
        <w:rPr>
          <w:b/>
          <w:bCs/>
          <w:lang w:val="en-GB"/>
        </w:rPr>
        <w:tab/>
      </w:r>
      <w:r>
        <w:rPr>
          <w:b/>
          <w:bCs/>
          <w:lang w:val="en-GB"/>
        </w:rPr>
        <w:tab/>
        <w:t>mit Aa  [m/s</w:t>
      </w:r>
      <w:r w:rsidR="0056623F" w:rsidRPr="0056623F">
        <w:rPr>
          <w:b/>
          <w:bCs/>
          <w:vertAlign w:val="superscript"/>
          <w:lang w:val="en-GB"/>
        </w:rPr>
        <w:t>2</w:t>
      </w:r>
      <w:r>
        <w:rPr>
          <w:b/>
          <w:bCs/>
          <w:lang w:val="en-GB"/>
        </w:rPr>
        <w:t>]</w:t>
      </w:r>
      <w:r w:rsidR="000200C2">
        <w:rPr>
          <w:b/>
          <w:bCs/>
          <w:lang w:val="en-GB"/>
        </w:rPr>
        <w:t xml:space="preserve"> </w:t>
      </w:r>
      <w:r w:rsidR="000200C2" w:rsidRPr="000200C2">
        <w:rPr>
          <w:b/>
          <w:bCs/>
          <w:lang w:val="en-GB"/>
        </w:rPr>
        <w:t xml:space="preserve">= (As * </w:t>
      </w:r>
      <w:r w:rsidR="000200C2">
        <w:rPr>
          <w:b/>
          <w:bCs/>
        </w:rPr>
        <w:sym w:font="Symbol" w:char="F077"/>
      </w:r>
      <w:r w:rsidR="000200C2" w:rsidRPr="000200C2">
        <w:rPr>
          <w:b/>
          <w:bCs/>
          <w:szCs w:val="22"/>
          <w:vertAlign w:val="superscript"/>
          <w:lang w:val="en-GB"/>
        </w:rPr>
        <w:t>2</w:t>
      </w:r>
      <w:r w:rsidR="000200C2" w:rsidRPr="000200C2">
        <w:rPr>
          <w:b/>
          <w:bCs/>
          <w:lang w:val="en-GB"/>
        </w:rPr>
        <w:t>)</w:t>
      </w:r>
      <w:r>
        <w:rPr>
          <w:b/>
          <w:bCs/>
          <w:lang w:val="en-GB"/>
        </w:rPr>
        <w:tab/>
        <w:t xml:space="preserve">... </w:t>
      </w:r>
      <w:r>
        <w:rPr>
          <w:b/>
          <w:bCs/>
        </w:rPr>
        <w:t xml:space="preserve">Beschleunigungsamplitude </w:t>
      </w:r>
    </w:p>
    <w:p w:rsidR="003D7C64" w:rsidRDefault="003D7C64"/>
    <w:p w:rsidR="006822B5" w:rsidRDefault="00A814EE">
      <w:r>
        <w:rPr>
          <w:noProof/>
          <w:lang w:val="de-AT" w:eastAsia="de-AT"/>
        </w:rPr>
        <w:drawing>
          <wp:anchor distT="0" distB="0" distL="114300" distR="114300" simplePos="0" relativeHeight="251659776" behindDoc="1" locked="0" layoutInCell="1" allowOverlap="1">
            <wp:simplePos x="0" y="0"/>
            <wp:positionH relativeFrom="column">
              <wp:posOffset>69850</wp:posOffset>
            </wp:positionH>
            <wp:positionV relativeFrom="paragraph">
              <wp:posOffset>106680</wp:posOffset>
            </wp:positionV>
            <wp:extent cx="5836920" cy="3176270"/>
            <wp:effectExtent l="0" t="0" r="0" b="5080"/>
            <wp:wrapNone/>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
                      <a:extLst>
                        <a:ext uri="{28A0092B-C50C-407E-A947-70E740481C1C}">
                          <a14:useLocalDpi xmlns:a14="http://schemas.microsoft.com/office/drawing/2010/main" val="0"/>
                        </a:ext>
                      </a:extLst>
                    </a:blip>
                    <a:srcRect l="531" t="9685" r="3484" b="6662"/>
                    <a:stretch>
                      <a:fillRect/>
                    </a:stretch>
                  </pic:blipFill>
                  <pic:spPr bwMode="auto">
                    <a:xfrm>
                      <a:off x="0" y="0"/>
                      <a:ext cx="5836920" cy="3176270"/>
                    </a:xfrm>
                    <a:prstGeom prst="rect">
                      <a:avLst/>
                    </a:prstGeom>
                    <a:noFill/>
                  </pic:spPr>
                </pic:pic>
              </a:graphicData>
            </a:graphic>
            <wp14:sizeRelH relativeFrom="page">
              <wp14:pctWidth>0</wp14:pctWidth>
            </wp14:sizeRelH>
            <wp14:sizeRelV relativeFrom="page">
              <wp14:pctHeight>0</wp14:pctHeight>
            </wp14:sizeRelV>
          </wp:anchor>
        </w:drawing>
      </w: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865C5D" w:rsidP="00213E45">
      <w:pPr>
        <w:rPr>
          <w:b/>
        </w:rPr>
      </w:pPr>
    </w:p>
    <w:p w:rsidR="00865C5D" w:rsidRDefault="003B0304" w:rsidP="00213E45">
      <w:pPr>
        <w:rPr>
          <w:b/>
        </w:rPr>
      </w:pPr>
      <w:r>
        <w:rPr>
          <w:b/>
          <w:noProof/>
          <w:lang w:val="de-AT" w:eastAsia="de-AT"/>
        </w:rPr>
        <w:drawing>
          <wp:anchor distT="0" distB="0" distL="114300" distR="114300" simplePos="0" relativeHeight="251661824" behindDoc="1" locked="0" layoutInCell="1" allowOverlap="1">
            <wp:simplePos x="0" y="0"/>
            <wp:positionH relativeFrom="column">
              <wp:posOffset>3211902</wp:posOffset>
            </wp:positionH>
            <wp:positionV relativeFrom="paragraph">
              <wp:posOffset>10891</wp:posOffset>
            </wp:positionV>
            <wp:extent cx="2761615" cy="1481455"/>
            <wp:effectExtent l="0" t="0" r="635" b="4445"/>
            <wp:wrapNone/>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 cstate="print">
                      <a:extLst>
                        <a:ext uri="{28A0092B-C50C-407E-A947-70E740481C1C}">
                          <a14:useLocalDpi xmlns:a14="http://schemas.microsoft.com/office/drawing/2010/main" val="0"/>
                        </a:ext>
                      </a:extLst>
                    </a:blip>
                    <a:srcRect l="9750" t="14391" r="41908" b="39484"/>
                    <a:stretch>
                      <a:fillRect/>
                    </a:stretch>
                  </pic:blipFill>
                  <pic:spPr bwMode="auto">
                    <a:xfrm>
                      <a:off x="0" y="0"/>
                      <a:ext cx="2761615" cy="1481455"/>
                    </a:xfrm>
                    <a:prstGeom prst="rect">
                      <a:avLst/>
                    </a:prstGeom>
                    <a:noFill/>
                  </pic:spPr>
                </pic:pic>
              </a:graphicData>
            </a:graphic>
            <wp14:sizeRelH relativeFrom="page">
              <wp14:pctWidth>0</wp14:pctWidth>
            </wp14:sizeRelH>
            <wp14:sizeRelV relativeFrom="page">
              <wp14:pctHeight>0</wp14:pctHeight>
            </wp14:sizeRelV>
          </wp:anchor>
        </w:drawing>
      </w:r>
    </w:p>
    <w:p w:rsidR="00213E45" w:rsidRDefault="00213E45" w:rsidP="00213E45">
      <w:r w:rsidRPr="00BE2789">
        <w:rPr>
          <w:b/>
        </w:rPr>
        <w:t xml:space="preserve">Teil </w:t>
      </w:r>
      <w:r w:rsidR="00865C5D">
        <w:rPr>
          <w:b/>
        </w:rPr>
        <w:t>5b</w:t>
      </w:r>
      <w:r w:rsidRPr="00BE2789">
        <w:rPr>
          <w:b/>
        </w:rPr>
        <w:t>:</w:t>
      </w:r>
      <w:r>
        <w:t xml:space="preserve"> Wir versuchen in einem ersten Schritt mittels</w:t>
      </w:r>
    </w:p>
    <w:p w:rsidR="00213E45" w:rsidRDefault="00213E45" w:rsidP="00213E45">
      <w:r>
        <w:t xml:space="preserve"> Mikrophon einen von einer </w:t>
      </w:r>
      <w:r w:rsidRPr="00BE2789">
        <w:rPr>
          <w:b/>
        </w:rPr>
        <w:t>Gitarre erzeugten Ton</w:t>
      </w:r>
    </w:p>
    <w:p w:rsidR="00213E45" w:rsidRDefault="00213E45" w:rsidP="00213E45">
      <w:r>
        <w:t xml:space="preserve"> (z. Bsp. Den Kammerton a = 440 Hz) aufzunehmen</w:t>
      </w:r>
    </w:p>
    <w:p w:rsidR="00213E45" w:rsidRDefault="00213E45" w:rsidP="00213E45">
      <w:r>
        <w:t xml:space="preserve"> und einer FFT-Analyse zu unterziehen. Überlege</w:t>
      </w:r>
    </w:p>
    <w:p w:rsidR="00213E45" w:rsidRDefault="00213E45" w:rsidP="00213E45">
      <w:r>
        <w:t xml:space="preserve"> anhand des Ergebnisses, was die Ursache dafür sein</w:t>
      </w:r>
    </w:p>
    <w:p w:rsidR="00213E45" w:rsidRDefault="00213E45" w:rsidP="00213E45">
      <w:r>
        <w:t xml:space="preserve"> kann, dass man trotz gleicher Töne das Instrument</w:t>
      </w:r>
    </w:p>
    <w:p w:rsidR="00213E45" w:rsidRDefault="00213E45" w:rsidP="00213E45">
      <w:r>
        <w:t xml:space="preserve"> erkennen kann. </w:t>
      </w:r>
    </w:p>
    <w:p w:rsidR="00213E45" w:rsidRDefault="00213E45" w:rsidP="00213E45"/>
    <w:p w:rsidR="00213E45" w:rsidRDefault="00A814EE" w:rsidP="00213E45">
      <w:r>
        <w:rPr>
          <w:noProof/>
          <w:lang w:val="de-AT" w:eastAsia="de-AT"/>
        </w:rPr>
        <w:drawing>
          <wp:anchor distT="0" distB="0" distL="114300" distR="114300" simplePos="0" relativeHeight="251660800" behindDoc="1" locked="0" layoutInCell="1" allowOverlap="1">
            <wp:simplePos x="0" y="0"/>
            <wp:positionH relativeFrom="column">
              <wp:posOffset>-635</wp:posOffset>
            </wp:positionH>
            <wp:positionV relativeFrom="paragraph">
              <wp:posOffset>130175</wp:posOffset>
            </wp:positionV>
            <wp:extent cx="5795645" cy="2600960"/>
            <wp:effectExtent l="0" t="0" r="0" b="8890"/>
            <wp:wrapNone/>
            <wp:docPr id="2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2" cstate="print">
                      <a:extLst>
                        <a:ext uri="{28A0092B-C50C-407E-A947-70E740481C1C}">
                          <a14:useLocalDpi xmlns:a14="http://schemas.microsoft.com/office/drawing/2010/main" val="0"/>
                        </a:ext>
                      </a:extLst>
                    </a:blip>
                    <a:srcRect l="2487" t="12526" r="18057" b="9578"/>
                    <a:stretch>
                      <a:fillRect/>
                    </a:stretch>
                  </pic:blipFill>
                  <pic:spPr bwMode="auto">
                    <a:xfrm>
                      <a:off x="0" y="0"/>
                      <a:ext cx="5795645" cy="2600960"/>
                    </a:xfrm>
                    <a:prstGeom prst="rect">
                      <a:avLst/>
                    </a:prstGeom>
                    <a:noFill/>
                  </pic:spPr>
                </pic:pic>
              </a:graphicData>
            </a:graphic>
            <wp14:sizeRelH relativeFrom="page">
              <wp14:pctWidth>0</wp14:pctWidth>
            </wp14:sizeRelH>
            <wp14:sizeRelV relativeFrom="page">
              <wp14:pctHeight>0</wp14:pctHeight>
            </wp14:sizeRelV>
          </wp:anchor>
        </w:drawing>
      </w:r>
    </w:p>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3B0304" w:rsidRDefault="003B0304" w:rsidP="00213E45"/>
    <w:p w:rsidR="003B0304" w:rsidRDefault="003B0304" w:rsidP="00213E45"/>
    <w:p w:rsidR="003B0304" w:rsidRDefault="003B0304" w:rsidP="00213E45"/>
    <w:p w:rsidR="003B0304" w:rsidRDefault="003B0304" w:rsidP="00213E45"/>
    <w:p w:rsidR="00213E45" w:rsidRDefault="00213E45" w:rsidP="00213E45"/>
    <w:p w:rsidR="00213E45" w:rsidRDefault="00213E45" w:rsidP="00213E45">
      <w:r w:rsidRPr="00BE2789">
        <w:rPr>
          <w:b/>
        </w:rPr>
        <w:lastRenderedPageBreak/>
        <w:t xml:space="preserve">Teil </w:t>
      </w:r>
      <w:r w:rsidR="00865C5D">
        <w:rPr>
          <w:b/>
        </w:rPr>
        <w:t>5c</w:t>
      </w:r>
      <w:r w:rsidRPr="00BE2789">
        <w:rPr>
          <w:b/>
        </w:rPr>
        <w:t>:</w:t>
      </w:r>
      <w:r>
        <w:t xml:space="preserve"> Wir Wir wollen uns nun an die </w:t>
      </w:r>
      <w:r w:rsidRPr="00BE2789">
        <w:rPr>
          <w:b/>
        </w:rPr>
        <w:t>Schwingungsmessung mechanischer Systeme</w:t>
      </w:r>
      <w:r>
        <w:t xml:space="preserve"> (Feder-Masse Systeme) inklusiver Auswertung in kleinen Schritten herantasten. Das Ziel sollte letzten Endes darin bestehen, mechanische Schwingungen mit Beschleunigungsaufnehmern messen zu können. Durch einfache (zweifache) Integration sollen auch die Ampliduden der Geschwindigkeit und des Weges dieser Schwingung ermittelt werden.</w:t>
      </w:r>
    </w:p>
    <w:p w:rsidR="00213E45" w:rsidRDefault="00213E45" w:rsidP="00213E45"/>
    <w:p w:rsidR="00213E45" w:rsidRDefault="00A814EE" w:rsidP="00213E45">
      <w:r>
        <w:rPr>
          <w:noProof/>
          <w:lang w:val="de-AT" w:eastAsia="de-AT"/>
        </w:rPr>
        <mc:AlternateContent>
          <mc:Choice Requires="wpg">
            <w:drawing>
              <wp:anchor distT="0" distB="0" distL="114300" distR="114300" simplePos="0" relativeHeight="251654656" behindDoc="0" locked="0" layoutInCell="1" allowOverlap="1">
                <wp:simplePos x="0" y="0"/>
                <wp:positionH relativeFrom="column">
                  <wp:posOffset>701675</wp:posOffset>
                </wp:positionH>
                <wp:positionV relativeFrom="paragraph">
                  <wp:posOffset>27305</wp:posOffset>
                </wp:positionV>
                <wp:extent cx="4707890" cy="2439035"/>
                <wp:effectExtent l="0" t="0" r="0" b="0"/>
                <wp:wrapNone/>
                <wp:docPr id="1"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7890" cy="2439035"/>
                          <a:chOff x="2240" y="3021"/>
                          <a:chExt cx="7414" cy="3841"/>
                        </a:xfrm>
                      </wpg:grpSpPr>
                      <wpg:grpSp>
                        <wpg:cNvPr id="2" name="Group 265"/>
                        <wpg:cNvGrpSpPr>
                          <a:grpSpLocks/>
                        </wpg:cNvGrpSpPr>
                        <wpg:grpSpPr bwMode="auto">
                          <a:xfrm>
                            <a:off x="2240" y="3021"/>
                            <a:ext cx="7414" cy="3064"/>
                            <a:chOff x="840" y="3218"/>
                            <a:chExt cx="7414" cy="3064"/>
                          </a:xfrm>
                        </wpg:grpSpPr>
                        <wps:wsp>
                          <wps:cNvPr id="3" name="Rectangle 266"/>
                          <wps:cNvSpPr>
                            <a:spLocks noChangeArrowheads="1"/>
                          </wps:cNvSpPr>
                          <wps:spPr bwMode="auto">
                            <a:xfrm>
                              <a:off x="1704" y="5029"/>
                              <a:ext cx="6003" cy="278"/>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 name="Rectangle 267"/>
                          <wps:cNvSpPr>
                            <a:spLocks noChangeArrowheads="1"/>
                          </wps:cNvSpPr>
                          <wps:spPr bwMode="auto">
                            <a:xfrm>
                              <a:off x="5674" y="5307"/>
                              <a:ext cx="2040" cy="764"/>
                            </a:xfrm>
                            <a:prstGeom prst="rect">
                              <a:avLst/>
                            </a:prstGeom>
                            <a:solidFill>
                              <a:srgbClr val="FFCC00"/>
                            </a:solidFill>
                            <a:ln w="9525">
                              <a:solidFill>
                                <a:srgbClr val="000000"/>
                              </a:solidFill>
                              <a:miter lim="800000"/>
                              <a:headEnd/>
                              <a:tailEnd/>
                            </a:ln>
                          </wps:spPr>
                          <wps:bodyPr rot="0" vert="horz" wrap="square" lIns="91440" tIns="45720" rIns="91440" bIns="45720" anchor="t" anchorCtr="0" upright="1">
                            <a:noAutofit/>
                          </wps:bodyPr>
                        </wps:wsp>
                        <wps:wsp>
                          <wps:cNvPr id="5" name="Rectangle 268"/>
                          <wps:cNvSpPr>
                            <a:spLocks noChangeArrowheads="1"/>
                          </wps:cNvSpPr>
                          <wps:spPr bwMode="auto">
                            <a:xfrm>
                              <a:off x="1832" y="3914"/>
                              <a:ext cx="1025" cy="11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 name="Line 269"/>
                          <wps:cNvCnPr>
                            <a:cxnSpLocks noChangeShapeType="1"/>
                          </wps:cNvCnPr>
                          <wps:spPr bwMode="auto">
                            <a:xfrm flipH="1">
                              <a:off x="3062" y="3616"/>
                              <a:ext cx="1155" cy="5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Text Box 270"/>
                          <wps:cNvSpPr txBox="1">
                            <a:spLocks noChangeArrowheads="1"/>
                          </wps:cNvSpPr>
                          <wps:spPr bwMode="auto">
                            <a:xfrm>
                              <a:off x="3362" y="3279"/>
                              <a:ext cx="2080"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45" w:rsidRPr="004809A3" w:rsidRDefault="00213E45" w:rsidP="00213E45">
                                <w:pPr>
                                  <w:rPr>
                                    <w:rFonts w:ascii="Arial" w:hAnsi="Arial" w:cs="Arial"/>
                                    <w:sz w:val="16"/>
                                    <w:szCs w:val="16"/>
                                  </w:rPr>
                                </w:pPr>
                                <w:r w:rsidRPr="004809A3">
                                  <w:rPr>
                                    <w:rFonts w:ascii="Arial" w:hAnsi="Arial" w:cs="Arial"/>
                                    <w:sz w:val="16"/>
                                    <w:szCs w:val="16"/>
                                  </w:rPr>
                                  <w:t>Beschleunigungssensor</w:t>
                                </w:r>
                              </w:p>
                            </w:txbxContent>
                          </wps:txbx>
                          <wps:bodyPr rot="0" vert="horz" wrap="square" lIns="91440" tIns="45720" rIns="91440" bIns="45720" anchor="t" anchorCtr="0" upright="1">
                            <a:noAutofit/>
                          </wps:bodyPr>
                        </wps:wsp>
                        <wps:wsp>
                          <wps:cNvPr id="8" name="Text Box 271"/>
                          <wps:cNvSpPr txBox="1">
                            <a:spLocks noChangeArrowheads="1"/>
                          </wps:cNvSpPr>
                          <wps:spPr bwMode="auto">
                            <a:xfrm>
                              <a:off x="1192" y="3218"/>
                              <a:ext cx="992"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45" w:rsidRPr="004809A3" w:rsidRDefault="00213E45" w:rsidP="00213E45">
                                <w:pPr>
                                  <w:rPr>
                                    <w:rFonts w:ascii="Arial" w:hAnsi="Arial" w:cs="Arial"/>
                                    <w:sz w:val="16"/>
                                    <w:szCs w:val="16"/>
                                  </w:rPr>
                                </w:pPr>
                                <w:r w:rsidRPr="004809A3">
                                  <w:rPr>
                                    <w:rFonts w:ascii="Arial" w:hAnsi="Arial" w:cs="Arial"/>
                                    <w:sz w:val="16"/>
                                    <w:szCs w:val="16"/>
                                  </w:rPr>
                                  <w:t>Unwucht</w:t>
                                </w:r>
                              </w:p>
                            </w:txbxContent>
                          </wps:txbx>
                          <wps:bodyPr rot="0" vert="horz" wrap="square" lIns="91440" tIns="45720" rIns="91440" bIns="45720" anchor="t" anchorCtr="0" upright="1">
                            <a:noAutofit/>
                          </wps:bodyPr>
                        </wps:wsp>
                        <wps:wsp>
                          <wps:cNvPr id="9" name="Line 272"/>
                          <wps:cNvCnPr>
                            <a:cxnSpLocks noChangeShapeType="1"/>
                          </wps:cNvCnPr>
                          <wps:spPr bwMode="auto">
                            <a:xfrm flipV="1">
                              <a:off x="3497" y="5168"/>
                              <a:ext cx="128" cy="6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Text Box 273"/>
                          <wps:cNvSpPr txBox="1">
                            <a:spLocks noChangeArrowheads="1"/>
                          </wps:cNvSpPr>
                          <wps:spPr bwMode="auto">
                            <a:xfrm>
                              <a:off x="3113" y="5864"/>
                              <a:ext cx="1024"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45" w:rsidRPr="0097479B" w:rsidRDefault="00213E45" w:rsidP="00213E45">
                                <w:pPr>
                                  <w:rPr>
                                    <w:rFonts w:ascii="Arial" w:hAnsi="Arial" w:cs="Arial"/>
                                  </w:rPr>
                                </w:pPr>
                                <w:r w:rsidRPr="007F7DF8">
                                  <w:rPr>
                                    <w:rFonts w:ascii="Arial" w:hAnsi="Arial" w:cs="Arial"/>
                                    <w:sz w:val="16"/>
                                    <w:szCs w:val="16"/>
                                  </w:rPr>
                                  <w:t>Biegestab</w:t>
                                </w:r>
                              </w:p>
                            </w:txbxContent>
                          </wps:txbx>
                          <wps:bodyPr rot="0" vert="horz" wrap="square" lIns="91440" tIns="45720" rIns="91440" bIns="45720" anchor="t" anchorCtr="0" upright="1">
                            <a:noAutofit/>
                          </wps:bodyPr>
                        </wps:wsp>
                        <wps:wsp>
                          <wps:cNvPr id="11" name="Line 274"/>
                          <wps:cNvCnPr>
                            <a:cxnSpLocks noChangeShapeType="1"/>
                          </wps:cNvCnPr>
                          <wps:spPr bwMode="auto">
                            <a:xfrm flipH="1">
                              <a:off x="1487" y="3531"/>
                              <a:ext cx="19" cy="62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Text Box 275"/>
                          <wps:cNvSpPr txBox="1">
                            <a:spLocks noChangeArrowheads="1"/>
                          </wps:cNvSpPr>
                          <wps:spPr bwMode="auto">
                            <a:xfrm>
                              <a:off x="6082" y="3279"/>
                              <a:ext cx="217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45" w:rsidRPr="004809A3" w:rsidRDefault="00213E45" w:rsidP="00213E45">
                                <w:pPr>
                                  <w:rPr>
                                    <w:rFonts w:ascii="Arial" w:hAnsi="Arial" w:cs="Arial"/>
                                    <w:sz w:val="16"/>
                                    <w:szCs w:val="16"/>
                                  </w:rPr>
                                </w:pPr>
                                <w:r>
                                  <w:rPr>
                                    <w:rFonts w:ascii="Arial" w:hAnsi="Arial" w:cs="Arial"/>
                                    <w:sz w:val="16"/>
                                    <w:szCs w:val="16"/>
                                  </w:rPr>
                                  <w:t>„Festlager“ für Biegestab</w:t>
                                </w:r>
                              </w:p>
                            </w:txbxContent>
                          </wps:txbx>
                          <wps:bodyPr rot="0" vert="horz" wrap="square" lIns="91440" tIns="45720" rIns="91440" bIns="45720" anchor="t" anchorCtr="0" upright="1">
                            <a:noAutofit/>
                          </wps:bodyPr>
                        </wps:wsp>
                        <wps:wsp>
                          <wps:cNvPr id="13" name="Line 276"/>
                          <wps:cNvCnPr>
                            <a:cxnSpLocks noChangeShapeType="1"/>
                          </wps:cNvCnPr>
                          <wps:spPr bwMode="auto">
                            <a:xfrm flipH="1">
                              <a:off x="6139" y="3660"/>
                              <a:ext cx="987" cy="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ine 277"/>
                          <wps:cNvCnPr>
                            <a:cxnSpLocks noChangeShapeType="1"/>
                          </wps:cNvCnPr>
                          <wps:spPr bwMode="auto">
                            <a:xfrm flipH="1">
                              <a:off x="1553" y="4826"/>
                              <a:ext cx="8" cy="757"/>
                            </a:xfrm>
                            <a:prstGeom prst="line">
                              <a:avLst/>
                            </a:prstGeom>
                            <a:noFill/>
                            <a:ln w="38100">
                              <a:solidFill>
                                <a:srgbClr val="000000"/>
                              </a:solidFill>
                              <a:round/>
                              <a:headEnd type="triangle" w="med" len="lg"/>
                              <a:tailEnd type="triangle" w="med" len="lg"/>
                            </a:ln>
                            <a:extLst>
                              <a:ext uri="{909E8E84-426E-40DD-AFC4-6F175D3DCCD1}">
                                <a14:hiddenFill xmlns:a14="http://schemas.microsoft.com/office/drawing/2010/main">
                                  <a:noFill/>
                                </a14:hiddenFill>
                              </a:ext>
                            </a:extLst>
                          </wps:spPr>
                          <wps:bodyPr/>
                        </wps:wsp>
                        <wps:wsp>
                          <wps:cNvPr id="15" name="Text Box 278"/>
                          <wps:cNvSpPr txBox="1">
                            <a:spLocks noChangeArrowheads="1"/>
                          </wps:cNvSpPr>
                          <wps:spPr bwMode="auto">
                            <a:xfrm>
                              <a:off x="840" y="5653"/>
                              <a:ext cx="1537"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45" w:rsidRPr="007F7DF8" w:rsidRDefault="00213E45" w:rsidP="00213E45">
                                <w:pPr>
                                  <w:rPr>
                                    <w:rFonts w:ascii="Arial" w:hAnsi="Arial" w:cs="Arial"/>
                                    <w:sz w:val="16"/>
                                    <w:szCs w:val="16"/>
                                  </w:rPr>
                                </w:pPr>
                                <w:r w:rsidRPr="007F7DF8">
                                  <w:rPr>
                                    <w:rFonts w:ascii="Arial" w:hAnsi="Arial" w:cs="Arial"/>
                                    <w:sz w:val="16"/>
                                    <w:szCs w:val="16"/>
                                  </w:rPr>
                                  <w:t>Schwingrichtung</w:t>
                                </w:r>
                              </w:p>
                            </w:txbxContent>
                          </wps:txbx>
                          <wps:bodyPr rot="0" vert="horz" wrap="square" lIns="91440" tIns="45720" rIns="91440" bIns="45720" anchor="t" anchorCtr="0" upright="1">
                            <a:noAutofit/>
                          </wps:bodyPr>
                        </wps:wsp>
                        <wps:wsp>
                          <wps:cNvPr id="16" name="Rectangle 279"/>
                          <wps:cNvSpPr>
                            <a:spLocks noChangeArrowheads="1"/>
                          </wps:cNvSpPr>
                          <wps:spPr bwMode="auto">
                            <a:xfrm>
                              <a:off x="5667" y="4265"/>
                              <a:ext cx="2040" cy="764"/>
                            </a:xfrm>
                            <a:prstGeom prst="rect">
                              <a:avLst/>
                            </a:prstGeom>
                            <a:solidFill>
                              <a:srgbClr val="FFCC00"/>
                            </a:solidFill>
                            <a:ln w="9525">
                              <a:solidFill>
                                <a:srgbClr val="000000"/>
                              </a:solidFill>
                              <a:miter lim="800000"/>
                              <a:headEnd/>
                              <a:tailEnd/>
                            </a:ln>
                          </wps:spPr>
                          <wps:bodyPr rot="0" vert="horz" wrap="square" lIns="91440" tIns="45720" rIns="91440" bIns="45720" anchor="t" anchorCtr="0" upright="1">
                            <a:noAutofit/>
                          </wps:bodyPr>
                        </wps:wsp>
                        <wps:wsp>
                          <wps:cNvPr id="17" name="Rectangle 280" descr="Große Schachfelder"/>
                          <wps:cNvSpPr>
                            <a:spLocks noChangeArrowheads="1"/>
                          </wps:cNvSpPr>
                          <wps:spPr bwMode="auto">
                            <a:xfrm>
                              <a:off x="2850" y="3921"/>
                              <a:ext cx="150" cy="412"/>
                            </a:xfrm>
                            <a:prstGeom prst="rect">
                              <a:avLst/>
                            </a:prstGeom>
                            <a:pattFill prst="lgCheck">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8" name="AutoShape 281"/>
                          <wps:cNvSpPr>
                            <a:spLocks noChangeArrowheads="1"/>
                          </wps:cNvSpPr>
                          <wps:spPr bwMode="auto">
                            <a:xfrm>
                              <a:off x="1226" y="4145"/>
                              <a:ext cx="566" cy="527"/>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 name="AutoShape 282"/>
                          <wps:cNvCnPr>
                            <a:cxnSpLocks noChangeShapeType="1"/>
                          </wps:cNvCnPr>
                          <wps:spPr bwMode="auto">
                            <a:xfrm flipV="1">
                              <a:off x="1078" y="4402"/>
                              <a:ext cx="1974" cy="12"/>
                            </a:xfrm>
                            <a:prstGeom prst="straightConnector1">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20" name="Text Box 283"/>
                          <wps:cNvSpPr txBox="1">
                            <a:spLocks noChangeArrowheads="1"/>
                          </wps:cNvSpPr>
                          <wps:spPr bwMode="auto">
                            <a:xfrm>
                              <a:off x="2261" y="3252"/>
                              <a:ext cx="770"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E45" w:rsidRPr="004809A3" w:rsidRDefault="00213E45" w:rsidP="00213E45">
                                <w:pPr>
                                  <w:rPr>
                                    <w:rFonts w:ascii="Arial" w:hAnsi="Arial" w:cs="Arial"/>
                                    <w:sz w:val="16"/>
                                    <w:szCs w:val="16"/>
                                  </w:rPr>
                                </w:pPr>
                                <w:r w:rsidRPr="004809A3">
                                  <w:rPr>
                                    <w:rFonts w:ascii="Arial" w:hAnsi="Arial" w:cs="Arial"/>
                                    <w:sz w:val="16"/>
                                    <w:szCs w:val="16"/>
                                  </w:rPr>
                                  <w:t>Motor</w:t>
                                </w:r>
                              </w:p>
                            </w:txbxContent>
                          </wps:txbx>
                          <wps:bodyPr rot="0" vert="horz" wrap="square" lIns="91440" tIns="45720" rIns="91440" bIns="45720" anchor="t" anchorCtr="0" upright="1">
                            <a:noAutofit/>
                          </wps:bodyPr>
                        </wps:wsp>
                        <wps:wsp>
                          <wps:cNvPr id="21" name="Line 284"/>
                          <wps:cNvCnPr>
                            <a:cxnSpLocks noChangeShapeType="1"/>
                          </wps:cNvCnPr>
                          <wps:spPr bwMode="auto">
                            <a:xfrm flipH="1">
                              <a:off x="2475" y="3582"/>
                              <a:ext cx="32" cy="3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AutoShape 285"/>
                          <wps:cNvSpPr>
                            <a:spLocks noChangeArrowheads="1"/>
                          </wps:cNvSpPr>
                          <wps:spPr bwMode="auto">
                            <a:xfrm>
                              <a:off x="2021" y="4287"/>
                              <a:ext cx="203" cy="277"/>
                            </a:xfrm>
                            <a:prstGeom prst="curvedRightArrow">
                              <a:avLst>
                                <a:gd name="adj1" fmla="val 27291"/>
                                <a:gd name="adj2" fmla="val 5458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23" name="AutoShape 288"/>
                        <wps:cNvCnPr>
                          <a:cxnSpLocks noChangeShapeType="1"/>
                        </wps:cNvCnPr>
                        <wps:spPr bwMode="auto">
                          <a:xfrm>
                            <a:off x="7067" y="6010"/>
                            <a:ext cx="7" cy="8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289"/>
                        <wps:cNvCnPr>
                          <a:cxnSpLocks noChangeShapeType="1"/>
                        </wps:cNvCnPr>
                        <wps:spPr bwMode="auto">
                          <a:xfrm>
                            <a:off x="3137" y="5916"/>
                            <a:ext cx="0" cy="8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290"/>
                        <wps:cNvCnPr>
                          <a:cxnSpLocks noChangeShapeType="1"/>
                        </wps:cNvCnPr>
                        <wps:spPr bwMode="auto">
                          <a:xfrm>
                            <a:off x="3130" y="6679"/>
                            <a:ext cx="3937" cy="34"/>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Text Box 291"/>
                        <wps:cNvSpPr txBox="1">
                          <a:spLocks noChangeArrowheads="1"/>
                        </wps:cNvSpPr>
                        <wps:spPr bwMode="auto">
                          <a:xfrm>
                            <a:off x="3795" y="6226"/>
                            <a:ext cx="2528"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2A7" w:rsidRPr="009E22A7" w:rsidRDefault="009E22A7">
                              <w:pPr>
                                <w:rPr>
                                  <w:lang w:val="de-AT"/>
                                </w:rPr>
                              </w:pPr>
                              <w:r>
                                <w:rPr>
                                  <w:lang w:val="de-AT"/>
                                </w:rPr>
                                <w:t>E</w:t>
                              </w:r>
                              <w:r w:rsidR="00BE5F3D">
                                <w:rPr>
                                  <w:lang w:val="de-AT"/>
                                </w:rPr>
                                <w:t xml:space="preserve">inspannlänge </w:t>
                              </w:r>
                              <w:r>
                                <w:rPr>
                                  <w:lang w:val="de-AT"/>
                                </w:rPr>
                                <w:t>L [mm]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7" o:spid="_x0000_s1081" style="position:absolute;left:0;text-align:left;margin-left:55.25pt;margin-top:2.15pt;width:370.7pt;height:192.05pt;z-index:251654656" coordorigin="2240,3021" coordsize="7414,3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">
                <v:group id="Group 265" o:spid="_x0000_s1082" style="position:absolute;left:2240;top:3021;width:7414;height:3064" coordorigin="840,3218" coordsize="7414,3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266" o:spid="_x0000_s1083" style="position:absolute;left:1704;top:5029;width:6003;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3t28MA&#10;AADaAAAADwAAAGRycy9kb3ducmV2LnhtbESPQWvCQBSE74L/YXlCb3Vji9KmriKlLQqCNA30+th9&#10;JsHs25DdmNRf7woFj8PMfMMs14OtxZlaXzlWMJsmIIi1MxUXCvKfz8cXED4gG6wdk4I/8rBejUdL&#10;TI3r+ZvOWShEhLBPUUEZQpNK6XVJFv3UNcTRO7rWYoiyLaRpsY9wW8unJFlIixXHhRIbei9Jn7LO&#10;KtCv3a4veHfAS+7nX7/dh97Pc6UeJsPmDUSgIdzD/+2tUfAMtyvxBs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3t28MAAADaAAAADwAAAAAAAAAAAAAAAACYAgAAZHJzL2Rv&#10;d25yZXYueG1sUEsFBgAAAAAEAAQA9QAAAIgDAAAAAA==&#10;" fillcolor="silver"/>
                  <v:rect id="Rectangle 267" o:spid="_x0000_s1084" style="position:absolute;left:5674;top:5307;width:2040;height: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EvMQA&#10;AADaAAAADwAAAGRycy9kb3ducmV2LnhtbESPT2vCQBTE74LfYXmF3nTTYsXGbEQKBaWHYvTS2yP7&#10;8kezb8Pu1qT99N2C4HGYmd8w2WY0nbiS861lBU/zBARxaXXLtYLT8X22AuEDssbOMin4IQ+bfDrJ&#10;MNV24ANdi1CLCGGfooImhD6V0pcNGfRz2xNHr7LOYIjS1VI7HCLcdPI5SZbSYMtxocGe3hoqL8W3&#10;UXAZPn9f9KL64v3x1Z0/dkW1XxZKPT6M2zWIQGO4h2/tnVawgP8r8Qb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hLzEAAAA2gAAAA8AAAAAAAAAAAAAAAAAmAIAAGRycy9k&#10;b3ducmV2LnhtbFBLBQYAAAAABAAEAPUAAACJAwAAAAA=&#10;" fillcolor="#fc0"/>
                  <v:rect id="Rectangle 268" o:spid="_x0000_s1085" style="position:absolute;left:1832;top:3914;width:1025;height:1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line id="Line 269" o:spid="_x0000_s1086" style="position:absolute;flip:x;visibility:visible;mso-wrap-style:square" from="3062,3616" to="4217,4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GMyMAAAADaAAAADwAAAGRycy9kb3ducmV2LnhtbERPTWvCQBC9C/6HZYReQt1UQWzqKrY2&#10;UJAeqh48DtlpEszOhuzUpP++WxA8Pt73ajO4Rl2pC7VnA0/TFBRx4W3NpYHTMX9cggqCbLHxTAZ+&#10;KcBmPR6tMLO+5y+6HqRUMYRDhgYqkTbTOhQVOQxT3xJH7tt3DiXCrtS2wz6Gu0bP0nShHdYcGyps&#10;6a2i4nL4cXFG/sm7+Tx5dTpJnun9LPtUizEPk2H7AkpokLv45v6wBhbwfyX6Qa//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jMjAAAAA2gAAAA8AAAAAAAAAAAAAAAAA&#10;oQIAAGRycy9kb3ducmV2LnhtbFBLBQYAAAAABAAEAPkAAACOAwAAAAA=&#10;">
                    <v:stroke endarrow="block"/>
                  </v:line>
                  <v:shape id="Text Box 270" o:spid="_x0000_s1087" type="#_x0000_t202" style="position:absolute;left:3362;top:3279;width:2080;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213E45" w:rsidRPr="004809A3" w:rsidRDefault="00213E45" w:rsidP="00213E45">
                          <w:pPr>
                            <w:rPr>
                              <w:rFonts w:ascii="Arial" w:hAnsi="Arial" w:cs="Arial"/>
                              <w:sz w:val="16"/>
                              <w:szCs w:val="16"/>
                            </w:rPr>
                          </w:pPr>
                          <w:r w:rsidRPr="004809A3">
                            <w:rPr>
                              <w:rFonts w:ascii="Arial" w:hAnsi="Arial" w:cs="Arial"/>
                              <w:sz w:val="16"/>
                              <w:szCs w:val="16"/>
                            </w:rPr>
                            <w:t>Beschleunigungssensor</w:t>
                          </w:r>
                        </w:p>
                      </w:txbxContent>
                    </v:textbox>
                  </v:shape>
                  <v:shape id="Text Box 271" o:spid="_x0000_s1088" type="#_x0000_t202" style="position:absolute;left:1192;top:3218;width:992;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213E45" w:rsidRPr="004809A3" w:rsidRDefault="00213E45" w:rsidP="00213E45">
                          <w:pPr>
                            <w:rPr>
                              <w:rFonts w:ascii="Arial" w:hAnsi="Arial" w:cs="Arial"/>
                              <w:sz w:val="16"/>
                              <w:szCs w:val="16"/>
                            </w:rPr>
                          </w:pPr>
                          <w:r w:rsidRPr="004809A3">
                            <w:rPr>
                              <w:rFonts w:ascii="Arial" w:hAnsi="Arial" w:cs="Arial"/>
                              <w:sz w:val="16"/>
                              <w:szCs w:val="16"/>
                            </w:rPr>
                            <w:t>Unwucht</w:t>
                          </w:r>
                        </w:p>
                      </w:txbxContent>
                    </v:textbox>
                  </v:shape>
                  <v:line id="Line 272" o:spid="_x0000_s1089" style="position:absolute;flip:y;visibility:visible;mso-wrap-style:square" from="3497,5168" to="3625,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4YusAAAADaAAAADwAAAGRycy9kb3ducmV2LnhtbERPTWvCQBC9C/0PyxS8BN2oIDW6Ca2t&#10;UJAeaj14HLJjEszOhuxU03/fLRQ8Pt73phhcq67Uh8azgdk0BUVcettwZeD4tZs8gQqCbLH1TAZ+&#10;KECRP4w2mFl/40+6HqRSMYRDhgZqkS7TOpQ1OQxT3xFH7ux7hxJhX2nb4y2Gu1bP03SpHTYcG2rs&#10;aFtTeTl8uzhj98Gvi0Xy4nSSrOjtJPtUizHjx+F5DUpokLv43/1uDazg70r0g8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4+GLrAAAAA2gAAAA8AAAAAAAAAAAAAAAAA&#10;oQIAAGRycy9kb3ducmV2LnhtbFBLBQYAAAAABAAEAPkAAACOAwAAAAA=&#10;">
                    <v:stroke endarrow="block"/>
                  </v:line>
                  <v:shape id="Text Box 273" o:spid="_x0000_s1090" type="#_x0000_t202" style="position:absolute;left:3113;top:5864;width:1024;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213E45" w:rsidRPr="0097479B" w:rsidRDefault="00213E45" w:rsidP="00213E45">
                          <w:pPr>
                            <w:rPr>
                              <w:rFonts w:ascii="Arial" w:hAnsi="Arial" w:cs="Arial"/>
                            </w:rPr>
                          </w:pPr>
                          <w:r w:rsidRPr="007F7DF8">
                            <w:rPr>
                              <w:rFonts w:ascii="Arial" w:hAnsi="Arial" w:cs="Arial"/>
                              <w:sz w:val="16"/>
                              <w:szCs w:val="16"/>
                            </w:rPr>
                            <w:t>Biegestab</w:t>
                          </w:r>
                        </w:p>
                      </w:txbxContent>
                    </v:textbox>
                  </v:shape>
                  <v:line id="Line 274" o:spid="_x0000_s1091" style="position:absolute;flip:x;visibility:visible;mso-wrap-style:square" from="1487,3531" to="1506,4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Mt6cMAAADbAAAADwAAAGRycy9kb3ducmV2LnhtbESPQWvCQBCF74X+h2UKXoJuVCg1ukpb&#10;FYTiQevB45Adk9DsbMiOGv+9Kwi9zfDe9+bNbNG5Wl2oDZVnA8NBCoo497biwsDhd93/ABUE2WLt&#10;mQzcKMBi/voyw8z6K+/ospdCxRAOGRooRZpM65CX5DAMfEMctZNvHUpc20LbFq8x3NV6lKbv2mHF&#10;8UKJDX2XlP/tzy7WWG95OR4nX04nyYRWR/lJtRjTe+s+p6CEOvk3P+mNjdwQHr/EAfT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TLenDAAAA2wAAAA8AAAAAAAAAAAAA&#10;AAAAoQIAAGRycy9kb3ducmV2LnhtbFBLBQYAAAAABAAEAPkAAACRAwAAAAA=&#10;">
                    <v:stroke endarrow="block"/>
                  </v:line>
                  <v:shape id="Text Box 275" o:spid="_x0000_s1092" type="#_x0000_t202" style="position:absolute;left:6082;top:3279;width:2172;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213E45" w:rsidRPr="004809A3" w:rsidRDefault="00213E45" w:rsidP="00213E45">
                          <w:pPr>
                            <w:rPr>
                              <w:rFonts w:ascii="Arial" w:hAnsi="Arial" w:cs="Arial"/>
                              <w:sz w:val="16"/>
                              <w:szCs w:val="16"/>
                            </w:rPr>
                          </w:pPr>
                          <w:r>
                            <w:rPr>
                              <w:rFonts w:ascii="Arial" w:hAnsi="Arial" w:cs="Arial"/>
                              <w:sz w:val="16"/>
                              <w:szCs w:val="16"/>
                            </w:rPr>
                            <w:t>„Festlager“ für Biegestab</w:t>
                          </w:r>
                        </w:p>
                      </w:txbxContent>
                    </v:textbox>
                  </v:shape>
                  <v:line id="Line 276" o:spid="_x0000_s1093" style="position:absolute;flip:x;visibility:visible;mso-wrap-style:square" from="6139,3660" to="7126,4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Line 277" o:spid="_x0000_s1094" style="position:absolute;flip:x;visibility:visible;mso-wrap-style:square" from="1553,4826" to="1561,5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e0WcMAAADbAAAADwAAAGRycy9kb3ducmV2LnhtbERPTWvCQBC9C/6HZQQvUjfVVkp0lSII&#10;ORRrtYcex+yYDWZnQ3ajqb++WxC8zeN9zmLV2UpcqPGlYwXP4wQEce50yYWC78Pm6Q2ED8gaK8ek&#10;4Jc8rJb93gJT7a78RZd9KEQMYZ+iAhNCnUrpc0MW/djVxJE7ucZiiLAppG7wGsNtJSdJMpMWS44N&#10;BmtaG8rP+9Yq+Nkdpx+TbJS322z6ejO8aT99pdRw0L3PQQTqwkN8d2c6zn+B/1/i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tFnDAAAA2wAAAA8AAAAAAAAAAAAA&#10;AAAAoQIAAGRycy9kb3ducmV2LnhtbFBLBQYAAAAABAAEAPkAAACRAwAAAAA=&#10;" strokeweight="3pt">
                    <v:stroke startarrow="block" startarrowlength="long" endarrow="block" endarrowlength="long"/>
                  </v:line>
                  <v:shape id="Text Box 278" o:spid="_x0000_s1095" type="#_x0000_t202" style="position:absolute;left:840;top:5653;width:1537;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213E45" w:rsidRPr="007F7DF8" w:rsidRDefault="00213E45" w:rsidP="00213E45">
                          <w:pPr>
                            <w:rPr>
                              <w:rFonts w:ascii="Arial" w:hAnsi="Arial" w:cs="Arial"/>
                              <w:sz w:val="16"/>
                              <w:szCs w:val="16"/>
                            </w:rPr>
                          </w:pPr>
                          <w:r w:rsidRPr="007F7DF8">
                            <w:rPr>
                              <w:rFonts w:ascii="Arial" w:hAnsi="Arial" w:cs="Arial"/>
                              <w:sz w:val="16"/>
                              <w:szCs w:val="16"/>
                            </w:rPr>
                            <w:t>Schwingrichtung</w:t>
                          </w:r>
                        </w:p>
                      </w:txbxContent>
                    </v:textbox>
                  </v:shape>
                  <v:rect id="Rectangle 279" o:spid="_x0000_s1096" style="position:absolute;left:5667;top:4265;width:2040;height: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QJcIA&#10;AADbAAAADwAAAGRycy9kb3ducmV2LnhtbERPS2sCMRC+F/ofwhR6q9mKLroaRQRB8VC69tLbsJl9&#10;1M1kSaK79debQsHbfHzPWa4H04orOd9YVvA+SkAQF1Y3XCn4Ou3eZiB8QNbYWiYFv+RhvXp+WmKm&#10;bc+fdM1DJWII+wwV1CF0mZS+qMmgH9mOOHKldQZDhK6S2mEfw00rx0mSSoMNx4YaO9rWVJzzi1Fw&#10;7j9uUz0pv/lwmruf4z4vD2mu1OvLsFmACDSEh/jfvddxfgp/v8Q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JAlwgAAANsAAAAPAAAAAAAAAAAAAAAAAJgCAABkcnMvZG93&#10;bnJldi54bWxQSwUGAAAAAAQABAD1AAAAhwMAAAAA&#10;" fillcolor="#fc0"/>
                  <v:rect id="Rectangle 280" o:spid="_x0000_s1097" alt="Große Schachfelder" style="position:absolute;left:2850;top:3921;width:150;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daEcEA&#10;AADbAAAADwAAAGRycy9kb3ducmV2LnhtbERPS4vCMBC+C/6HMAteRNMVWaVrFFlU9LAHH5e9Dc1s&#10;W2wmJYm1+uuNIHibj+85s0VrKtGQ86VlBZ/DBARxZnXJuYLTcT2YgvABWWNlmRTcyMNi3u3MMNX2&#10;yntqDiEXMYR9igqKEOpUSp8VZNAPbU0cuX/rDIYIXS61w2sMN5UcJcmXNFhybCiwpp+CsvPhYhTQ&#10;+O/kz7v7yv2Gzc5Uk35Ty4tSvY92+Q0iUBve4pd7q+P8CTx/iQ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HWhHBAAAA2wAAAA8AAAAAAAAAAAAAAAAAmAIAAGRycy9kb3du&#10;cmV2LnhtbFBLBQYAAAAABAAEAPUAAACGAwAAAAA=&#10;" fillcolor="black">
                    <v:fill r:id="rId23" o:title="" type="pattern"/>
                  </v:rect>
                  <v:roundrect id="AutoShape 281" o:spid="_x0000_s1098" style="position:absolute;left:1226;top:4145;width:566;height:52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6bMMA&#10;AADbAAAADwAAAGRycy9kb3ducmV2LnhtbESPQU/DMAyF70j8h8hI3FgCEmjrlk0TEogbotthR6/x&#10;2mqN0yVpV/j1+IDEzdZ7fu/zajP5To0UUxvYwuPMgCKugmu5trDfvT3MQaWM7LALTBa+KcFmfXuz&#10;wsKFK3/RWOZaSQinAi00OfeF1qlqyGOahZ5YtFOIHrOssdYu4lXCfaefjHnRHluWhgZ7em2oOpeD&#10;t1A5M5h4GD8Xx+dc/ozDhfX7xdr7u2m7BJVpyv/mv+sPJ/gCK7/IA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Z6bMMAAADbAAAADwAAAAAAAAAAAAAAAACYAgAAZHJzL2Rv&#10;d25yZXYueG1sUEsFBgAAAAAEAAQA9QAAAIgDAAAAAA==&#10;"/>
                  <v:shape id="AutoShape 282" o:spid="_x0000_s1099" type="#_x0000_t32" style="position:absolute;left:1078;top:4402;width:1974;height: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5+e8IAAADbAAAADwAAAGRycy9kb3ducmV2LnhtbERPS2vCQBC+C/0PyxR6002laBvdSCkE&#10;9CCiDa3HITt50Oxs2F1j/PduodDbfHzPWW9G04mBnG8tK3ieJSCIS6tbrhUUn/n0FYQPyBo7y6Tg&#10;Rh422cNkjam2Vz7ScAq1iCHsU1TQhNCnUvqyIYN+ZnviyFXWGQwRulpqh9cYbjo5T5KFNNhybGiw&#10;p4+Gyp/TxSj4ekluuTyU9rzYDfN9Xrnld+GUenoc31cgAo3hX/zn3uo4/w1+f4kHyO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5+e8IAAADbAAAADwAAAAAAAAAAAAAA&#10;AAChAgAAZHJzL2Rvd25yZXYueG1sUEsFBgAAAAAEAAQA+QAAAJADAAAAAA==&#10;">
                    <v:stroke dashstyle="longDashDot"/>
                  </v:shape>
                  <v:shape id="Text Box 283" o:spid="_x0000_s1100" type="#_x0000_t202" style="position:absolute;left:2261;top:3252;width:770;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213E45" w:rsidRPr="004809A3" w:rsidRDefault="00213E45" w:rsidP="00213E45">
                          <w:pPr>
                            <w:rPr>
                              <w:rFonts w:ascii="Arial" w:hAnsi="Arial" w:cs="Arial"/>
                              <w:sz w:val="16"/>
                              <w:szCs w:val="16"/>
                            </w:rPr>
                          </w:pPr>
                          <w:r w:rsidRPr="004809A3">
                            <w:rPr>
                              <w:rFonts w:ascii="Arial" w:hAnsi="Arial" w:cs="Arial"/>
                              <w:sz w:val="16"/>
                              <w:szCs w:val="16"/>
                            </w:rPr>
                            <w:t>Motor</w:t>
                          </w:r>
                        </w:p>
                      </w:txbxContent>
                    </v:textbox>
                  </v:shape>
                  <v:line id="Line 284" o:spid="_x0000_s1101" style="position:absolute;flip:x;visibility:visible;mso-wrap-style:square" from="2475,3582" to="2507,3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VMMAAADbAAAADwAAAGRycy9kb3ducmV2LnhtbESPzYrCQBCE74LvMLSwl6ATFWSNjrJ/&#10;woJ4WPXgscm0STDTEzK9mn37HUHwWFTXV13LdedqdaU2VJ4NjEcpKOLc24oLA8fDZvgKKgiyxdoz&#10;GfijAOtVv7fEzPob/9B1L4WKEA4ZGihFmkzrkJfkMIx8Qxy9s28dSpRtoW2Ltwh3tZ6k6Uw7rDg2&#10;lNjQR0n5Zf/r4hubHX9Op8m700kyp6+TbFMtxrwMurcFKKFOnseP9Lc1MBnDfUsE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51TDAAAA2wAAAA8AAAAAAAAAAAAA&#10;AAAAoQIAAGRycy9kb3ducmV2LnhtbFBLBQYAAAAABAAEAPkAAACRAwAAAAA=&#10;">
                    <v:stroke endarrow="block"/>
                  </v:lin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utoShape 285" o:spid="_x0000_s1102" type="#_x0000_t102" style="position:absolute;left:2021;top:4287;width:203;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9GFMEA&#10;AADbAAAADwAAAGRycy9kb3ducmV2LnhtbESPT4vCMBTE78J+h/AWvGlqDyLVtMjCogcF/7LXR/O2&#10;LTYvJYm1++03guBxmJnfMKtiMK3oyfnGsoLZNAFBXFrdcKXgcv6eLED4gKyxtUwK/shDkX+MVphp&#10;++Aj9adQiQhhn6GCOoQuk9KXNRn0U9sRR+/XOoMhSldJ7fAR4aaVaZLMpcGG40KNHX3VVN5Od6PA&#10;pM1hM/vpF8mupU3oSJdXt1dq/DmslyACDeEdfrW3WkGawvNL/AE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RhTBAAAA2wAAAA8AAAAAAAAAAAAAAAAAmAIAAGRycy9kb3du&#10;cmV2LnhtbFBLBQYAAAAABAAEAPUAAACGAwAAAAA=&#10;"/>
                </v:group>
                <v:shape id="AutoShape 288" o:spid="_x0000_s1103" type="#_x0000_t32" style="position:absolute;left:7067;top:6010;width:7;height:8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289" o:spid="_x0000_s1104" type="#_x0000_t32" style="position:absolute;left:3137;top:5916;width:0;height: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5GA8QAAADbAAAADwAAAGRycy9kb3ducmV2LnhtbESPQWsCMRSE74L/ITzBi9Sso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XkYDxAAAANsAAAAPAAAAAAAAAAAA&#10;AAAAAKECAABkcnMvZG93bnJldi54bWxQSwUGAAAAAAQABAD5AAAAkgMAAAAA&#10;"/>
                <v:shape id="AutoShape 290" o:spid="_x0000_s1105" type="#_x0000_t32" style="position:absolute;left:3130;top:6679;width:3937;height: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Text Box 291" o:spid="_x0000_s1106" type="#_x0000_t202" style="position:absolute;left:3795;top:6226;width:2528;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9E22A7" w:rsidRPr="009E22A7" w:rsidRDefault="009E22A7">
                        <w:pPr>
                          <w:rPr>
                            <w:lang w:val="de-AT"/>
                          </w:rPr>
                        </w:pPr>
                        <w:r>
                          <w:rPr>
                            <w:lang w:val="de-AT"/>
                          </w:rPr>
                          <w:t>E</w:t>
                        </w:r>
                        <w:r w:rsidR="00BE5F3D">
                          <w:rPr>
                            <w:lang w:val="de-AT"/>
                          </w:rPr>
                          <w:t xml:space="preserve">inspannlänge </w:t>
                        </w:r>
                        <w:r>
                          <w:rPr>
                            <w:lang w:val="de-AT"/>
                          </w:rPr>
                          <w:t>L [mm]</w:t>
                        </w:r>
                      </w:p>
                    </w:txbxContent>
                  </v:textbox>
                </v:shape>
              </v:group>
            </w:pict>
          </mc:Fallback>
        </mc:AlternateContent>
      </w:r>
    </w:p>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213E45" w:rsidP="00213E45"/>
    <w:p w:rsidR="00213E45" w:rsidRDefault="00A814EE" w:rsidP="00213E45">
      <w:r>
        <w:rPr>
          <w:noProof/>
          <w:lang w:val="de-AT" w:eastAsia="de-AT"/>
        </w:rPr>
        <w:drawing>
          <wp:anchor distT="0" distB="0" distL="114300" distR="114300" simplePos="0" relativeHeight="251662848" behindDoc="1" locked="0" layoutInCell="1" allowOverlap="1">
            <wp:simplePos x="0" y="0"/>
            <wp:positionH relativeFrom="column">
              <wp:posOffset>3810</wp:posOffset>
            </wp:positionH>
            <wp:positionV relativeFrom="paragraph">
              <wp:posOffset>125730</wp:posOffset>
            </wp:positionV>
            <wp:extent cx="5842000" cy="4381500"/>
            <wp:effectExtent l="0" t="0" r="6350" b="0"/>
            <wp:wrapNone/>
            <wp:docPr id="296" name="Bild 296" descr="20171115_10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20171115_1011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2000" cy="4381500"/>
                    </a:xfrm>
                    <a:prstGeom prst="rect">
                      <a:avLst/>
                    </a:prstGeom>
                    <a:noFill/>
                  </pic:spPr>
                </pic:pic>
              </a:graphicData>
            </a:graphic>
            <wp14:sizeRelH relativeFrom="page">
              <wp14:pctWidth>0</wp14:pctWidth>
            </wp14:sizeRelH>
            <wp14:sizeRelV relativeFrom="page">
              <wp14:pctHeight>0</wp14:pctHeight>
            </wp14:sizeRelV>
          </wp:anchor>
        </w:drawing>
      </w:r>
    </w:p>
    <w:p w:rsidR="00213E45" w:rsidRDefault="00213E45" w:rsidP="00213E45"/>
    <w:p w:rsidR="00213E45" w:rsidRDefault="00213E45" w:rsidP="00213E45"/>
    <w:p w:rsidR="00213E45" w:rsidRDefault="00213E45" w:rsidP="006822B5">
      <w:pPr>
        <w:pStyle w:val="berschrift2"/>
        <w:numPr>
          <w:ilvl w:val="0"/>
          <w:numId w:val="0"/>
        </w:numPr>
      </w:pPr>
    </w:p>
    <w:p w:rsidR="00213E45" w:rsidRDefault="00213E45" w:rsidP="006822B5">
      <w:pPr>
        <w:pStyle w:val="berschrift2"/>
        <w:numPr>
          <w:ilvl w:val="0"/>
          <w:numId w:val="0"/>
        </w:numPr>
      </w:pPr>
    </w:p>
    <w:p w:rsidR="009E22A7" w:rsidRDefault="009E22A7" w:rsidP="009E22A7"/>
    <w:p w:rsidR="009E22A7" w:rsidRDefault="009E22A7" w:rsidP="009E22A7"/>
    <w:p w:rsidR="009E22A7" w:rsidRDefault="009E22A7" w:rsidP="009E22A7"/>
    <w:p w:rsidR="009E22A7" w:rsidRPr="009E22A7" w:rsidRDefault="009E22A7" w:rsidP="009E22A7"/>
    <w:p w:rsidR="00C869E7" w:rsidRDefault="00C869E7"/>
    <w:p w:rsidR="00C869E7" w:rsidRDefault="00C869E7"/>
    <w:p w:rsidR="00BC2788" w:rsidRDefault="00BC2788"/>
    <w:p w:rsidR="00BC2788" w:rsidRDefault="00BC2788"/>
    <w:p w:rsidR="00BC2788" w:rsidRDefault="00BC2788"/>
    <w:p w:rsidR="00BC2788" w:rsidRDefault="00BC2788"/>
    <w:p w:rsidR="00BC2788" w:rsidRDefault="00BC2788"/>
    <w:p w:rsidR="00BC2788" w:rsidRDefault="00BC2788"/>
    <w:p w:rsidR="00BC2788" w:rsidRDefault="00BC2788"/>
    <w:p w:rsidR="00A9460C" w:rsidRDefault="00A9460C"/>
    <w:p w:rsidR="00A9460C" w:rsidRDefault="00A9460C"/>
    <w:p w:rsidR="00A9460C" w:rsidRDefault="00A9460C"/>
    <w:p w:rsidR="00A9460C" w:rsidRDefault="00A9460C"/>
    <w:p w:rsidR="00A9460C" w:rsidRDefault="00A9460C"/>
    <w:p w:rsidR="00A9460C" w:rsidRDefault="00A9460C"/>
    <w:p w:rsidR="00A9460C" w:rsidRDefault="00A9460C"/>
    <w:p w:rsidR="00A9460C" w:rsidRDefault="00A9460C"/>
    <w:p w:rsidR="00A9460C" w:rsidRDefault="00A9460C"/>
    <w:p w:rsidR="003B0304" w:rsidRDefault="003B0304"/>
    <w:p w:rsidR="00C869E7" w:rsidRDefault="009E22A7">
      <w:r>
        <w:lastRenderedPageBreak/>
        <w:t xml:space="preserve">Der mittels rotierender </w:t>
      </w:r>
      <w:r w:rsidR="0071014E">
        <w:t xml:space="preserve">Unwucht erregte Biegestab </w:t>
      </w:r>
      <w:r>
        <w:t xml:space="preserve">soll </w:t>
      </w:r>
      <w:r w:rsidR="00547CF3">
        <w:t xml:space="preserve">für eine gegebene Einspannlänge L [mm] </w:t>
      </w:r>
      <w:r w:rsidR="0071014E">
        <w:t>hinsichtlich seines Frequenzverhaltens untersucht werd</w:t>
      </w:r>
      <w:r w:rsidR="002E2B3B">
        <w:t>en</w:t>
      </w:r>
      <w:r>
        <w:t>.</w:t>
      </w:r>
      <w:r w:rsidR="002E2B3B">
        <w:t xml:space="preserve"> </w:t>
      </w:r>
      <w:r w:rsidR="00547CF3">
        <w:t>Versuche zuerst einmal die Eigenfrequenz herauszumessen, indem das System in Schwingung versetzt wird. Dann</w:t>
      </w:r>
      <w:r w:rsidR="002E2B3B">
        <w:t xml:space="preserve"> ist der ganze Erregerfrequenzbereich zu durchfahren und die Eigenfrequenz aufzuspüren</w:t>
      </w:r>
      <w:r w:rsidR="00547CF3">
        <w:t xml:space="preserve"> und die Resonanzamplitude</w:t>
      </w:r>
      <w:r w:rsidR="002E2B3B">
        <w:t xml:space="preserve"> zu messen.</w:t>
      </w:r>
      <w:r w:rsidR="00547CF3">
        <w:t xml:space="preserve"> Der Unwuchtmotor darf mit maximal 10 V gespeist werden (verwende dazu die 24 V DC Spannungsversorgung und stelle die Spannung mit Drehknopf vorsichtig ein). </w:t>
      </w:r>
      <w:r w:rsidR="00F30ADD">
        <w:t>Experimentiere mit verschiedenen Einspannlängen</w:t>
      </w:r>
      <w:r w:rsidR="00BF69AB">
        <w:t xml:space="preserve"> (s</w:t>
      </w:r>
      <w:r w:rsidR="00CC0149">
        <w:t>tarte mit einer Ei</w:t>
      </w:r>
      <w:r w:rsidR="00BF69AB">
        <w:t>nspannlänge von L=190 mm, da sollte die Eigenfrequenz im Bereich von 20 bis 25 Hz liegen).</w:t>
      </w:r>
    </w:p>
    <w:p w:rsidR="00BF69AB" w:rsidRDefault="00A814EE">
      <w:r>
        <w:rPr>
          <w:noProof/>
          <w:lang w:val="de-AT" w:eastAsia="de-AT"/>
        </w:rPr>
        <w:drawing>
          <wp:anchor distT="0" distB="0" distL="114300" distR="114300" simplePos="0" relativeHeight="251663872" behindDoc="1" locked="0" layoutInCell="1" allowOverlap="1">
            <wp:simplePos x="0" y="0"/>
            <wp:positionH relativeFrom="column">
              <wp:posOffset>12700</wp:posOffset>
            </wp:positionH>
            <wp:positionV relativeFrom="paragraph">
              <wp:posOffset>113665</wp:posOffset>
            </wp:positionV>
            <wp:extent cx="5907405" cy="1831340"/>
            <wp:effectExtent l="0" t="0" r="0" b="0"/>
            <wp:wrapNone/>
            <wp:docPr id="299" name="Bild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 cstate="print">
                      <a:extLst>
                        <a:ext uri="{28A0092B-C50C-407E-A947-70E740481C1C}">
                          <a14:useLocalDpi xmlns:a14="http://schemas.microsoft.com/office/drawing/2010/main" val="0"/>
                        </a:ext>
                      </a:extLst>
                    </a:blip>
                    <a:srcRect l="16574" t="20018" r="9448" b="39020"/>
                    <a:stretch>
                      <a:fillRect/>
                    </a:stretch>
                  </pic:blipFill>
                  <pic:spPr bwMode="auto">
                    <a:xfrm>
                      <a:off x="0" y="0"/>
                      <a:ext cx="5907405" cy="1831340"/>
                    </a:xfrm>
                    <a:prstGeom prst="rect">
                      <a:avLst/>
                    </a:prstGeom>
                    <a:noFill/>
                  </pic:spPr>
                </pic:pic>
              </a:graphicData>
            </a:graphic>
            <wp14:sizeRelH relativeFrom="page">
              <wp14:pctWidth>0</wp14:pctWidth>
            </wp14:sizeRelH>
            <wp14:sizeRelV relativeFrom="page">
              <wp14:pctHeight>0</wp14:pctHeight>
            </wp14:sizeRelV>
          </wp:anchor>
        </w:drawing>
      </w:r>
    </w:p>
    <w:p w:rsidR="00BF69AB" w:rsidRDefault="00BF69AB"/>
    <w:p w:rsidR="00BF69AB" w:rsidRDefault="00BF69AB"/>
    <w:p w:rsidR="00BF69AB" w:rsidRDefault="00BF69AB"/>
    <w:p w:rsidR="00BF69AB" w:rsidRDefault="00BF69AB"/>
    <w:p w:rsidR="00BF69AB" w:rsidRDefault="00BF69AB"/>
    <w:p w:rsidR="00BF69AB" w:rsidRDefault="00BF69AB"/>
    <w:p w:rsidR="00BF69AB" w:rsidRDefault="00BF69AB"/>
    <w:p w:rsidR="00BF69AB" w:rsidRDefault="00BF69AB"/>
    <w:p w:rsidR="00BF69AB" w:rsidRDefault="00BF69AB"/>
    <w:p w:rsidR="00BF69AB" w:rsidRDefault="00BF69AB"/>
    <w:p w:rsidR="00BF69AB" w:rsidRDefault="00BF69AB"/>
    <w:p w:rsidR="003D7C64" w:rsidRDefault="003D7C64" w:rsidP="00BC2788">
      <w:pPr>
        <w:pStyle w:val="berschrift1"/>
        <w:numPr>
          <w:ilvl w:val="0"/>
          <w:numId w:val="7"/>
        </w:numPr>
      </w:pPr>
      <w:r>
        <w:t>kontrollfragen</w:t>
      </w:r>
    </w:p>
    <w:p w:rsidR="00A51EB9" w:rsidRDefault="00A51EB9" w:rsidP="00A51EB9">
      <w:r>
        <w:tab/>
      </w:r>
      <w:r>
        <w:tab/>
      </w:r>
      <w:r>
        <w:tab/>
      </w:r>
      <w:r>
        <w:tab/>
      </w:r>
    </w:p>
    <w:p w:rsidR="00A51EB9" w:rsidRPr="00A83331" w:rsidRDefault="00A51EB9" w:rsidP="00A51EB9">
      <w:pPr>
        <w:rPr>
          <w:b/>
        </w:rPr>
      </w:pPr>
      <w:r w:rsidRPr="00A83331">
        <w:rPr>
          <w:b/>
        </w:rPr>
        <w:t>Prüfungsfragen:</w:t>
      </w:r>
    </w:p>
    <w:p w:rsidR="00A51EB9" w:rsidRDefault="00A51EB9" w:rsidP="00A51EB9"/>
    <w:p w:rsidR="003D7C64" w:rsidRDefault="003D7C64">
      <w:pPr>
        <w:pStyle w:val="Einrck100B-100"/>
        <w:tabs>
          <w:tab w:val="left" w:pos="851"/>
        </w:tabs>
        <w:spacing w:before="240" w:after="120"/>
        <w:ind w:left="0" w:firstLine="0"/>
        <w:contextualSpacing/>
        <w:jc w:val="left"/>
      </w:pPr>
      <w:r>
        <w:sym w:font="Symbol" w:char="F0B7"/>
      </w:r>
      <w:r>
        <w:tab/>
        <w:t xml:space="preserve">Berechnungsbeispiel zur verwendeten Meßkette (Datenfluß Sensor bis </w:t>
      </w:r>
      <w:r w:rsidR="00E605A0">
        <w:t>LabView</w:t>
      </w:r>
      <w:r>
        <w:t>).</w:t>
      </w:r>
    </w:p>
    <w:p w:rsidR="003D7C64" w:rsidRDefault="003D7C64">
      <w:pPr>
        <w:pStyle w:val="Einrck100B-100"/>
        <w:tabs>
          <w:tab w:val="left" w:pos="851"/>
        </w:tabs>
        <w:spacing w:before="240" w:after="120"/>
        <w:ind w:left="0" w:firstLine="0"/>
        <w:contextualSpacing/>
        <w:jc w:val="left"/>
      </w:pPr>
      <w:r>
        <w:sym w:font="Symbol" w:char="F0B7"/>
      </w:r>
      <w:r>
        <w:tab/>
        <w:t>Aufbau und Durchführung von Messungen (Teilmessungen)</w:t>
      </w:r>
    </w:p>
    <w:p w:rsidR="003D7C64" w:rsidRDefault="003D7C64">
      <w:pPr>
        <w:pStyle w:val="Einrck100B-100"/>
        <w:tabs>
          <w:tab w:val="left" w:pos="851"/>
        </w:tabs>
        <w:spacing w:before="240" w:after="120"/>
        <w:ind w:left="0" w:firstLine="0"/>
        <w:contextualSpacing/>
        <w:jc w:val="left"/>
      </w:pPr>
      <w:r>
        <w:sym w:font="Symbol" w:char="F0B7"/>
      </w:r>
      <w:r>
        <w:tab/>
        <w:t>Erklären Sie in wesentlichen Zügen die Hintergründe einer Fourieranalyse.</w:t>
      </w:r>
    </w:p>
    <w:p w:rsidR="003D7C64" w:rsidRDefault="003D7C64">
      <w:pPr>
        <w:pStyle w:val="Einrck100B-100"/>
        <w:tabs>
          <w:tab w:val="left" w:pos="851"/>
        </w:tabs>
        <w:spacing w:before="240" w:after="120"/>
        <w:ind w:left="850" w:hanging="850"/>
        <w:contextualSpacing/>
        <w:jc w:val="left"/>
      </w:pPr>
      <w:r>
        <w:sym w:font="Symbol" w:char="F0B7"/>
      </w:r>
      <w:r>
        <w:tab/>
        <w:t xml:space="preserve">“Eigenfrequenz, Erregerfrequenz, Messfrequenz , Resonanz“ - Erklären Sie diese Begriffe und deren Zusammenhänge. </w:t>
      </w:r>
    </w:p>
    <w:p w:rsidR="009A0C7E" w:rsidRDefault="003D7C64">
      <w:pPr>
        <w:pStyle w:val="Einrck100B-100"/>
        <w:tabs>
          <w:tab w:val="left" w:pos="851"/>
        </w:tabs>
        <w:spacing w:before="240" w:after="120"/>
        <w:ind w:left="850" w:hanging="850"/>
        <w:contextualSpacing/>
        <w:jc w:val="left"/>
      </w:pPr>
      <w:r>
        <w:sym w:font="Symbol" w:char="F0B7"/>
      </w:r>
      <w:r>
        <w:tab/>
        <w:t xml:space="preserve">Was ist ein Frequenzspektrum ? – Skizzieren Sie ein Beispiel (z. Bsp. 4-Takt –Motor bei 3000 U/min und erklären Sie, unter welchen Bedingungen z. Bsp. der Rückspiegel stark zu vibrieren beginnen kann). </w:t>
      </w:r>
    </w:p>
    <w:p w:rsidR="009E561A" w:rsidRDefault="009E561A" w:rsidP="009A0C7E">
      <w:pPr>
        <w:pStyle w:val="Einrck100B-100"/>
        <w:tabs>
          <w:tab w:val="left" w:pos="851"/>
        </w:tabs>
        <w:spacing w:before="240" w:after="120"/>
        <w:ind w:left="0" w:firstLine="0"/>
        <w:contextualSpacing/>
        <w:jc w:val="left"/>
      </w:pPr>
      <w:r>
        <w:sym w:font="Symbol" w:char="F0B7"/>
      </w:r>
      <w:r>
        <w:tab/>
      </w:r>
      <w:r w:rsidR="00FF4D26">
        <w:t>Überlege folgende Messaufgabe hinsichtlich schwinungstechnisch relevanter Aspekte:</w:t>
      </w:r>
    </w:p>
    <w:p w:rsidR="00CC0149" w:rsidRDefault="00CC0149" w:rsidP="009A0C7E">
      <w:pPr>
        <w:pStyle w:val="Einrck100B-100"/>
        <w:tabs>
          <w:tab w:val="left" w:pos="851"/>
        </w:tabs>
        <w:spacing w:before="240" w:after="120"/>
        <w:ind w:left="0" w:firstLine="0"/>
        <w:contextualSpacing/>
        <w:jc w:val="left"/>
      </w:pPr>
    </w:p>
    <w:p w:rsidR="009E561A" w:rsidRDefault="00A814EE" w:rsidP="009A0C7E">
      <w:pPr>
        <w:pStyle w:val="Einrck100B-100"/>
        <w:tabs>
          <w:tab w:val="left" w:pos="851"/>
        </w:tabs>
        <w:spacing w:before="240" w:after="120"/>
        <w:ind w:left="0" w:firstLine="0"/>
        <w:jc w:val="left"/>
      </w:pPr>
      <w:bookmarkStart w:id="3" w:name="_GoBack"/>
      <w:r>
        <w:rPr>
          <w:noProof/>
          <w:lang w:val="de-AT" w:eastAsia="de-AT"/>
        </w:rPr>
        <w:drawing>
          <wp:anchor distT="0" distB="0" distL="114300" distR="114300" simplePos="0" relativeHeight="251657728" behindDoc="1" locked="0" layoutInCell="1" allowOverlap="1">
            <wp:simplePos x="0" y="0"/>
            <wp:positionH relativeFrom="column">
              <wp:posOffset>499745</wp:posOffset>
            </wp:positionH>
            <wp:positionV relativeFrom="paragraph">
              <wp:posOffset>81915</wp:posOffset>
            </wp:positionV>
            <wp:extent cx="5241925" cy="2749550"/>
            <wp:effectExtent l="0" t="0" r="0" b="0"/>
            <wp:wrapNone/>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
                      <a:lum bright="-2000" contrast="10000"/>
                      <a:extLst>
                        <a:ext uri="{28A0092B-C50C-407E-A947-70E740481C1C}">
                          <a14:useLocalDpi xmlns:a14="http://schemas.microsoft.com/office/drawing/2010/main" val="0"/>
                        </a:ext>
                      </a:extLst>
                    </a:blip>
                    <a:srcRect l="7619" t="14362" r="6319" b="13370"/>
                    <a:stretch>
                      <a:fillRect/>
                    </a:stretch>
                  </pic:blipFill>
                  <pic:spPr bwMode="auto">
                    <a:xfrm>
                      <a:off x="0" y="0"/>
                      <a:ext cx="5241925" cy="2749550"/>
                    </a:xfrm>
                    <a:prstGeom prst="rect">
                      <a:avLst/>
                    </a:prstGeom>
                    <a:noFill/>
                  </pic:spPr>
                </pic:pic>
              </a:graphicData>
            </a:graphic>
            <wp14:sizeRelH relativeFrom="page">
              <wp14:pctWidth>0</wp14:pctWidth>
            </wp14:sizeRelH>
            <wp14:sizeRelV relativeFrom="page">
              <wp14:pctHeight>0</wp14:pctHeight>
            </wp14:sizeRelV>
          </wp:anchor>
        </w:drawing>
      </w:r>
      <w:bookmarkEnd w:id="3"/>
    </w:p>
    <w:p w:rsidR="009E561A" w:rsidRDefault="009E561A" w:rsidP="009A0C7E">
      <w:pPr>
        <w:pStyle w:val="Einrck100B-100"/>
        <w:tabs>
          <w:tab w:val="left" w:pos="851"/>
        </w:tabs>
        <w:spacing w:before="240" w:after="120"/>
        <w:ind w:left="0" w:firstLine="0"/>
        <w:jc w:val="left"/>
      </w:pPr>
    </w:p>
    <w:p w:rsidR="00EC0F3E" w:rsidRDefault="00EC0F3E" w:rsidP="009A0C7E">
      <w:pPr>
        <w:pStyle w:val="Einrck100B-100"/>
        <w:tabs>
          <w:tab w:val="left" w:pos="851"/>
        </w:tabs>
        <w:spacing w:before="240" w:after="120"/>
        <w:ind w:left="0" w:firstLine="0"/>
        <w:jc w:val="left"/>
      </w:pPr>
    </w:p>
    <w:p w:rsidR="00EC0F3E" w:rsidRDefault="00EC0F3E" w:rsidP="009A0C7E">
      <w:pPr>
        <w:pStyle w:val="Einrck100B-100"/>
        <w:tabs>
          <w:tab w:val="left" w:pos="851"/>
        </w:tabs>
        <w:spacing w:before="240" w:after="120"/>
        <w:ind w:left="0" w:firstLine="0"/>
        <w:jc w:val="left"/>
      </w:pPr>
    </w:p>
    <w:p w:rsidR="00EC0F3E" w:rsidRDefault="00EC0F3E" w:rsidP="009A0C7E">
      <w:pPr>
        <w:pStyle w:val="Einrck100B-100"/>
        <w:tabs>
          <w:tab w:val="left" w:pos="851"/>
        </w:tabs>
        <w:spacing w:before="240" w:after="120"/>
        <w:ind w:left="0" w:firstLine="0"/>
        <w:jc w:val="left"/>
      </w:pPr>
    </w:p>
    <w:p w:rsidR="00EC0F3E" w:rsidRDefault="00EC0F3E" w:rsidP="009A0C7E">
      <w:pPr>
        <w:pStyle w:val="Einrck100B-100"/>
        <w:tabs>
          <w:tab w:val="left" w:pos="851"/>
        </w:tabs>
        <w:spacing w:before="240" w:after="120"/>
        <w:ind w:left="0" w:firstLine="0"/>
        <w:jc w:val="left"/>
      </w:pPr>
    </w:p>
    <w:p w:rsidR="00EC0F3E" w:rsidRDefault="00EC0F3E" w:rsidP="009A0C7E">
      <w:pPr>
        <w:pStyle w:val="Einrck100B-100"/>
        <w:tabs>
          <w:tab w:val="left" w:pos="851"/>
        </w:tabs>
        <w:spacing w:before="240" w:after="120"/>
        <w:ind w:left="0" w:firstLine="0"/>
        <w:jc w:val="left"/>
      </w:pPr>
    </w:p>
    <w:sectPr w:rsidR="00EC0F3E" w:rsidSect="004A4BFC">
      <w:headerReference w:type="default" r:id="rId27"/>
      <w:footerReference w:type="default" r:id="rId28"/>
      <w:headerReference w:type="first" r:id="rId29"/>
      <w:footnotePr>
        <w:numRestart w:val="eachSect"/>
      </w:footnotePr>
      <w:type w:val="continuous"/>
      <w:pgSz w:w="11907" w:h="16840"/>
      <w:pgMar w:top="1418" w:right="992" w:bottom="1134" w:left="1134" w:header="851" w:footer="851" w:gutter="0"/>
      <w:paperSrc w:first="1" w:other="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7CA3" w:rsidRDefault="00D27CA3">
      <w:r>
        <w:separator/>
      </w:r>
    </w:p>
  </w:endnote>
  <w:endnote w:type="continuationSeparator" w:id="0">
    <w:p w:rsidR="00D27CA3" w:rsidRDefault="00D27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BlackForest">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C64" w:rsidRDefault="004447BD">
    <w:pPr>
      <w:pStyle w:val="Fuzeile"/>
    </w:pPr>
    <w:r>
      <w:fldChar w:fldCharType="begin"/>
    </w:r>
    <w:r w:rsidR="00C06AF7">
      <w:instrText xml:space="preserve"> FILENAME </w:instrText>
    </w:r>
    <w:r>
      <w:fldChar w:fldCharType="separate"/>
    </w:r>
    <w:r w:rsidR="008903ED">
      <w:rPr>
        <w:noProof/>
      </w:rPr>
      <w:t>SCHWINGUNG_2017-1.docx</w:t>
    </w:r>
    <w:r>
      <w:fldChar w:fldCharType="end"/>
    </w:r>
    <w:r w:rsidR="00C06AF7">
      <w:t xml:space="preserve">  </w:t>
    </w:r>
    <w:r w:rsidR="003D7C64">
      <w:t xml:space="preserve">/ </w:t>
    </w:r>
    <w:r w:rsidR="003D7C64">
      <w:rPr>
        <w:smallCaps/>
      </w:rPr>
      <w:t>DI Gerald Schnur</w:t>
    </w:r>
    <w:r w:rsidR="003D7C64">
      <w:tab/>
    </w:r>
    <w:r w:rsidR="008903ED">
      <w:t>November</w:t>
    </w:r>
    <w:r w:rsidR="003C2846">
      <w:t xml:space="preserve"> 201</w:t>
    </w:r>
    <w:r w:rsidR="008903ED">
      <w:t>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7CA3" w:rsidRDefault="00D27CA3">
      <w:r>
        <w:separator/>
      </w:r>
    </w:p>
  </w:footnote>
  <w:footnote w:type="continuationSeparator" w:id="0">
    <w:p w:rsidR="00D27CA3" w:rsidRDefault="00D27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C64" w:rsidRDefault="003D7C64">
    <w:pPr>
      <w:pStyle w:val="Kopfzeile"/>
    </w:pPr>
    <w:r>
      <w:t>Schwingungsmessungen (FFT</w:t>
    </w:r>
    <w:r w:rsidR="006957CC">
      <w:t>-Analysen</w:t>
    </w:r>
    <w:r>
      <w:t>)</w:t>
    </w:r>
    <w:r>
      <w:tab/>
      <w:t xml:space="preserve">Seite </w:t>
    </w:r>
    <w:r w:rsidR="004447BD">
      <w:fldChar w:fldCharType="begin"/>
    </w:r>
    <w:r>
      <w:instrText xml:space="preserve">PAGE </w:instrText>
    </w:r>
    <w:r w:rsidR="004447BD">
      <w:fldChar w:fldCharType="separate"/>
    </w:r>
    <w:r w:rsidR="008903ED">
      <w:rPr>
        <w:noProof/>
      </w:rPr>
      <w:t>8</w:t>
    </w:r>
    <w:r w:rsidR="004447BD">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C64" w:rsidRDefault="003D7C64">
    <w:pPr>
      <w:pStyle w:val="Kopfzeile"/>
      <w:pBdr>
        <w:bottom w:val="none" w:sz="0" w:space="0" w:color="auto"/>
        <w:between w:val="none" w:sz="0" w:space="0" w:color="auto"/>
      </w:pBdr>
      <w:tabs>
        <w:tab w:val="right" w:pos="90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berschrift1"/>
      <w:lvlText w:val="%1"/>
      <w:legacy w:legacy="1" w:legacySpace="567"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5484F4B"/>
    <w:multiLevelType w:val="hybridMultilevel"/>
    <w:tmpl w:val="3A24DDF2"/>
    <w:lvl w:ilvl="0" w:tplc="57445474">
      <w:numFmt w:val="bullet"/>
      <w:lvlText w:val=""/>
      <w:lvlJc w:val="left"/>
      <w:pPr>
        <w:tabs>
          <w:tab w:val="num" w:pos="1065"/>
        </w:tabs>
        <w:ind w:left="1065" w:hanging="705"/>
      </w:pPr>
      <w:rPr>
        <w:rFonts w:ascii="Wingdings" w:eastAsia="Times New Roman" w:hAnsi="Wingdings" w:cs="Times New Roman"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A338FC"/>
    <w:multiLevelType w:val="hybridMultilevel"/>
    <w:tmpl w:val="3F40CDD4"/>
    <w:lvl w:ilvl="0" w:tplc="A4668330">
      <w:start w:val="300"/>
      <w:numFmt w:val="bullet"/>
      <w:lvlText w:val=""/>
      <w:lvlJc w:val="left"/>
      <w:pPr>
        <w:ind w:left="930" w:hanging="360"/>
      </w:pPr>
      <w:rPr>
        <w:rFonts w:ascii="Wingdings" w:eastAsia="Times New Roman" w:hAnsi="Wingdings" w:cs="Times New Roman" w:hint="default"/>
      </w:rPr>
    </w:lvl>
    <w:lvl w:ilvl="1" w:tplc="0C070003" w:tentative="1">
      <w:start w:val="1"/>
      <w:numFmt w:val="bullet"/>
      <w:lvlText w:val="o"/>
      <w:lvlJc w:val="left"/>
      <w:pPr>
        <w:ind w:left="1650" w:hanging="360"/>
      </w:pPr>
      <w:rPr>
        <w:rFonts w:ascii="Courier New" w:hAnsi="Courier New" w:cs="Courier New" w:hint="default"/>
      </w:rPr>
    </w:lvl>
    <w:lvl w:ilvl="2" w:tplc="0C070005" w:tentative="1">
      <w:start w:val="1"/>
      <w:numFmt w:val="bullet"/>
      <w:lvlText w:val=""/>
      <w:lvlJc w:val="left"/>
      <w:pPr>
        <w:ind w:left="2370" w:hanging="360"/>
      </w:pPr>
      <w:rPr>
        <w:rFonts w:ascii="Wingdings" w:hAnsi="Wingdings" w:hint="default"/>
      </w:rPr>
    </w:lvl>
    <w:lvl w:ilvl="3" w:tplc="0C070001" w:tentative="1">
      <w:start w:val="1"/>
      <w:numFmt w:val="bullet"/>
      <w:lvlText w:val=""/>
      <w:lvlJc w:val="left"/>
      <w:pPr>
        <w:ind w:left="3090" w:hanging="360"/>
      </w:pPr>
      <w:rPr>
        <w:rFonts w:ascii="Symbol" w:hAnsi="Symbol" w:hint="default"/>
      </w:rPr>
    </w:lvl>
    <w:lvl w:ilvl="4" w:tplc="0C070003" w:tentative="1">
      <w:start w:val="1"/>
      <w:numFmt w:val="bullet"/>
      <w:lvlText w:val="o"/>
      <w:lvlJc w:val="left"/>
      <w:pPr>
        <w:ind w:left="3810" w:hanging="360"/>
      </w:pPr>
      <w:rPr>
        <w:rFonts w:ascii="Courier New" w:hAnsi="Courier New" w:cs="Courier New" w:hint="default"/>
      </w:rPr>
    </w:lvl>
    <w:lvl w:ilvl="5" w:tplc="0C070005" w:tentative="1">
      <w:start w:val="1"/>
      <w:numFmt w:val="bullet"/>
      <w:lvlText w:val=""/>
      <w:lvlJc w:val="left"/>
      <w:pPr>
        <w:ind w:left="4530" w:hanging="360"/>
      </w:pPr>
      <w:rPr>
        <w:rFonts w:ascii="Wingdings" w:hAnsi="Wingdings" w:hint="default"/>
      </w:rPr>
    </w:lvl>
    <w:lvl w:ilvl="6" w:tplc="0C070001" w:tentative="1">
      <w:start w:val="1"/>
      <w:numFmt w:val="bullet"/>
      <w:lvlText w:val=""/>
      <w:lvlJc w:val="left"/>
      <w:pPr>
        <w:ind w:left="5250" w:hanging="360"/>
      </w:pPr>
      <w:rPr>
        <w:rFonts w:ascii="Symbol" w:hAnsi="Symbol" w:hint="default"/>
      </w:rPr>
    </w:lvl>
    <w:lvl w:ilvl="7" w:tplc="0C070003" w:tentative="1">
      <w:start w:val="1"/>
      <w:numFmt w:val="bullet"/>
      <w:lvlText w:val="o"/>
      <w:lvlJc w:val="left"/>
      <w:pPr>
        <w:ind w:left="5970" w:hanging="360"/>
      </w:pPr>
      <w:rPr>
        <w:rFonts w:ascii="Courier New" w:hAnsi="Courier New" w:cs="Courier New" w:hint="default"/>
      </w:rPr>
    </w:lvl>
    <w:lvl w:ilvl="8" w:tplc="0C070005" w:tentative="1">
      <w:start w:val="1"/>
      <w:numFmt w:val="bullet"/>
      <w:lvlText w:val=""/>
      <w:lvlJc w:val="left"/>
      <w:pPr>
        <w:ind w:left="6690" w:hanging="360"/>
      </w:pPr>
      <w:rPr>
        <w:rFonts w:ascii="Wingdings" w:hAnsi="Wingdings" w:hint="default"/>
      </w:rPr>
    </w:lvl>
  </w:abstractNum>
  <w:abstractNum w:abstractNumId="4" w15:restartNumberingAfterBreak="0">
    <w:nsid w:val="417A2FD1"/>
    <w:multiLevelType w:val="hybridMultilevel"/>
    <w:tmpl w:val="CDD03F3C"/>
    <w:lvl w:ilvl="0" w:tplc="0C07000F">
      <w:start w:val="6"/>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0"/>
  </w:num>
  <w:num w:numId="2">
    <w:abstractNumId w:val="1"/>
    <w:lvlOverride w:ilvl="0">
      <w:lvl w:ilvl="0">
        <w:start w:val="1"/>
        <w:numFmt w:val="bullet"/>
        <w:lvlText w:val=""/>
        <w:legacy w:legacy="1" w:legacySpace="0" w:legacyIndent="567"/>
        <w:lvlJc w:val="left"/>
        <w:pPr>
          <w:ind w:left="567" w:hanging="567"/>
        </w:pPr>
        <w:rPr>
          <w:rFonts w:ascii="Wingdings" w:hAnsi="Wingdings" w:hint="default"/>
        </w:rPr>
      </w:lvl>
    </w:lvlOverride>
  </w:num>
  <w:num w:numId="3">
    <w:abstractNumId w:val="1"/>
    <w:lvlOverride w:ilvl="0">
      <w:lvl w:ilvl="0">
        <w:start w:val="1"/>
        <w:numFmt w:val="bullet"/>
        <w:lvlText w:val=""/>
        <w:legacy w:legacy="1" w:legacySpace="0" w:legacyIndent="567"/>
        <w:lvlJc w:val="left"/>
        <w:pPr>
          <w:ind w:left="567" w:hanging="567"/>
        </w:pPr>
        <w:rPr>
          <w:rFonts w:ascii="Wingdings" w:hAnsi="Wingdings" w:hint="default"/>
        </w:rPr>
      </w:lvl>
    </w:lvlOverride>
  </w:num>
  <w:num w:numId="4">
    <w:abstractNumId w:val="0"/>
    <w:lvlOverride w:ilvl="0">
      <w:startOverride w:val="4"/>
    </w:lvlOverride>
    <w:lvlOverride w:ilvl="1">
      <w:startOverride w:val="3"/>
    </w:lvlOverride>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intFractionalCharacterWidth/>
  <w:embedSystemFonts/>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0E1"/>
    <w:rsid w:val="0000315A"/>
    <w:rsid w:val="000200C2"/>
    <w:rsid w:val="000367E4"/>
    <w:rsid w:val="00050E1C"/>
    <w:rsid w:val="00077A5B"/>
    <w:rsid w:val="00096CE5"/>
    <w:rsid w:val="000A0E58"/>
    <w:rsid w:val="000F378A"/>
    <w:rsid w:val="001053E5"/>
    <w:rsid w:val="001169F6"/>
    <w:rsid w:val="001460EF"/>
    <w:rsid w:val="0017291B"/>
    <w:rsid w:val="00175AC9"/>
    <w:rsid w:val="001B4ADC"/>
    <w:rsid w:val="001D4A15"/>
    <w:rsid w:val="001E41DC"/>
    <w:rsid w:val="002102C5"/>
    <w:rsid w:val="00210FFD"/>
    <w:rsid w:val="00213E45"/>
    <w:rsid w:val="0021409C"/>
    <w:rsid w:val="00220496"/>
    <w:rsid w:val="002207D9"/>
    <w:rsid w:val="00224CD2"/>
    <w:rsid w:val="00240D5F"/>
    <w:rsid w:val="00243712"/>
    <w:rsid w:val="0026687A"/>
    <w:rsid w:val="002751B4"/>
    <w:rsid w:val="002D403B"/>
    <w:rsid w:val="002D577C"/>
    <w:rsid w:val="002E2B3B"/>
    <w:rsid w:val="002F6D27"/>
    <w:rsid w:val="002F7748"/>
    <w:rsid w:val="003232F6"/>
    <w:rsid w:val="00356841"/>
    <w:rsid w:val="00360D65"/>
    <w:rsid w:val="00361748"/>
    <w:rsid w:val="003A057E"/>
    <w:rsid w:val="003B0304"/>
    <w:rsid w:val="003C2846"/>
    <w:rsid w:val="003D7C64"/>
    <w:rsid w:val="003E287C"/>
    <w:rsid w:val="003E4A04"/>
    <w:rsid w:val="003E5581"/>
    <w:rsid w:val="00435A92"/>
    <w:rsid w:val="004447BD"/>
    <w:rsid w:val="004771E5"/>
    <w:rsid w:val="004809A3"/>
    <w:rsid w:val="0048658E"/>
    <w:rsid w:val="00495242"/>
    <w:rsid w:val="004A1B78"/>
    <w:rsid w:val="004A3925"/>
    <w:rsid w:val="004A4BFC"/>
    <w:rsid w:val="004B44EF"/>
    <w:rsid w:val="004C52F9"/>
    <w:rsid w:val="004C71AE"/>
    <w:rsid w:val="004E4F2C"/>
    <w:rsid w:val="0050149B"/>
    <w:rsid w:val="0051332A"/>
    <w:rsid w:val="00540932"/>
    <w:rsid w:val="00547CF3"/>
    <w:rsid w:val="00550F92"/>
    <w:rsid w:val="0056623F"/>
    <w:rsid w:val="005E5006"/>
    <w:rsid w:val="00632646"/>
    <w:rsid w:val="006532F7"/>
    <w:rsid w:val="00664953"/>
    <w:rsid w:val="00667A82"/>
    <w:rsid w:val="00674549"/>
    <w:rsid w:val="006822B5"/>
    <w:rsid w:val="006957CC"/>
    <w:rsid w:val="006A3F4E"/>
    <w:rsid w:val="006C74E5"/>
    <w:rsid w:val="0071014E"/>
    <w:rsid w:val="00716B9D"/>
    <w:rsid w:val="00721848"/>
    <w:rsid w:val="00764D79"/>
    <w:rsid w:val="007660FD"/>
    <w:rsid w:val="007B1045"/>
    <w:rsid w:val="007B3BBD"/>
    <w:rsid w:val="007D4FD0"/>
    <w:rsid w:val="007F7DF8"/>
    <w:rsid w:val="00843965"/>
    <w:rsid w:val="00846620"/>
    <w:rsid w:val="008531C7"/>
    <w:rsid w:val="00861729"/>
    <w:rsid w:val="0086248C"/>
    <w:rsid w:val="00865C5D"/>
    <w:rsid w:val="008903ED"/>
    <w:rsid w:val="00891652"/>
    <w:rsid w:val="008F7635"/>
    <w:rsid w:val="00907F75"/>
    <w:rsid w:val="00975F83"/>
    <w:rsid w:val="00980E2A"/>
    <w:rsid w:val="009810E0"/>
    <w:rsid w:val="009A0C7E"/>
    <w:rsid w:val="009E22A7"/>
    <w:rsid w:val="009E561A"/>
    <w:rsid w:val="009E647C"/>
    <w:rsid w:val="009F40ED"/>
    <w:rsid w:val="00A27D29"/>
    <w:rsid w:val="00A51EB9"/>
    <w:rsid w:val="00A775FD"/>
    <w:rsid w:val="00A814EE"/>
    <w:rsid w:val="00A910E1"/>
    <w:rsid w:val="00A93E45"/>
    <w:rsid w:val="00A9460C"/>
    <w:rsid w:val="00AA6B69"/>
    <w:rsid w:val="00AB636E"/>
    <w:rsid w:val="00AC0C0D"/>
    <w:rsid w:val="00AC24CB"/>
    <w:rsid w:val="00AD2DE4"/>
    <w:rsid w:val="00AE12F2"/>
    <w:rsid w:val="00B11306"/>
    <w:rsid w:val="00B4225E"/>
    <w:rsid w:val="00B5176B"/>
    <w:rsid w:val="00B70A77"/>
    <w:rsid w:val="00B95410"/>
    <w:rsid w:val="00BA70D4"/>
    <w:rsid w:val="00BC2788"/>
    <w:rsid w:val="00BC5819"/>
    <w:rsid w:val="00BD7A85"/>
    <w:rsid w:val="00BE09DE"/>
    <w:rsid w:val="00BE2789"/>
    <w:rsid w:val="00BE5F3D"/>
    <w:rsid w:val="00BF69AB"/>
    <w:rsid w:val="00C06AF7"/>
    <w:rsid w:val="00C163E6"/>
    <w:rsid w:val="00C169B8"/>
    <w:rsid w:val="00C43831"/>
    <w:rsid w:val="00C51411"/>
    <w:rsid w:val="00C72570"/>
    <w:rsid w:val="00C869E7"/>
    <w:rsid w:val="00CC0149"/>
    <w:rsid w:val="00CC1533"/>
    <w:rsid w:val="00CC43BB"/>
    <w:rsid w:val="00CC6811"/>
    <w:rsid w:val="00CC6BA2"/>
    <w:rsid w:val="00CF77E3"/>
    <w:rsid w:val="00D03298"/>
    <w:rsid w:val="00D11003"/>
    <w:rsid w:val="00D1490B"/>
    <w:rsid w:val="00D27CA3"/>
    <w:rsid w:val="00D355FE"/>
    <w:rsid w:val="00D57DD3"/>
    <w:rsid w:val="00D63E8F"/>
    <w:rsid w:val="00D7205D"/>
    <w:rsid w:val="00D77319"/>
    <w:rsid w:val="00DA795D"/>
    <w:rsid w:val="00DC6BF9"/>
    <w:rsid w:val="00DC715D"/>
    <w:rsid w:val="00E00029"/>
    <w:rsid w:val="00E056E0"/>
    <w:rsid w:val="00E32A38"/>
    <w:rsid w:val="00E37978"/>
    <w:rsid w:val="00E570D0"/>
    <w:rsid w:val="00E57E68"/>
    <w:rsid w:val="00E605A0"/>
    <w:rsid w:val="00E75098"/>
    <w:rsid w:val="00E814BA"/>
    <w:rsid w:val="00EB2F52"/>
    <w:rsid w:val="00EC0F3E"/>
    <w:rsid w:val="00EC4868"/>
    <w:rsid w:val="00EE35DD"/>
    <w:rsid w:val="00EF56B9"/>
    <w:rsid w:val="00F0723F"/>
    <w:rsid w:val="00F30ADD"/>
    <w:rsid w:val="00F41A95"/>
    <w:rsid w:val="00F65FE9"/>
    <w:rsid w:val="00FA6160"/>
    <w:rsid w:val="00FB2E85"/>
    <w:rsid w:val="00FD2E36"/>
    <w:rsid w:val="00FF11E5"/>
    <w:rsid w:val="00FF45FD"/>
    <w:rsid w:val="00FF4D2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026DEF5-3669-4638-9957-EB0F4E8FC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de-AT" w:eastAsia="de-A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447BD"/>
    <w:pPr>
      <w:tabs>
        <w:tab w:val="left" w:pos="0"/>
      </w:tabs>
      <w:spacing w:line="240" w:lineRule="atLeast"/>
      <w:jc w:val="both"/>
    </w:pPr>
    <w:rPr>
      <w:rFonts w:ascii="Times New Roman" w:hAnsi="Times New Roman"/>
      <w:sz w:val="22"/>
      <w:lang w:val="de-DE" w:eastAsia="de-DE"/>
    </w:rPr>
  </w:style>
  <w:style w:type="paragraph" w:styleId="berschrift1">
    <w:name w:val="heading 1"/>
    <w:basedOn w:val="Standard"/>
    <w:next w:val="Standard"/>
    <w:qFormat/>
    <w:rsid w:val="004447BD"/>
    <w:pPr>
      <w:numPr>
        <w:numId w:val="1"/>
      </w:numPr>
      <w:tabs>
        <w:tab w:val="left" w:pos="851"/>
      </w:tabs>
      <w:spacing w:before="360" w:after="120"/>
      <w:jc w:val="left"/>
      <w:outlineLvl w:val="0"/>
    </w:pPr>
    <w:rPr>
      <w:rFonts w:ascii="Arial" w:hAnsi="Arial"/>
      <w:b/>
      <w:caps/>
      <w:sz w:val="32"/>
    </w:rPr>
  </w:style>
  <w:style w:type="paragraph" w:styleId="berschrift2">
    <w:name w:val="heading 2"/>
    <w:basedOn w:val="Standard"/>
    <w:next w:val="Standard"/>
    <w:qFormat/>
    <w:rsid w:val="004447BD"/>
    <w:pPr>
      <w:numPr>
        <w:ilvl w:val="1"/>
        <w:numId w:val="1"/>
      </w:numPr>
      <w:tabs>
        <w:tab w:val="left" w:pos="851"/>
      </w:tabs>
      <w:spacing w:before="240" w:after="120"/>
      <w:jc w:val="left"/>
      <w:outlineLvl w:val="1"/>
    </w:pPr>
    <w:rPr>
      <w:rFonts w:ascii="Arial" w:hAnsi="Arial"/>
      <w:b/>
      <w:caps/>
      <w:sz w:val="26"/>
    </w:rPr>
  </w:style>
  <w:style w:type="paragraph" w:styleId="berschrift3">
    <w:name w:val="heading 3"/>
    <w:basedOn w:val="Standard"/>
    <w:next w:val="Standard"/>
    <w:qFormat/>
    <w:rsid w:val="004447BD"/>
    <w:pPr>
      <w:numPr>
        <w:ilvl w:val="2"/>
        <w:numId w:val="1"/>
      </w:numPr>
      <w:tabs>
        <w:tab w:val="left" w:pos="851"/>
      </w:tabs>
      <w:spacing w:before="120" w:after="60"/>
      <w:jc w:val="left"/>
      <w:outlineLvl w:val="2"/>
    </w:pPr>
    <w:rPr>
      <w:rFonts w:ascii="Arial" w:hAnsi="Arial"/>
      <w:b/>
      <w:sz w:val="24"/>
    </w:rPr>
  </w:style>
  <w:style w:type="paragraph" w:styleId="berschrift4">
    <w:name w:val="heading 4"/>
    <w:basedOn w:val="Standard"/>
    <w:next w:val="Standard"/>
    <w:qFormat/>
    <w:rsid w:val="004447BD"/>
    <w:pPr>
      <w:numPr>
        <w:ilvl w:val="3"/>
        <w:numId w:val="1"/>
      </w:numPr>
      <w:tabs>
        <w:tab w:val="left" w:pos="851"/>
      </w:tabs>
      <w:spacing w:before="120" w:after="120"/>
      <w:jc w:val="left"/>
      <w:outlineLvl w:val="3"/>
    </w:pPr>
    <w:rPr>
      <w:rFonts w:ascii="Arial" w:hAnsi="Arial"/>
      <w:b/>
    </w:rPr>
  </w:style>
  <w:style w:type="paragraph" w:styleId="berschrift5">
    <w:name w:val="heading 5"/>
    <w:basedOn w:val="Standard"/>
    <w:next w:val="Standard"/>
    <w:qFormat/>
    <w:rsid w:val="004447BD"/>
    <w:pPr>
      <w:numPr>
        <w:ilvl w:val="4"/>
        <w:numId w:val="1"/>
      </w:numPr>
      <w:spacing w:before="180"/>
      <w:jc w:val="left"/>
      <w:outlineLvl w:val="4"/>
    </w:pPr>
    <w:rPr>
      <w:rFonts w:ascii="Arial" w:hAnsi="Arial"/>
      <w:b/>
    </w:rPr>
  </w:style>
  <w:style w:type="paragraph" w:styleId="berschrift6">
    <w:name w:val="heading 6"/>
    <w:basedOn w:val="Standard"/>
    <w:next w:val="Standard"/>
    <w:qFormat/>
    <w:rsid w:val="004447BD"/>
    <w:pPr>
      <w:numPr>
        <w:ilvl w:val="5"/>
        <w:numId w:val="1"/>
      </w:numPr>
      <w:outlineLvl w:val="5"/>
    </w:pPr>
    <w:rPr>
      <w:rFonts w:ascii="Times" w:hAnsi="Times"/>
      <w:sz w:val="20"/>
      <w:u w:val="single"/>
    </w:rPr>
  </w:style>
  <w:style w:type="paragraph" w:styleId="berschrift7">
    <w:name w:val="heading 7"/>
    <w:basedOn w:val="Standard"/>
    <w:next w:val="Standard"/>
    <w:qFormat/>
    <w:rsid w:val="004447BD"/>
    <w:pPr>
      <w:numPr>
        <w:ilvl w:val="6"/>
        <w:numId w:val="1"/>
      </w:numPr>
      <w:outlineLvl w:val="6"/>
    </w:pPr>
    <w:rPr>
      <w:rFonts w:ascii="Times" w:hAnsi="Times"/>
      <w:i/>
      <w:sz w:val="20"/>
    </w:rPr>
  </w:style>
  <w:style w:type="paragraph" w:styleId="berschrift8">
    <w:name w:val="heading 8"/>
    <w:basedOn w:val="Standard"/>
    <w:next w:val="Standard"/>
    <w:qFormat/>
    <w:rsid w:val="004447BD"/>
    <w:pPr>
      <w:numPr>
        <w:ilvl w:val="7"/>
        <w:numId w:val="1"/>
      </w:numPr>
      <w:outlineLvl w:val="7"/>
    </w:pPr>
    <w:rPr>
      <w:rFonts w:ascii="Times" w:hAnsi="Times"/>
      <w:i/>
      <w:sz w:val="20"/>
    </w:rPr>
  </w:style>
  <w:style w:type="paragraph" w:styleId="berschrift9">
    <w:name w:val="heading 9"/>
    <w:basedOn w:val="Standard"/>
    <w:next w:val="Standard"/>
    <w:qFormat/>
    <w:rsid w:val="004447BD"/>
    <w:pPr>
      <w:numPr>
        <w:ilvl w:val="8"/>
        <w:numId w:val="1"/>
      </w:numPr>
      <w:outlineLvl w:val="8"/>
    </w:pPr>
    <w:rPr>
      <w:rFonts w:ascii="Times" w:hAnsi="Times"/>
      <w:i/>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4447BD"/>
    <w:rPr>
      <w:sz w:val="16"/>
    </w:rPr>
  </w:style>
  <w:style w:type="paragraph" w:styleId="Kommentartext">
    <w:name w:val="annotation text"/>
    <w:basedOn w:val="Standard"/>
    <w:semiHidden/>
    <w:rsid w:val="004447BD"/>
    <w:rPr>
      <w:sz w:val="20"/>
    </w:rPr>
  </w:style>
  <w:style w:type="paragraph" w:styleId="Verzeichnis8">
    <w:name w:val="toc 8"/>
    <w:basedOn w:val="Standard"/>
    <w:next w:val="Standard"/>
    <w:semiHidden/>
    <w:rsid w:val="004447BD"/>
    <w:pPr>
      <w:tabs>
        <w:tab w:val="right" w:leader="dot" w:pos="9639"/>
      </w:tabs>
      <w:ind w:left="1320"/>
      <w:jc w:val="left"/>
    </w:pPr>
    <w:rPr>
      <w:sz w:val="18"/>
    </w:rPr>
  </w:style>
  <w:style w:type="paragraph" w:styleId="Verzeichnis7">
    <w:name w:val="toc 7"/>
    <w:basedOn w:val="Standard"/>
    <w:next w:val="Standard"/>
    <w:semiHidden/>
    <w:rsid w:val="004447BD"/>
    <w:pPr>
      <w:tabs>
        <w:tab w:val="right" w:leader="dot" w:pos="9639"/>
      </w:tabs>
      <w:ind w:left="1100"/>
      <w:jc w:val="left"/>
    </w:pPr>
    <w:rPr>
      <w:sz w:val="18"/>
    </w:rPr>
  </w:style>
  <w:style w:type="paragraph" w:styleId="Verzeichnis6">
    <w:name w:val="toc 6"/>
    <w:basedOn w:val="Standard"/>
    <w:next w:val="Standard"/>
    <w:semiHidden/>
    <w:rsid w:val="004447BD"/>
    <w:pPr>
      <w:tabs>
        <w:tab w:val="right" w:leader="dot" w:pos="9639"/>
      </w:tabs>
      <w:ind w:left="880"/>
      <w:jc w:val="left"/>
    </w:pPr>
    <w:rPr>
      <w:sz w:val="18"/>
    </w:rPr>
  </w:style>
  <w:style w:type="paragraph" w:styleId="Verzeichnis5">
    <w:name w:val="toc 5"/>
    <w:basedOn w:val="Standard"/>
    <w:next w:val="Standard"/>
    <w:semiHidden/>
    <w:rsid w:val="004447BD"/>
    <w:pPr>
      <w:tabs>
        <w:tab w:val="right" w:leader="dot" w:pos="9639"/>
      </w:tabs>
      <w:ind w:left="660"/>
      <w:jc w:val="left"/>
    </w:pPr>
    <w:rPr>
      <w:sz w:val="18"/>
    </w:rPr>
  </w:style>
  <w:style w:type="paragraph" w:styleId="Verzeichnis4">
    <w:name w:val="toc 4"/>
    <w:basedOn w:val="Verzeichnis2"/>
    <w:next w:val="Standard"/>
    <w:semiHidden/>
    <w:rsid w:val="004447BD"/>
    <w:pPr>
      <w:ind w:left="440"/>
    </w:pPr>
    <w:rPr>
      <w:smallCaps w:val="0"/>
      <w:sz w:val="18"/>
    </w:rPr>
  </w:style>
  <w:style w:type="paragraph" w:styleId="Verzeichnis2">
    <w:name w:val="toc 2"/>
    <w:basedOn w:val="Verzeichnis1"/>
    <w:semiHidden/>
    <w:rsid w:val="004447BD"/>
    <w:pPr>
      <w:spacing w:before="0"/>
    </w:pPr>
    <w:rPr>
      <w:b/>
      <w:caps/>
      <w:smallCaps/>
    </w:rPr>
  </w:style>
  <w:style w:type="paragraph" w:styleId="Verzeichnis1">
    <w:name w:val="toc 1"/>
    <w:basedOn w:val="Standard"/>
    <w:semiHidden/>
    <w:rsid w:val="004447BD"/>
    <w:pPr>
      <w:tabs>
        <w:tab w:val="left" w:pos="567"/>
        <w:tab w:val="right" w:leader="dot" w:pos="9639"/>
      </w:tabs>
      <w:spacing w:before="60"/>
      <w:jc w:val="left"/>
    </w:pPr>
    <w:rPr>
      <w:rFonts w:ascii="Arial" w:hAnsi="Arial"/>
      <w:sz w:val="24"/>
    </w:rPr>
  </w:style>
  <w:style w:type="paragraph" w:styleId="Verzeichnis3">
    <w:name w:val="toc 3"/>
    <w:basedOn w:val="Verzeichnis2"/>
    <w:semiHidden/>
    <w:rsid w:val="004447BD"/>
    <w:pPr>
      <w:ind w:left="220"/>
    </w:pPr>
    <w:rPr>
      <w:i/>
      <w:smallCaps w:val="0"/>
    </w:rPr>
  </w:style>
  <w:style w:type="paragraph" w:styleId="Index7">
    <w:name w:val="index 7"/>
    <w:basedOn w:val="Standard"/>
    <w:next w:val="Standard"/>
    <w:semiHidden/>
    <w:rsid w:val="004447BD"/>
    <w:pPr>
      <w:ind w:left="1698"/>
    </w:pPr>
  </w:style>
  <w:style w:type="paragraph" w:styleId="Index6">
    <w:name w:val="index 6"/>
    <w:basedOn w:val="Standard"/>
    <w:next w:val="Standard"/>
    <w:semiHidden/>
    <w:rsid w:val="004447BD"/>
    <w:pPr>
      <w:ind w:left="1415"/>
    </w:pPr>
  </w:style>
  <w:style w:type="paragraph" w:styleId="Index5">
    <w:name w:val="index 5"/>
    <w:basedOn w:val="Standard"/>
    <w:next w:val="Standard"/>
    <w:semiHidden/>
    <w:rsid w:val="004447BD"/>
    <w:pPr>
      <w:ind w:left="1132"/>
    </w:pPr>
  </w:style>
  <w:style w:type="paragraph" w:styleId="Index4">
    <w:name w:val="index 4"/>
    <w:basedOn w:val="Standard"/>
    <w:next w:val="Standard"/>
    <w:semiHidden/>
    <w:rsid w:val="004447BD"/>
    <w:pPr>
      <w:ind w:left="849"/>
    </w:pPr>
  </w:style>
  <w:style w:type="paragraph" w:styleId="Index3">
    <w:name w:val="index 3"/>
    <w:basedOn w:val="Standard"/>
    <w:next w:val="Standard"/>
    <w:semiHidden/>
    <w:rsid w:val="004447BD"/>
    <w:pPr>
      <w:ind w:left="566"/>
    </w:pPr>
  </w:style>
  <w:style w:type="paragraph" w:styleId="Index2">
    <w:name w:val="index 2"/>
    <w:basedOn w:val="Standard"/>
    <w:next w:val="Standard"/>
    <w:semiHidden/>
    <w:rsid w:val="004447BD"/>
    <w:pPr>
      <w:ind w:left="283"/>
    </w:pPr>
  </w:style>
  <w:style w:type="paragraph" w:styleId="Index1">
    <w:name w:val="index 1"/>
    <w:basedOn w:val="Standard"/>
    <w:next w:val="Standard"/>
    <w:semiHidden/>
    <w:rsid w:val="004447BD"/>
  </w:style>
  <w:style w:type="character" w:styleId="Zeilennummer">
    <w:name w:val="line number"/>
    <w:basedOn w:val="Absatz-Standardschriftart"/>
    <w:rsid w:val="004447BD"/>
  </w:style>
  <w:style w:type="paragraph" w:styleId="Indexberschrift">
    <w:name w:val="index heading"/>
    <w:basedOn w:val="Standard"/>
    <w:next w:val="Index1"/>
    <w:semiHidden/>
    <w:rsid w:val="004447BD"/>
  </w:style>
  <w:style w:type="paragraph" w:styleId="Fuzeile">
    <w:name w:val="footer"/>
    <w:basedOn w:val="Standard"/>
    <w:rsid w:val="004447BD"/>
    <w:pPr>
      <w:pBdr>
        <w:top w:val="single" w:sz="6" w:space="3" w:color="auto"/>
      </w:pBdr>
      <w:tabs>
        <w:tab w:val="right" w:pos="9639"/>
      </w:tabs>
    </w:pPr>
    <w:rPr>
      <w:rFonts w:ascii="Arial" w:hAnsi="Arial"/>
      <w:sz w:val="16"/>
    </w:rPr>
  </w:style>
  <w:style w:type="paragraph" w:styleId="Kopfzeile">
    <w:name w:val="header"/>
    <w:basedOn w:val="Standard"/>
    <w:rsid w:val="004447BD"/>
    <w:pPr>
      <w:pBdr>
        <w:bottom w:val="single" w:sz="6" w:space="1" w:color="auto"/>
        <w:between w:val="single" w:sz="6" w:space="1" w:color="auto"/>
      </w:pBdr>
      <w:tabs>
        <w:tab w:val="right" w:pos="9639"/>
      </w:tabs>
      <w:ind w:right="-1"/>
      <w:jc w:val="left"/>
    </w:pPr>
  </w:style>
  <w:style w:type="character" w:styleId="Funotenzeichen">
    <w:name w:val="footnote reference"/>
    <w:semiHidden/>
    <w:rsid w:val="004447BD"/>
    <w:rPr>
      <w:position w:val="6"/>
      <w:sz w:val="16"/>
    </w:rPr>
  </w:style>
  <w:style w:type="paragraph" w:styleId="Funotentext">
    <w:name w:val="footnote text"/>
    <w:basedOn w:val="Standard"/>
    <w:next w:val="Standard"/>
    <w:semiHidden/>
    <w:rsid w:val="004447BD"/>
    <w:rPr>
      <w:sz w:val="20"/>
    </w:rPr>
  </w:style>
  <w:style w:type="paragraph" w:styleId="Standardeinzug">
    <w:name w:val="Normal Indent"/>
    <w:basedOn w:val="Standard"/>
    <w:rsid w:val="004447BD"/>
  </w:style>
  <w:style w:type="paragraph" w:styleId="Titel">
    <w:name w:val="Title"/>
    <w:basedOn w:val="Standard"/>
    <w:qFormat/>
    <w:rsid w:val="004447BD"/>
    <w:pPr>
      <w:pBdr>
        <w:top w:val="single" w:sz="6" w:space="1" w:color="auto" w:shadow="1"/>
        <w:left w:val="single" w:sz="6" w:space="1" w:color="auto" w:shadow="1"/>
        <w:bottom w:val="single" w:sz="6" w:space="1" w:color="auto" w:shadow="1"/>
        <w:right w:val="single" w:sz="6" w:space="1" w:color="auto" w:shadow="1"/>
      </w:pBdr>
      <w:jc w:val="center"/>
    </w:pPr>
    <w:rPr>
      <w:rFonts w:ascii="Helvetica" w:hAnsi="Helvetica"/>
      <w:b/>
      <w:sz w:val="48"/>
    </w:rPr>
  </w:style>
  <w:style w:type="paragraph" w:customStyle="1" w:styleId="Aufzhl100L-100">
    <w:name w:val="Aufzähl 1.00 L -1.00"/>
    <w:basedOn w:val="Aufzhl100B-100"/>
    <w:rsid w:val="004447BD"/>
    <w:pPr>
      <w:jc w:val="left"/>
    </w:pPr>
  </w:style>
  <w:style w:type="paragraph" w:customStyle="1" w:styleId="Aufzhl100B-100">
    <w:name w:val="Aufzähl 1.00 B -1.00"/>
    <w:basedOn w:val="Standard"/>
    <w:rsid w:val="004447BD"/>
    <w:pPr>
      <w:ind w:left="567" w:hanging="567"/>
    </w:pPr>
  </w:style>
  <w:style w:type="paragraph" w:customStyle="1" w:styleId="Aufzhl200L-100">
    <w:name w:val="Aufzähl 2.00 L -1.00"/>
    <w:basedOn w:val="Aufzhl200B-100"/>
    <w:rsid w:val="004447BD"/>
    <w:pPr>
      <w:jc w:val="left"/>
    </w:pPr>
  </w:style>
  <w:style w:type="paragraph" w:customStyle="1" w:styleId="Aufzhl200B-100">
    <w:name w:val="Aufzähl 2.00 B -1.00"/>
    <w:basedOn w:val="Aufzhl100B-100"/>
    <w:rsid w:val="004447BD"/>
    <w:pPr>
      <w:ind w:left="1134"/>
    </w:pPr>
  </w:style>
  <w:style w:type="paragraph" w:customStyle="1" w:styleId="Einrck100B">
    <w:name w:val="Einrück 1.00 B"/>
    <w:basedOn w:val="Standard"/>
    <w:rsid w:val="004447BD"/>
    <w:pPr>
      <w:ind w:left="567"/>
    </w:pPr>
  </w:style>
  <w:style w:type="paragraph" w:customStyle="1" w:styleId="InhaltTitel">
    <w:name w:val="Inhalt Titel"/>
    <w:basedOn w:val="Standard"/>
    <w:rsid w:val="004447BD"/>
    <w:pPr>
      <w:spacing w:before="480" w:after="240"/>
      <w:jc w:val="center"/>
    </w:pPr>
    <w:rPr>
      <w:rFonts w:ascii="Arial" w:hAnsi="Arial"/>
      <w:b/>
      <w:sz w:val="40"/>
    </w:rPr>
  </w:style>
  <w:style w:type="paragraph" w:customStyle="1" w:styleId="Deckblatt1">
    <w:name w:val="Deckblatt 1"/>
    <w:basedOn w:val="Standard"/>
    <w:rsid w:val="004447BD"/>
    <w:pPr>
      <w:pBdr>
        <w:top w:val="single" w:sz="6" w:space="1" w:color="auto" w:shadow="1"/>
        <w:left w:val="single" w:sz="6" w:space="1" w:color="auto" w:shadow="1"/>
        <w:bottom w:val="single" w:sz="6" w:space="1" w:color="auto" w:shadow="1"/>
        <w:right w:val="single" w:sz="6" w:space="1" w:color="auto" w:shadow="1"/>
      </w:pBdr>
      <w:jc w:val="center"/>
    </w:pPr>
    <w:rPr>
      <w:rFonts w:ascii="Helvetica" w:hAnsi="Helvetica"/>
      <w:sz w:val="60"/>
    </w:rPr>
  </w:style>
  <w:style w:type="paragraph" w:customStyle="1" w:styleId="InhGliederung1">
    <w:name w:val="Inh_Gliederung1"/>
    <w:basedOn w:val="Standard"/>
    <w:rsid w:val="004447BD"/>
    <w:pPr>
      <w:tabs>
        <w:tab w:val="left" w:pos="567"/>
        <w:tab w:val="right" w:leader="dot" w:pos="9639"/>
      </w:tabs>
      <w:spacing w:before="240" w:after="240"/>
      <w:jc w:val="left"/>
    </w:pPr>
    <w:rPr>
      <w:rFonts w:ascii="Arial" w:hAnsi="Arial"/>
      <w:b/>
      <w:caps/>
      <w:sz w:val="32"/>
    </w:rPr>
  </w:style>
  <w:style w:type="paragraph" w:customStyle="1" w:styleId="InhGliederung2">
    <w:name w:val="Inh_Gliederung2"/>
    <w:basedOn w:val="Standard"/>
    <w:rsid w:val="004447BD"/>
    <w:pPr>
      <w:tabs>
        <w:tab w:val="left" w:pos="1418"/>
        <w:tab w:val="right" w:leader="dot" w:pos="9639"/>
      </w:tabs>
      <w:ind w:left="567"/>
    </w:pPr>
    <w:rPr>
      <w:sz w:val="28"/>
    </w:rPr>
  </w:style>
  <w:style w:type="paragraph" w:customStyle="1" w:styleId="InhGliederung3">
    <w:name w:val="Inh_Gliederung3"/>
    <w:basedOn w:val="Standard"/>
    <w:rsid w:val="004447BD"/>
    <w:pPr>
      <w:tabs>
        <w:tab w:val="left" w:pos="1418"/>
        <w:tab w:val="right" w:leader="dot" w:pos="9639"/>
      </w:tabs>
      <w:ind w:left="567"/>
    </w:pPr>
    <w:rPr>
      <w:sz w:val="28"/>
    </w:rPr>
  </w:style>
  <w:style w:type="paragraph" w:customStyle="1" w:styleId="Deckblatt2">
    <w:name w:val="Deckblatt 2"/>
    <w:basedOn w:val="Standard"/>
    <w:rsid w:val="004447BD"/>
    <w:pPr>
      <w:pBdr>
        <w:top w:val="single" w:sz="6" w:space="1" w:color="auto" w:shadow="1"/>
        <w:left w:val="single" w:sz="6" w:space="1" w:color="auto" w:shadow="1"/>
        <w:bottom w:val="single" w:sz="6" w:space="1" w:color="auto" w:shadow="1"/>
        <w:right w:val="single" w:sz="6" w:space="1" w:color="auto" w:shadow="1"/>
      </w:pBdr>
      <w:jc w:val="center"/>
    </w:pPr>
    <w:rPr>
      <w:rFonts w:ascii="Helvetica" w:hAnsi="Helvetica"/>
      <w:sz w:val="72"/>
    </w:rPr>
  </w:style>
  <w:style w:type="paragraph" w:customStyle="1" w:styleId="Einrck200L-200">
    <w:name w:val="Einrück 2.00 L -2.00"/>
    <w:basedOn w:val="Einrck100B"/>
    <w:rsid w:val="004447BD"/>
    <w:pPr>
      <w:ind w:left="1134" w:hanging="1134"/>
      <w:jc w:val="left"/>
    </w:pPr>
  </w:style>
  <w:style w:type="paragraph" w:customStyle="1" w:styleId="Einrck200B-200">
    <w:name w:val="Einrück 2.00 B -2.00"/>
    <w:basedOn w:val="Einrck100B"/>
    <w:rsid w:val="004447BD"/>
    <w:pPr>
      <w:ind w:left="1134" w:hanging="1134"/>
    </w:pPr>
  </w:style>
  <w:style w:type="paragraph" w:customStyle="1" w:styleId="Einrck200B-100">
    <w:name w:val="Einrück 2.00 B -1.00"/>
    <w:basedOn w:val="Einrck100B"/>
    <w:rsid w:val="004447BD"/>
    <w:pPr>
      <w:ind w:left="1134" w:hanging="567"/>
    </w:pPr>
  </w:style>
  <w:style w:type="paragraph" w:customStyle="1" w:styleId="Bildunterschrift">
    <w:name w:val="Bildunterschrift"/>
    <w:basedOn w:val="Standard"/>
    <w:rsid w:val="004447BD"/>
    <w:pPr>
      <w:spacing w:before="120" w:after="240"/>
      <w:jc w:val="left"/>
    </w:pPr>
    <w:rPr>
      <w:rFonts w:ascii="Arial" w:hAnsi="Arial"/>
      <w:sz w:val="20"/>
    </w:rPr>
  </w:style>
  <w:style w:type="paragraph" w:customStyle="1" w:styleId="Aufzhl300L-100">
    <w:name w:val="Aufzähl 3.00 L -1.00"/>
    <w:basedOn w:val="Aufzhl300B-100"/>
    <w:rsid w:val="004447BD"/>
    <w:pPr>
      <w:jc w:val="left"/>
    </w:pPr>
  </w:style>
  <w:style w:type="paragraph" w:customStyle="1" w:styleId="Aufzhl300B-100">
    <w:name w:val="Aufzähl 3.00 B -1.00"/>
    <w:basedOn w:val="Aufzhl200B-100"/>
    <w:rsid w:val="004447BD"/>
    <w:pPr>
      <w:ind w:left="1701"/>
    </w:pPr>
  </w:style>
  <w:style w:type="paragraph" w:customStyle="1" w:styleId="Merksatz">
    <w:name w:val="Merksatz"/>
    <w:basedOn w:val="Standardeinzug"/>
    <w:rsid w:val="004447BD"/>
    <w:pPr>
      <w:ind w:left="1134" w:hanging="567"/>
    </w:pPr>
    <w:rPr>
      <w:b/>
    </w:rPr>
  </w:style>
  <w:style w:type="paragraph" w:customStyle="1" w:styleId="InhaltTitel20">
    <w:name w:val="Inhalt Titel 20"/>
    <w:basedOn w:val="InhaltTitel"/>
    <w:rsid w:val="004447BD"/>
    <w:rPr>
      <w:caps/>
    </w:rPr>
  </w:style>
  <w:style w:type="paragraph" w:customStyle="1" w:styleId="InhaltTitel16">
    <w:name w:val="Inhalt Titel 16"/>
    <w:basedOn w:val="InhaltTitel20"/>
    <w:rsid w:val="004447BD"/>
    <w:rPr>
      <w:sz w:val="32"/>
    </w:rPr>
  </w:style>
  <w:style w:type="paragraph" w:customStyle="1" w:styleId="Tabelle">
    <w:name w:val="Tabelle"/>
    <w:basedOn w:val="Standard"/>
    <w:rsid w:val="004447BD"/>
    <w:pPr>
      <w:jc w:val="left"/>
    </w:pPr>
  </w:style>
  <w:style w:type="paragraph" w:customStyle="1" w:styleId="Aufzhl400L-100">
    <w:name w:val="Aufzähl 4.00 L -1.00"/>
    <w:basedOn w:val="Aufzhl400B-100"/>
    <w:rsid w:val="004447BD"/>
    <w:pPr>
      <w:jc w:val="left"/>
    </w:pPr>
  </w:style>
  <w:style w:type="paragraph" w:customStyle="1" w:styleId="Aufzhl400B-100">
    <w:name w:val="Aufzähl 4.00 B -1.00"/>
    <w:basedOn w:val="Aufzhl300B-100"/>
    <w:rsid w:val="004447BD"/>
    <w:pPr>
      <w:ind w:left="2268"/>
    </w:pPr>
  </w:style>
  <w:style w:type="paragraph" w:customStyle="1" w:styleId="InhGliederung4">
    <w:name w:val="Inh_Gliederung4"/>
    <w:basedOn w:val="Verzeichnis4"/>
    <w:rsid w:val="004447BD"/>
  </w:style>
  <w:style w:type="paragraph" w:customStyle="1" w:styleId="Einrck100B-100">
    <w:name w:val="Einrück 1.00 B -1.00"/>
    <w:basedOn w:val="Standard"/>
    <w:rsid w:val="004447BD"/>
    <w:pPr>
      <w:ind w:left="567" w:hanging="567"/>
    </w:pPr>
  </w:style>
  <w:style w:type="paragraph" w:customStyle="1" w:styleId="Programmcode12">
    <w:name w:val="Programmcode 12"/>
    <w:basedOn w:val="Standard"/>
    <w:rsid w:val="004447BD"/>
    <w:pPr>
      <w:jc w:val="left"/>
    </w:pPr>
    <w:rPr>
      <w:rFonts w:ascii="Courier New" w:hAnsi="Courier New"/>
      <w:sz w:val="24"/>
    </w:rPr>
  </w:style>
  <w:style w:type="paragraph" w:customStyle="1" w:styleId="Programmcode">
    <w:name w:val="Programmcode"/>
    <w:basedOn w:val="Standard"/>
    <w:rsid w:val="004447BD"/>
    <w:pPr>
      <w:jc w:val="left"/>
    </w:pPr>
    <w:rPr>
      <w:rFonts w:ascii="Courier New" w:hAnsi="Courier New"/>
    </w:rPr>
  </w:style>
  <w:style w:type="paragraph" w:customStyle="1" w:styleId="Einrck100L-100">
    <w:name w:val="Einrück 1.00 L -1.00"/>
    <w:basedOn w:val="Einrck100B-100"/>
    <w:rsid w:val="004447BD"/>
    <w:pPr>
      <w:jc w:val="left"/>
    </w:pPr>
  </w:style>
  <w:style w:type="paragraph" w:customStyle="1" w:styleId="Programmcode11">
    <w:name w:val="Programmcode 11"/>
    <w:basedOn w:val="Programmcode10"/>
    <w:rsid w:val="004447BD"/>
    <w:rPr>
      <w:sz w:val="22"/>
    </w:rPr>
  </w:style>
  <w:style w:type="paragraph" w:customStyle="1" w:styleId="Programmcode10">
    <w:name w:val="Programmcode 10"/>
    <w:basedOn w:val="Standard"/>
    <w:rsid w:val="004447BD"/>
    <w:pPr>
      <w:spacing w:line="220" w:lineRule="atLeast"/>
      <w:jc w:val="left"/>
    </w:pPr>
    <w:rPr>
      <w:rFonts w:ascii="Courier New" w:hAnsi="Courier New"/>
      <w:sz w:val="20"/>
    </w:rPr>
  </w:style>
  <w:style w:type="paragraph" w:customStyle="1" w:styleId="InhPunkte">
    <w:name w:val="Inh_Punkte"/>
    <w:basedOn w:val="InhGliederung1"/>
    <w:rsid w:val="004447BD"/>
    <w:rPr>
      <w:rFonts w:ascii="Times New Roman" w:hAnsi="Times New Roman"/>
      <w:b w:val="0"/>
      <w:caps w:val="0"/>
      <w:sz w:val="28"/>
    </w:rPr>
  </w:style>
  <w:style w:type="paragraph" w:customStyle="1" w:styleId="Einrck200B">
    <w:name w:val="Einrück 2.00 B"/>
    <w:basedOn w:val="Standard"/>
    <w:rsid w:val="004447BD"/>
    <w:pPr>
      <w:ind w:left="1134"/>
    </w:pPr>
  </w:style>
  <w:style w:type="paragraph" w:customStyle="1" w:styleId="Einrck000B">
    <w:name w:val="Einrück 0.00 B"/>
    <w:basedOn w:val="Standard"/>
    <w:rsid w:val="004447BD"/>
  </w:style>
  <w:style w:type="paragraph" w:customStyle="1" w:styleId="Einrck100L">
    <w:name w:val="Einrück 1.00 L"/>
    <w:basedOn w:val="Standard"/>
    <w:rsid w:val="004447BD"/>
    <w:pPr>
      <w:ind w:left="567"/>
      <w:jc w:val="left"/>
    </w:pPr>
  </w:style>
  <w:style w:type="paragraph" w:customStyle="1" w:styleId="Einrck200L-100">
    <w:name w:val="Einrück 2.00 L -1.00"/>
    <w:basedOn w:val="Einrck100L-100"/>
    <w:rsid w:val="004447BD"/>
    <w:pPr>
      <w:ind w:left="1134"/>
    </w:pPr>
  </w:style>
  <w:style w:type="paragraph" w:customStyle="1" w:styleId="DECK2">
    <w:name w:val="DECK2"/>
    <w:basedOn w:val="Standard"/>
    <w:rsid w:val="004447BD"/>
    <w:pPr>
      <w:framePr w:w="5697" w:h="2430" w:hSpace="141" w:wrap="around" w:vAnchor="text" w:hAnchor="page" w:x="3025" w:y="218"/>
      <w:pBdr>
        <w:top w:val="single" w:sz="6" w:space="1" w:color="auto"/>
        <w:left w:val="single" w:sz="6" w:space="1" w:color="auto"/>
        <w:bottom w:val="single" w:sz="6" w:space="1" w:color="auto"/>
        <w:right w:val="single" w:sz="6" w:space="1" w:color="auto"/>
      </w:pBdr>
      <w:spacing w:line="360" w:lineRule="atLeast"/>
      <w:jc w:val="center"/>
    </w:pPr>
    <w:rPr>
      <w:rFonts w:ascii="Helvetica" w:hAnsi="Helvetica"/>
      <w:sz w:val="30"/>
    </w:rPr>
  </w:style>
  <w:style w:type="paragraph" w:customStyle="1" w:styleId="DECK1">
    <w:name w:val="DECK1"/>
    <w:basedOn w:val="Standard"/>
    <w:rsid w:val="004447BD"/>
    <w:pPr>
      <w:framePr w:w="5697" w:h="2430" w:hSpace="141" w:wrap="around" w:vAnchor="text" w:hAnchor="page" w:x="3025" w:y="218"/>
      <w:pBdr>
        <w:top w:val="single" w:sz="6" w:space="1" w:color="auto"/>
        <w:left w:val="single" w:sz="6" w:space="1" w:color="auto"/>
        <w:bottom w:val="single" w:sz="6" w:space="1" w:color="auto"/>
        <w:right w:val="single" w:sz="6" w:space="1" w:color="auto"/>
      </w:pBdr>
      <w:spacing w:line="360" w:lineRule="atLeast"/>
      <w:jc w:val="center"/>
    </w:pPr>
    <w:rPr>
      <w:rFonts w:ascii="Helvetica" w:hAnsi="Helvetica"/>
      <w:sz w:val="60"/>
    </w:rPr>
  </w:style>
  <w:style w:type="paragraph" w:customStyle="1" w:styleId="DECK3">
    <w:name w:val="DECK3"/>
    <w:basedOn w:val="Standard"/>
    <w:rsid w:val="004447BD"/>
    <w:pPr>
      <w:framePr w:w="5697" w:h="2430" w:hSpace="141" w:wrap="around" w:vAnchor="text" w:hAnchor="page" w:x="3025" w:y="218"/>
      <w:pBdr>
        <w:top w:val="single" w:sz="6" w:space="1" w:color="auto"/>
        <w:left w:val="single" w:sz="6" w:space="1" w:color="auto"/>
        <w:bottom w:val="single" w:sz="6" w:space="1" w:color="auto"/>
        <w:right w:val="single" w:sz="6" w:space="1" w:color="auto"/>
      </w:pBdr>
      <w:spacing w:line="360" w:lineRule="atLeast"/>
      <w:jc w:val="center"/>
    </w:pPr>
    <w:rPr>
      <w:rFonts w:ascii="Helvetica" w:hAnsi="Helvetica"/>
      <w:sz w:val="16"/>
    </w:rPr>
  </w:style>
  <w:style w:type="paragraph" w:customStyle="1" w:styleId="DECK4">
    <w:name w:val="DECK4"/>
    <w:basedOn w:val="Standard"/>
    <w:rsid w:val="004447BD"/>
    <w:pPr>
      <w:framePr w:w="5699" w:h="2432" w:hSpace="142" w:wrap="around" w:vAnchor="text" w:hAnchor="page" w:x="3028" w:y="8132"/>
      <w:spacing w:line="360" w:lineRule="atLeast"/>
      <w:jc w:val="center"/>
    </w:pPr>
    <w:rPr>
      <w:rFonts w:ascii="Arial" w:hAnsi="Arial"/>
      <w:smallCaps/>
      <w:sz w:val="16"/>
    </w:rPr>
  </w:style>
  <w:style w:type="paragraph" w:customStyle="1" w:styleId="Verzeichnis">
    <w:name w:val="Verzeichnis"/>
    <w:basedOn w:val="Verzeichnis1"/>
    <w:rsid w:val="004447BD"/>
  </w:style>
  <w:style w:type="paragraph" w:customStyle="1" w:styleId="Standardf">
    <w:name w:val="Standard f"/>
    <w:basedOn w:val="Standard"/>
    <w:rsid w:val="004447BD"/>
    <w:rPr>
      <w:b/>
    </w:rPr>
  </w:style>
  <w:style w:type="paragraph" w:styleId="Verzeichnis9">
    <w:name w:val="toc 9"/>
    <w:basedOn w:val="Standard"/>
    <w:next w:val="Standard"/>
    <w:semiHidden/>
    <w:rsid w:val="004447BD"/>
    <w:pPr>
      <w:tabs>
        <w:tab w:val="right" w:leader="dot" w:pos="9639"/>
      </w:tabs>
      <w:ind w:left="1540"/>
      <w:jc w:val="left"/>
    </w:pPr>
    <w:rPr>
      <w:sz w:val="18"/>
    </w:rPr>
  </w:style>
  <w:style w:type="paragraph" w:customStyle="1" w:styleId="StandardL">
    <w:name w:val="Standard L"/>
    <w:basedOn w:val="Standard"/>
    <w:rsid w:val="004447BD"/>
    <w:pPr>
      <w:tabs>
        <w:tab w:val="left" w:pos="567"/>
        <w:tab w:val="right" w:pos="9073"/>
      </w:tabs>
      <w:spacing w:line="220" w:lineRule="atLeast"/>
      <w:jc w:val="left"/>
    </w:pPr>
    <w:rPr>
      <w:spacing w:val="10"/>
    </w:rPr>
  </w:style>
  <w:style w:type="paragraph" w:customStyle="1" w:styleId="Standard2">
    <w:name w:val="Standard 2.."/>
    <w:basedOn w:val="Standard"/>
    <w:rsid w:val="004447BD"/>
    <w:pPr>
      <w:tabs>
        <w:tab w:val="left" w:leader="dot" w:pos="1134"/>
      </w:tabs>
      <w:ind w:left="1134" w:hanging="1134"/>
    </w:pPr>
  </w:style>
  <w:style w:type="paragraph" w:customStyle="1" w:styleId="Standard3">
    <w:name w:val="Standard 3.."/>
    <w:basedOn w:val="Standard2"/>
    <w:rsid w:val="004447BD"/>
    <w:pPr>
      <w:tabs>
        <w:tab w:val="clear" w:pos="1134"/>
        <w:tab w:val="left" w:leader="dot" w:pos="1701"/>
      </w:tabs>
      <w:ind w:left="1701" w:hanging="1701"/>
    </w:pPr>
  </w:style>
  <w:style w:type="paragraph" w:customStyle="1" w:styleId="Standard3-3">
    <w:name w:val="Standard 3..-3"/>
    <w:basedOn w:val="Standard3"/>
    <w:rsid w:val="004447BD"/>
  </w:style>
  <w:style w:type="paragraph" w:customStyle="1" w:styleId="Standard0">
    <w:name w:val="Standard0"/>
    <w:basedOn w:val="Standard"/>
    <w:rsid w:val="004447BD"/>
    <w:pPr>
      <w:spacing w:line="240" w:lineRule="auto"/>
    </w:pPr>
    <w:rPr>
      <w:sz w:val="24"/>
    </w:rPr>
  </w:style>
  <w:style w:type="paragraph" w:customStyle="1" w:styleId="Programmcode9">
    <w:name w:val="Programmcode 9"/>
    <w:basedOn w:val="Programmcode10"/>
    <w:rsid w:val="004447BD"/>
    <w:pPr>
      <w:spacing w:line="200" w:lineRule="atLeast"/>
    </w:pPr>
    <w:rPr>
      <w:sz w:val="18"/>
    </w:rPr>
  </w:style>
  <w:style w:type="paragraph" w:customStyle="1" w:styleId="Standardk">
    <w:name w:val="Standard k"/>
    <w:basedOn w:val="Standard"/>
    <w:rsid w:val="004447BD"/>
    <w:rPr>
      <w:i/>
    </w:rPr>
  </w:style>
  <w:style w:type="paragraph" w:customStyle="1" w:styleId="Programmcode8">
    <w:name w:val="Programmcode 8"/>
    <w:basedOn w:val="Programmcode10"/>
    <w:rsid w:val="004447BD"/>
    <w:pPr>
      <w:spacing w:line="240" w:lineRule="auto"/>
    </w:pPr>
    <w:rPr>
      <w:spacing w:val="10"/>
      <w:sz w:val="16"/>
    </w:rPr>
  </w:style>
  <w:style w:type="paragraph" w:customStyle="1" w:styleId="Einrck200L">
    <w:name w:val="Einrück 2.00 L"/>
    <w:basedOn w:val="Einrck200B"/>
    <w:rsid w:val="004447BD"/>
    <w:pPr>
      <w:jc w:val="left"/>
    </w:pPr>
  </w:style>
  <w:style w:type="paragraph" w:customStyle="1" w:styleId="Standard10">
    <w:name w:val="Standard 10"/>
    <w:basedOn w:val="Standard"/>
    <w:rsid w:val="004447BD"/>
    <w:pPr>
      <w:tabs>
        <w:tab w:val="left" w:pos="567"/>
      </w:tabs>
      <w:spacing w:line="240" w:lineRule="auto"/>
    </w:pPr>
    <w:rPr>
      <w:sz w:val="20"/>
    </w:rPr>
  </w:style>
  <w:style w:type="paragraph" w:customStyle="1" w:styleId="Standardz">
    <w:name w:val="Standard z"/>
    <w:basedOn w:val="Standard"/>
    <w:rsid w:val="004447BD"/>
    <w:pPr>
      <w:jc w:val="center"/>
    </w:pPr>
  </w:style>
  <w:style w:type="paragraph" w:customStyle="1" w:styleId="Standardfu">
    <w:name w:val="Standard fu"/>
    <w:basedOn w:val="Standardf"/>
    <w:rsid w:val="004447BD"/>
    <w:rPr>
      <w:u w:val="single"/>
    </w:rPr>
  </w:style>
  <w:style w:type="paragraph" w:customStyle="1" w:styleId="Einrck300B-300">
    <w:name w:val="Einrück 3.00 B -3.00"/>
    <w:basedOn w:val="Einrck200B-200"/>
    <w:rsid w:val="004447BD"/>
    <w:pPr>
      <w:tabs>
        <w:tab w:val="right" w:pos="9639"/>
      </w:tabs>
      <w:ind w:left="1701" w:hanging="1701"/>
    </w:pPr>
  </w:style>
  <w:style w:type="paragraph" w:customStyle="1" w:styleId="Standard4">
    <w:name w:val="Standard 4.."/>
    <w:basedOn w:val="Standard3"/>
    <w:rsid w:val="004447BD"/>
    <w:pPr>
      <w:tabs>
        <w:tab w:val="clear" w:pos="1701"/>
        <w:tab w:val="left" w:leader="dot" w:pos="2268"/>
      </w:tabs>
      <w:ind w:left="2268" w:hanging="2268"/>
    </w:pPr>
  </w:style>
  <w:style w:type="paragraph" w:customStyle="1" w:styleId="Programmcode11-100">
    <w:name w:val="Programmcode 11 -1.00"/>
    <w:basedOn w:val="Standard"/>
    <w:rsid w:val="004447BD"/>
    <w:pPr>
      <w:ind w:left="567"/>
      <w:jc w:val="left"/>
    </w:pPr>
    <w:rPr>
      <w:rFonts w:ascii="Courier New" w:hAnsi="Courier New"/>
    </w:rPr>
  </w:style>
  <w:style w:type="paragraph" w:customStyle="1" w:styleId="Standardu">
    <w:name w:val="Standard u"/>
    <w:basedOn w:val="Standardf"/>
    <w:rsid w:val="004447BD"/>
    <w:rPr>
      <w:b w:val="0"/>
      <w:u w:val="single"/>
    </w:rPr>
  </w:style>
  <w:style w:type="paragraph" w:customStyle="1" w:styleId="Hand200cm3sp">
    <w:name w:val="Hand 2.00 cm 3sp"/>
    <w:basedOn w:val="Standard"/>
    <w:rsid w:val="004447BD"/>
    <w:pPr>
      <w:tabs>
        <w:tab w:val="right" w:leader="dot" w:pos="2552"/>
        <w:tab w:val="left" w:pos="2835"/>
        <w:tab w:val="right" w:leader="dot" w:pos="5387"/>
        <w:tab w:val="left" w:pos="5670"/>
        <w:tab w:val="right" w:leader="dot" w:pos="9072"/>
      </w:tabs>
      <w:spacing w:before="60"/>
      <w:ind w:right="-232"/>
      <w:jc w:val="left"/>
    </w:pPr>
    <w:rPr>
      <w:spacing w:val="10"/>
    </w:rPr>
  </w:style>
  <w:style w:type="paragraph" w:customStyle="1" w:styleId="Datum-Klasse-Name">
    <w:name w:val="Datum-Klasse-Name"/>
    <w:basedOn w:val="Hand200cm3sp"/>
    <w:rsid w:val="004447BD"/>
  </w:style>
  <w:style w:type="paragraph" w:customStyle="1" w:styleId="Tab1sp">
    <w:name w:val="Tab 1sp"/>
    <w:basedOn w:val="Standard"/>
    <w:rsid w:val="004447BD"/>
    <w:pPr>
      <w:spacing w:after="120"/>
    </w:pPr>
  </w:style>
  <w:style w:type="paragraph" w:customStyle="1" w:styleId="Standard1">
    <w:name w:val="Standard []"/>
    <w:basedOn w:val="Standard"/>
    <w:rsid w:val="004447BD"/>
    <w:pPr>
      <w:ind w:left="567" w:hanging="567"/>
    </w:pPr>
  </w:style>
  <w:style w:type="paragraph" w:customStyle="1" w:styleId="Standardfk">
    <w:name w:val="Standard fk"/>
    <w:basedOn w:val="Standardk"/>
    <w:rsid w:val="004447BD"/>
    <w:rPr>
      <w:b/>
    </w:rPr>
  </w:style>
  <w:style w:type="paragraph" w:customStyle="1" w:styleId="Einrck300L-200">
    <w:name w:val="Einrück 3.00 L -2.00"/>
    <w:basedOn w:val="Einrck200L-200"/>
    <w:rsid w:val="004447BD"/>
    <w:pPr>
      <w:ind w:left="1701"/>
    </w:pPr>
  </w:style>
  <w:style w:type="paragraph" w:customStyle="1" w:styleId="Hand1001sp">
    <w:name w:val="Hand 1.00 1sp"/>
    <w:basedOn w:val="Hand200cm3sp"/>
    <w:rsid w:val="004447BD"/>
    <w:pPr>
      <w:tabs>
        <w:tab w:val="clear" w:pos="2552"/>
        <w:tab w:val="clear" w:pos="2835"/>
        <w:tab w:val="clear" w:pos="5387"/>
        <w:tab w:val="clear" w:pos="5670"/>
        <w:tab w:val="clear" w:pos="9072"/>
        <w:tab w:val="left" w:leader="dot" w:pos="9639"/>
      </w:tabs>
      <w:ind w:left="567"/>
    </w:pPr>
    <w:rPr>
      <w:i/>
    </w:rPr>
  </w:style>
  <w:style w:type="paragraph" w:customStyle="1" w:styleId="Einrck100L3sp">
    <w:name w:val="Einrück 1.00 L 3sp"/>
    <w:basedOn w:val="Einrck100L"/>
    <w:rsid w:val="004447BD"/>
    <w:pPr>
      <w:tabs>
        <w:tab w:val="left" w:pos="851"/>
        <w:tab w:val="left" w:pos="3402"/>
        <w:tab w:val="left" w:pos="3686"/>
        <w:tab w:val="left" w:pos="6521"/>
        <w:tab w:val="left" w:pos="6804"/>
      </w:tabs>
    </w:pPr>
  </w:style>
  <w:style w:type="paragraph" w:customStyle="1" w:styleId="FrageL">
    <w:name w:val="Frage L"/>
    <w:basedOn w:val="Standard"/>
    <w:rsid w:val="004447BD"/>
    <w:pPr>
      <w:pBdr>
        <w:top w:val="single" w:sz="6" w:space="3" w:color="auto"/>
      </w:pBdr>
      <w:spacing w:before="60" w:after="60"/>
      <w:ind w:left="567" w:hanging="567"/>
      <w:jc w:val="left"/>
    </w:pPr>
  </w:style>
  <w:style w:type="paragraph" w:customStyle="1" w:styleId="Hand0001sp">
    <w:name w:val="Hand 0.00 1sp"/>
    <w:basedOn w:val="Hand1001sp"/>
    <w:rsid w:val="004447BD"/>
    <w:pPr>
      <w:ind w:left="0"/>
    </w:pPr>
  </w:style>
  <w:style w:type="paragraph" w:styleId="Liste">
    <w:name w:val="List"/>
    <w:basedOn w:val="Standard"/>
    <w:rsid w:val="004447BD"/>
    <w:pPr>
      <w:ind w:left="283" w:hanging="283"/>
    </w:pPr>
  </w:style>
  <w:style w:type="paragraph" w:customStyle="1" w:styleId="Einrckfk100B">
    <w:name w:val="Einrück fk 1.00 B"/>
    <w:basedOn w:val="Einrck100B"/>
    <w:rsid w:val="004447BD"/>
    <w:rPr>
      <w:b/>
      <w:i/>
    </w:rPr>
  </w:style>
  <w:style w:type="paragraph" w:customStyle="1" w:styleId="berschrift4a">
    <w:name w:val="Überschrift 4a"/>
    <w:basedOn w:val="berschrift4"/>
    <w:rsid w:val="004447BD"/>
    <w:pPr>
      <w:numPr>
        <w:ilvl w:val="0"/>
        <w:numId w:val="0"/>
      </w:numPr>
      <w:tabs>
        <w:tab w:val="clear" w:pos="851"/>
        <w:tab w:val="left" w:pos="567"/>
      </w:tabs>
      <w:spacing w:before="180" w:after="60"/>
      <w:outlineLvl w:val="9"/>
    </w:pPr>
  </w:style>
  <w:style w:type="paragraph" w:customStyle="1" w:styleId="Einrck100B0">
    <w:name w:val="Einrück # 1.00 B"/>
    <w:basedOn w:val="Einrck100B"/>
    <w:rsid w:val="004447BD"/>
    <w:pPr>
      <w:ind w:left="850" w:hanging="283"/>
    </w:pPr>
  </w:style>
  <w:style w:type="paragraph" w:customStyle="1" w:styleId="Standardo">
    <w:name w:val="Standard o"/>
    <w:basedOn w:val="Standard0"/>
    <w:rsid w:val="004447BD"/>
    <w:pPr>
      <w:ind w:left="283" w:hanging="283"/>
    </w:pPr>
    <w:rPr>
      <w:spacing w:val="6"/>
      <w:sz w:val="22"/>
    </w:rPr>
  </w:style>
  <w:style w:type="paragraph" w:customStyle="1" w:styleId="Hand1002sp">
    <w:name w:val="Hand 1.00 2sp"/>
    <w:basedOn w:val="Hand1001sp"/>
    <w:rsid w:val="004447BD"/>
    <w:pPr>
      <w:tabs>
        <w:tab w:val="left" w:leader="dot" w:pos="4536"/>
        <w:tab w:val="left" w:pos="5103"/>
      </w:tabs>
    </w:pPr>
  </w:style>
  <w:style w:type="paragraph" w:customStyle="1" w:styleId="Standard14">
    <w:name w:val="Standard 14"/>
    <w:basedOn w:val="Standard"/>
    <w:rsid w:val="004447BD"/>
    <w:pPr>
      <w:tabs>
        <w:tab w:val="left" w:pos="2835"/>
      </w:tabs>
      <w:spacing w:before="60" w:after="60"/>
    </w:pPr>
    <w:rPr>
      <w:sz w:val="28"/>
    </w:rPr>
  </w:style>
  <w:style w:type="paragraph" w:customStyle="1" w:styleId="Standard9L">
    <w:name w:val="Standard 9 L"/>
    <w:basedOn w:val="Standardz"/>
    <w:rsid w:val="004447BD"/>
    <w:pPr>
      <w:spacing w:line="180" w:lineRule="atLeast"/>
      <w:jc w:val="left"/>
    </w:pPr>
    <w:rPr>
      <w:spacing w:val="10"/>
      <w:sz w:val="18"/>
    </w:rPr>
  </w:style>
  <w:style w:type="paragraph" w:customStyle="1" w:styleId="Einrck300B-200">
    <w:name w:val="Einrück 3.00 B -2.00"/>
    <w:basedOn w:val="Einrck200B-100"/>
    <w:rsid w:val="004447BD"/>
    <w:pPr>
      <w:ind w:left="1701" w:hanging="1134"/>
    </w:pPr>
  </w:style>
  <w:style w:type="paragraph" w:customStyle="1" w:styleId="Einrck100L2sp">
    <w:name w:val="Einrück 1.00 L 2sp"/>
    <w:basedOn w:val="Einrck100L3sp"/>
    <w:rsid w:val="004447BD"/>
    <w:pPr>
      <w:tabs>
        <w:tab w:val="clear" w:pos="3402"/>
        <w:tab w:val="clear" w:pos="3686"/>
        <w:tab w:val="clear" w:pos="6521"/>
        <w:tab w:val="clear" w:pos="6804"/>
        <w:tab w:val="left" w:pos="4962"/>
        <w:tab w:val="left" w:pos="5245"/>
      </w:tabs>
    </w:pPr>
  </w:style>
  <w:style w:type="paragraph" w:customStyle="1" w:styleId="Standardfo">
    <w:name w:val="Standard f o"/>
    <w:basedOn w:val="Standardf"/>
    <w:rsid w:val="004447BD"/>
    <w:pPr>
      <w:ind w:left="283" w:hanging="283"/>
    </w:pPr>
  </w:style>
  <w:style w:type="paragraph" w:customStyle="1" w:styleId="Einrck400B-400">
    <w:name w:val="Einrück 4.00 B -4.00"/>
    <w:basedOn w:val="Standard"/>
    <w:rsid w:val="004447BD"/>
    <w:pPr>
      <w:tabs>
        <w:tab w:val="left" w:pos="2268"/>
        <w:tab w:val="left" w:pos="2835"/>
        <w:tab w:val="right" w:pos="9073"/>
      </w:tabs>
      <w:ind w:left="2268" w:hanging="2268"/>
    </w:pPr>
    <w:rPr>
      <w:spacing w:val="10"/>
    </w:rPr>
  </w:style>
  <w:style w:type="paragraph" w:customStyle="1" w:styleId="Einrck400L-400">
    <w:name w:val="Einrück 4.00 L -4.00"/>
    <w:basedOn w:val="Einrck400B-400"/>
    <w:rsid w:val="004447BD"/>
    <w:pPr>
      <w:jc w:val="left"/>
    </w:pPr>
  </w:style>
  <w:style w:type="paragraph" w:styleId="Endnotentext">
    <w:name w:val="endnote text"/>
    <w:basedOn w:val="Standard"/>
    <w:semiHidden/>
    <w:rsid w:val="004447BD"/>
    <w:rPr>
      <w:sz w:val="20"/>
    </w:rPr>
  </w:style>
  <w:style w:type="paragraph" w:customStyle="1" w:styleId="Standard8z">
    <w:name w:val="Standard 8 z"/>
    <w:basedOn w:val="Standard"/>
    <w:rsid w:val="004447BD"/>
    <w:pPr>
      <w:spacing w:before="120"/>
      <w:jc w:val="center"/>
    </w:pPr>
    <w:rPr>
      <w:sz w:val="16"/>
    </w:rPr>
  </w:style>
  <w:style w:type="paragraph" w:customStyle="1" w:styleId="Einrck400B">
    <w:name w:val="Einrück 4.00 B"/>
    <w:basedOn w:val="Einrck400B-400"/>
    <w:rsid w:val="004447BD"/>
    <w:pPr>
      <w:tabs>
        <w:tab w:val="clear" w:pos="2268"/>
        <w:tab w:val="left" w:pos="-993"/>
      </w:tabs>
      <w:ind w:firstLine="0"/>
    </w:pPr>
  </w:style>
  <w:style w:type="paragraph" w:customStyle="1" w:styleId="Einrck100Bo">
    <w:name w:val="Einrück 1.00 B o"/>
    <w:basedOn w:val="Einrck100B"/>
    <w:rsid w:val="004447BD"/>
    <w:pPr>
      <w:ind w:left="850" w:hanging="283"/>
    </w:pPr>
  </w:style>
  <w:style w:type="paragraph" w:customStyle="1" w:styleId="Einrckung1">
    <w:name w:val="Einrückung 1"/>
    <w:basedOn w:val="Standard"/>
    <w:rsid w:val="004447BD"/>
    <w:pPr>
      <w:tabs>
        <w:tab w:val="left" w:pos="1134"/>
        <w:tab w:val="left" w:pos="1702"/>
        <w:tab w:val="left" w:pos="2268"/>
        <w:tab w:val="left" w:pos="2836"/>
      </w:tabs>
      <w:spacing w:after="120"/>
      <w:ind w:left="1418" w:hanging="483"/>
    </w:pPr>
    <w:rPr>
      <w:sz w:val="24"/>
    </w:rPr>
  </w:style>
  <w:style w:type="paragraph" w:customStyle="1" w:styleId="Einrck400B-200">
    <w:name w:val="Einrück 4.00 B -2.00"/>
    <w:basedOn w:val="Einrck400B-400"/>
    <w:rsid w:val="004447BD"/>
    <w:pPr>
      <w:ind w:hanging="1134"/>
    </w:pPr>
  </w:style>
  <w:style w:type="paragraph" w:customStyle="1" w:styleId="Einrck400L-200">
    <w:name w:val="Einrück 4.00 L -2.00"/>
    <w:basedOn w:val="Einrck400B-200"/>
    <w:rsid w:val="004447BD"/>
    <w:pPr>
      <w:jc w:val="left"/>
    </w:pPr>
  </w:style>
  <w:style w:type="paragraph" w:customStyle="1" w:styleId="Standard9z">
    <w:name w:val="Standard 9 z"/>
    <w:basedOn w:val="Standard9L"/>
    <w:rsid w:val="004447BD"/>
    <w:pPr>
      <w:jc w:val="center"/>
    </w:pPr>
  </w:style>
  <w:style w:type="paragraph" w:customStyle="1" w:styleId="Einrck300B">
    <w:name w:val="Einrück 3.00 B"/>
    <w:basedOn w:val="Einrck400B"/>
    <w:rsid w:val="004447BD"/>
    <w:pPr>
      <w:tabs>
        <w:tab w:val="clear" w:pos="2835"/>
        <w:tab w:val="clear" w:pos="9073"/>
        <w:tab w:val="left" w:pos="2268"/>
        <w:tab w:val="right" w:pos="9639"/>
      </w:tabs>
      <w:ind w:left="1701"/>
    </w:pPr>
  </w:style>
  <w:style w:type="paragraph" w:customStyle="1" w:styleId="Einrck10400B-200">
    <w:name w:val="Einrück 10 4.00 B -2.00"/>
    <w:basedOn w:val="Einrck400B-200"/>
    <w:rsid w:val="004447BD"/>
    <w:pPr>
      <w:tabs>
        <w:tab w:val="clear" w:pos="2835"/>
        <w:tab w:val="clear" w:pos="9073"/>
        <w:tab w:val="left" w:pos="3402"/>
        <w:tab w:val="right" w:pos="9639"/>
      </w:tabs>
    </w:pPr>
    <w:rPr>
      <w:sz w:val="20"/>
    </w:rPr>
  </w:style>
  <w:style w:type="paragraph" w:customStyle="1" w:styleId="Programmcode14">
    <w:name w:val="Programmcode 14"/>
    <w:basedOn w:val="Programmcode12"/>
    <w:rsid w:val="004447BD"/>
    <w:rPr>
      <w:sz w:val="28"/>
    </w:rPr>
  </w:style>
  <w:style w:type="paragraph" w:customStyle="1" w:styleId="Standard5">
    <w:name w:val="Standard (#)"/>
    <w:basedOn w:val="Standard"/>
    <w:rsid w:val="004447BD"/>
    <w:pPr>
      <w:ind w:left="567" w:hanging="567"/>
    </w:pPr>
  </w:style>
  <w:style w:type="paragraph" w:customStyle="1" w:styleId="Hand1003sp">
    <w:name w:val="Hand 1.00 3sp"/>
    <w:basedOn w:val="Hand1002sp"/>
    <w:rsid w:val="004447BD"/>
    <w:pPr>
      <w:tabs>
        <w:tab w:val="clear" w:pos="4536"/>
        <w:tab w:val="clear" w:pos="5103"/>
        <w:tab w:val="left" w:leader="dot" w:pos="3119"/>
        <w:tab w:val="left" w:pos="3686"/>
        <w:tab w:val="left" w:leader="dot" w:pos="6237"/>
        <w:tab w:val="left" w:pos="6804"/>
      </w:tabs>
    </w:pPr>
  </w:style>
  <w:style w:type="paragraph" w:customStyle="1" w:styleId="Standard6">
    <w:name w:val="Standard 6.."/>
    <w:basedOn w:val="Standard4"/>
    <w:rsid w:val="004447BD"/>
    <w:pPr>
      <w:tabs>
        <w:tab w:val="clear" w:pos="2268"/>
        <w:tab w:val="left" w:leader="dot" w:pos="3402"/>
      </w:tabs>
      <w:ind w:left="3402" w:hanging="3402"/>
    </w:pPr>
  </w:style>
  <w:style w:type="paragraph" w:customStyle="1" w:styleId="Standard9L-100">
    <w:name w:val="Standard 9L -1.00"/>
    <w:basedOn w:val="Standard"/>
    <w:rsid w:val="004447BD"/>
    <w:pPr>
      <w:ind w:left="567"/>
      <w:jc w:val="left"/>
    </w:pPr>
    <w:rPr>
      <w:spacing w:val="10"/>
      <w:sz w:val="18"/>
    </w:rPr>
  </w:style>
  <w:style w:type="paragraph" w:customStyle="1" w:styleId="StruktoL05">
    <w:name w:val="Strukto L 0.5"/>
    <w:basedOn w:val="Standard"/>
    <w:rsid w:val="004447BD"/>
    <w:pPr>
      <w:keepNext/>
      <w:spacing w:before="60" w:after="60"/>
      <w:ind w:left="284"/>
      <w:jc w:val="left"/>
    </w:pPr>
    <w:rPr>
      <w:rFonts w:ascii="Courier New" w:hAnsi="Courier New"/>
      <w:spacing w:val="10"/>
    </w:rPr>
  </w:style>
  <w:style w:type="paragraph" w:customStyle="1" w:styleId="FrageLf">
    <w:name w:val="Frage L f"/>
    <w:basedOn w:val="FrageL"/>
    <w:rsid w:val="004447BD"/>
    <w:rPr>
      <w:b/>
    </w:rPr>
  </w:style>
  <w:style w:type="paragraph" w:customStyle="1" w:styleId="Standardfz">
    <w:name w:val="Standard fz"/>
    <w:basedOn w:val="Standardf"/>
    <w:rsid w:val="004447BD"/>
    <w:pPr>
      <w:jc w:val="center"/>
    </w:pPr>
  </w:style>
  <w:style w:type="paragraph" w:customStyle="1" w:styleId="Hand1004sp">
    <w:name w:val="Hand 1.00 4sp"/>
    <w:basedOn w:val="Hand1003sp"/>
    <w:rsid w:val="004447BD"/>
    <w:pPr>
      <w:tabs>
        <w:tab w:val="clear" w:pos="3119"/>
        <w:tab w:val="clear" w:pos="3686"/>
        <w:tab w:val="clear" w:pos="6237"/>
        <w:tab w:val="clear" w:pos="6804"/>
        <w:tab w:val="left" w:leader="dot" w:pos="2552"/>
        <w:tab w:val="left" w:pos="2977"/>
        <w:tab w:val="left" w:leader="dot" w:pos="4962"/>
        <w:tab w:val="left" w:pos="5387"/>
        <w:tab w:val="left" w:leader="dot" w:pos="7371"/>
        <w:tab w:val="left" w:pos="7797"/>
      </w:tabs>
    </w:pPr>
  </w:style>
  <w:style w:type="paragraph" w:customStyle="1" w:styleId="Standard4-4">
    <w:name w:val="Standard 4..-4"/>
    <w:basedOn w:val="Standard3-3"/>
    <w:rsid w:val="004447BD"/>
    <w:pPr>
      <w:tabs>
        <w:tab w:val="clear" w:pos="1701"/>
        <w:tab w:val="left" w:leader="dot" w:pos="2268"/>
      </w:tabs>
      <w:ind w:left="2268" w:hanging="2268"/>
    </w:pPr>
  </w:style>
  <w:style w:type="paragraph" w:customStyle="1" w:styleId="Standard5-5">
    <w:name w:val="Standard 5..-5"/>
    <w:basedOn w:val="Standard4-4"/>
    <w:rsid w:val="004447BD"/>
    <w:pPr>
      <w:tabs>
        <w:tab w:val="clear" w:pos="2268"/>
        <w:tab w:val="left" w:leader="dot" w:pos="2835"/>
      </w:tabs>
      <w:ind w:left="2835" w:hanging="2835"/>
    </w:pPr>
  </w:style>
  <w:style w:type="paragraph" w:customStyle="1" w:styleId="Einrcko100B">
    <w:name w:val="Einrück o 1.00 B"/>
    <w:basedOn w:val="Einrck100B0"/>
    <w:rsid w:val="004447BD"/>
  </w:style>
  <w:style w:type="paragraph" w:customStyle="1" w:styleId="StandardR">
    <w:name w:val="Standard R"/>
    <w:basedOn w:val="Standard"/>
    <w:rsid w:val="004447BD"/>
    <w:pPr>
      <w:jc w:val="right"/>
    </w:pPr>
    <w:rPr>
      <w:spacing w:val="10"/>
    </w:rPr>
  </w:style>
  <w:style w:type="paragraph" w:customStyle="1" w:styleId="Programmcode1110">
    <w:name w:val="Programmcode 11 1.0"/>
    <w:basedOn w:val="Programmcode11"/>
    <w:rsid w:val="004447BD"/>
    <w:pPr>
      <w:spacing w:line="240" w:lineRule="auto"/>
      <w:ind w:left="567"/>
    </w:pPr>
  </w:style>
  <w:style w:type="paragraph" w:customStyle="1" w:styleId="Einrck10B-10">
    <w:name w:val="Einrück 1.0 B -1.0"/>
    <w:basedOn w:val="Standard"/>
    <w:rsid w:val="004447BD"/>
    <w:pPr>
      <w:spacing w:line="240" w:lineRule="auto"/>
      <w:ind w:left="567" w:hanging="567"/>
    </w:pPr>
  </w:style>
  <w:style w:type="paragraph" w:customStyle="1" w:styleId="Arial11">
    <w:name w:val="Arial 11"/>
    <w:basedOn w:val="Standard"/>
    <w:rsid w:val="004447BD"/>
    <w:pPr>
      <w:jc w:val="left"/>
    </w:pPr>
    <w:rPr>
      <w:rFonts w:ascii="Arial" w:hAnsi="Arial"/>
    </w:rPr>
  </w:style>
  <w:style w:type="paragraph" w:customStyle="1" w:styleId="BlackForest11">
    <w:name w:val="BlackForest 11"/>
    <w:basedOn w:val="Standard"/>
    <w:rsid w:val="004447BD"/>
    <w:rPr>
      <w:rFonts w:ascii="BlackForest" w:hAnsi="BlackForest"/>
    </w:rPr>
  </w:style>
  <w:style w:type="paragraph" w:customStyle="1" w:styleId="Einrck100B-100T">
    <w:name w:val="Einrück 1.00 B -1.00 T"/>
    <w:basedOn w:val="Einrck100B-100"/>
    <w:rsid w:val="004447BD"/>
    <w:pPr>
      <w:tabs>
        <w:tab w:val="right" w:leader="dot" w:pos="9639"/>
      </w:tabs>
    </w:pPr>
  </w:style>
  <w:style w:type="paragraph" w:customStyle="1" w:styleId="Standard9">
    <w:name w:val="Standard 9"/>
    <w:basedOn w:val="Standard9z"/>
    <w:rsid w:val="004447BD"/>
    <w:pPr>
      <w:tabs>
        <w:tab w:val="clear" w:pos="0"/>
        <w:tab w:val="left" w:pos="1134"/>
      </w:tabs>
      <w:jc w:val="both"/>
    </w:pPr>
    <w:rPr>
      <w:spacing w:val="6"/>
    </w:rPr>
  </w:style>
  <w:style w:type="paragraph" w:customStyle="1" w:styleId="Hand2003sp">
    <w:name w:val="Hand 2.00 3sp"/>
    <w:basedOn w:val="Hand1003sp"/>
    <w:rsid w:val="004447BD"/>
    <w:pPr>
      <w:tabs>
        <w:tab w:val="clear" w:pos="3119"/>
        <w:tab w:val="clear" w:pos="3686"/>
        <w:tab w:val="clear" w:pos="6237"/>
        <w:tab w:val="clear" w:pos="6804"/>
        <w:tab w:val="left" w:leader="dot" w:pos="3544"/>
        <w:tab w:val="left" w:pos="4111"/>
        <w:tab w:val="left" w:leader="dot" w:pos="6521"/>
        <w:tab w:val="left" w:pos="7088"/>
      </w:tabs>
      <w:ind w:left="1134"/>
    </w:pPr>
  </w:style>
  <w:style w:type="paragraph" w:customStyle="1" w:styleId="Hand2002sp">
    <w:name w:val="Hand 2.00 2sp"/>
    <w:basedOn w:val="Hand2003sp"/>
    <w:rsid w:val="004447BD"/>
    <w:pPr>
      <w:tabs>
        <w:tab w:val="clear" w:pos="3544"/>
        <w:tab w:val="clear" w:pos="4111"/>
        <w:tab w:val="clear" w:pos="6521"/>
        <w:tab w:val="clear" w:pos="7088"/>
        <w:tab w:val="left" w:leader="dot" w:pos="5103"/>
        <w:tab w:val="left" w:pos="5670"/>
      </w:tabs>
    </w:pPr>
  </w:style>
  <w:style w:type="paragraph" w:customStyle="1" w:styleId="RahmenLsung">
    <w:name w:val="Rahmen Lösung"/>
    <w:basedOn w:val="Standard"/>
    <w:rsid w:val="004447BD"/>
    <w:pPr>
      <w:pBdr>
        <w:top w:val="single" w:sz="6" w:space="3" w:color="auto" w:shadow="1"/>
        <w:left w:val="single" w:sz="6" w:space="3" w:color="auto" w:shadow="1"/>
        <w:bottom w:val="single" w:sz="6" w:space="3" w:color="auto" w:shadow="1"/>
        <w:right w:val="single" w:sz="6" w:space="3" w:color="auto" w:shadow="1"/>
      </w:pBdr>
      <w:shd w:val="pct10" w:color="auto" w:fill="auto"/>
      <w:tabs>
        <w:tab w:val="left" w:pos="1134"/>
        <w:tab w:val="left" w:pos="1702"/>
        <w:tab w:val="left" w:pos="2268"/>
        <w:tab w:val="left" w:pos="2836"/>
      </w:tabs>
      <w:spacing w:before="180"/>
    </w:pPr>
    <w:rPr>
      <w:b/>
      <w:sz w:val="24"/>
    </w:rPr>
  </w:style>
  <w:style w:type="paragraph" w:customStyle="1" w:styleId="Rahmenu">
    <w:name w:val="Rahmen u"/>
    <w:basedOn w:val="Standard"/>
    <w:rsid w:val="004447BD"/>
    <w:pPr>
      <w:pBdr>
        <w:top w:val="single" w:sz="6" w:space="3" w:color="auto" w:shadow="1"/>
        <w:left w:val="single" w:sz="6" w:space="3" w:color="auto" w:shadow="1"/>
        <w:bottom w:val="single" w:sz="6" w:space="3" w:color="auto" w:shadow="1"/>
        <w:right w:val="single" w:sz="6" w:space="3" w:color="auto" w:shadow="1"/>
      </w:pBdr>
    </w:pPr>
    <w:rPr>
      <w:u w:val="single"/>
    </w:rPr>
  </w:style>
  <w:style w:type="paragraph" w:customStyle="1" w:styleId="Rahmen100">
    <w:name w:val="Rahmen 1.00"/>
    <w:basedOn w:val="Standard"/>
    <w:rsid w:val="004447BD"/>
    <w:pPr>
      <w:pBdr>
        <w:top w:val="single" w:sz="6" w:space="3" w:color="auto" w:shadow="1"/>
        <w:left w:val="single" w:sz="6" w:space="3" w:color="auto" w:shadow="1"/>
        <w:bottom w:val="single" w:sz="6" w:space="3" w:color="auto" w:shadow="1"/>
        <w:right w:val="single" w:sz="6" w:space="3" w:color="auto" w:shadow="1"/>
      </w:pBdr>
      <w:ind w:firstLine="567"/>
    </w:pPr>
  </w:style>
  <w:style w:type="paragraph" w:customStyle="1" w:styleId="RahmenProg100">
    <w:name w:val="Rahmen Prog 1.00"/>
    <w:basedOn w:val="Standard"/>
    <w:rsid w:val="004447BD"/>
    <w:pPr>
      <w:pBdr>
        <w:top w:val="single" w:sz="6" w:space="3" w:color="auto" w:shadow="1"/>
        <w:left w:val="single" w:sz="6" w:space="3" w:color="auto" w:shadow="1"/>
        <w:bottom w:val="single" w:sz="6" w:space="3" w:color="auto" w:shadow="1"/>
        <w:right w:val="single" w:sz="6" w:space="3" w:color="auto" w:shadow="1"/>
      </w:pBdr>
      <w:ind w:firstLine="567"/>
      <w:jc w:val="left"/>
    </w:pPr>
    <w:rPr>
      <w:rFonts w:ascii="Courier New" w:hAnsi="Courier New"/>
    </w:rPr>
  </w:style>
  <w:style w:type="paragraph" w:customStyle="1" w:styleId="Rahmen">
    <w:name w:val="Rahmen"/>
    <w:basedOn w:val="Rahmen100"/>
    <w:rsid w:val="004447BD"/>
    <w:pPr>
      <w:ind w:firstLine="0"/>
    </w:pPr>
  </w:style>
  <w:style w:type="paragraph" w:customStyle="1" w:styleId="RahmenProg">
    <w:name w:val="Rahmen Prog"/>
    <w:basedOn w:val="RahmenProg100"/>
    <w:rsid w:val="004447BD"/>
    <w:pPr>
      <w:ind w:firstLine="0"/>
    </w:pPr>
  </w:style>
  <w:style w:type="paragraph" w:customStyle="1" w:styleId="RahmenProgDoppelt">
    <w:name w:val="Rahmen Prog Doppelt"/>
    <w:basedOn w:val="Programmcode11"/>
    <w:rsid w:val="004447BD"/>
    <w:pPr>
      <w:pBdr>
        <w:top w:val="double" w:sz="6" w:space="3" w:color="auto"/>
        <w:left w:val="double" w:sz="6" w:space="3" w:color="auto"/>
        <w:bottom w:val="double" w:sz="6" w:space="3" w:color="auto"/>
        <w:right w:val="double" w:sz="6" w:space="3" w:color="auto"/>
      </w:pBdr>
    </w:pPr>
  </w:style>
  <w:style w:type="paragraph" w:customStyle="1" w:styleId="RahmenProg8">
    <w:name w:val="Rahmen Prog 8"/>
    <w:basedOn w:val="Programmcode8"/>
    <w:rsid w:val="004447BD"/>
    <w:pPr>
      <w:pBdr>
        <w:top w:val="single" w:sz="6" w:space="3" w:color="auto" w:shadow="1"/>
        <w:left w:val="single" w:sz="6" w:space="3" w:color="auto" w:shadow="1"/>
        <w:bottom w:val="single" w:sz="6" w:space="3" w:color="auto" w:shadow="1"/>
        <w:right w:val="single" w:sz="6" w:space="3" w:color="auto" w:shadow="1"/>
      </w:pBdr>
    </w:pPr>
  </w:style>
  <w:style w:type="paragraph" w:customStyle="1" w:styleId="Arial14">
    <w:name w:val="Arial 14"/>
    <w:basedOn w:val="Arial11"/>
    <w:rsid w:val="004447BD"/>
    <w:rPr>
      <w:sz w:val="28"/>
    </w:rPr>
  </w:style>
  <w:style w:type="paragraph" w:customStyle="1" w:styleId="Arial1">
    <w:name w:val="Arial 1"/>
    <w:basedOn w:val="Arial14"/>
    <w:rsid w:val="004447BD"/>
  </w:style>
  <w:style w:type="paragraph" w:customStyle="1" w:styleId="Standard14f">
    <w:name w:val="Standard 14 f"/>
    <w:basedOn w:val="Standard14"/>
    <w:rsid w:val="004447BD"/>
    <w:pPr>
      <w:tabs>
        <w:tab w:val="right" w:pos="9072"/>
      </w:tabs>
    </w:pPr>
    <w:rPr>
      <w:b/>
    </w:rPr>
  </w:style>
  <w:style w:type="paragraph" w:customStyle="1" w:styleId="Arial14f">
    <w:name w:val="Arial 14 f"/>
    <w:basedOn w:val="Standard"/>
    <w:rsid w:val="004447BD"/>
    <w:rPr>
      <w:rFonts w:ascii="Arial" w:hAnsi="Arial"/>
      <w:b/>
      <w:sz w:val="28"/>
    </w:rPr>
  </w:style>
  <w:style w:type="paragraph" w:customStyle="1" w:styleId="Arial14fr">
    <w:name w:val="Arial 14 fr"/>
    <w:basedOn w:val="Arial14f"/>
    <w:rsid w:val="004447BD"/>
    <w:pPr>
      <w:pBdr>
        <w:top w:val="single" w:sz="6" w:space="1" w:color="auto" w:shadow="1"/>
        <w:left w:val="single" w:sz="6" w:space="1" w:color="auto" w:shadow="1"/>
        <w:bottom w:val="single" w:sz="6" w:space="1" w:color="auto" w:shadow="1"/>
        <w:right w:val="single" w:sz="6" w:space="1" w:color="auto" w:shadow="1"/>
      </w:pBdr>
      <w:spacing w:before="360" w:after="60"/>
      <w:jc w:val="center"/>
    </w:pPr>
  </w:style>
  <w:style w:type="paragraph" w:customStyle="1" w:styleId="Einrck500L14">
    <w:name w:val="Einrück 5.00 L14"/>
    <w:basedOn w:val="Einrck400L14"/>
    <w:rsid w:val="004447BD"/>
    <w:pPr>
      <w:tabs>
        <w:tab w:val="right" w:pos="9072"/>
      </w:tabs>
      <w:ind w:left="2835"/>
    </w:pPr>
  </w:style>
  <w:style w:type="paragraph" w:customStyle="1" w:styleId="Einrck400L14">
    <w:name w:val="Einrück 4.00 L14"/>
    <w:basedOn w:val="Einrck400L"/>
    <w:rsid w:val="004447BD"/>
    <w:rPr>
      <w:sz w:val="28"/>
    </w:rPr>
  </w:style>
  <w:style w:type="paragraph" w:customStyle="1" w:styleId="Einrck400L">
    <w:name w:val="Einrück 4.00 L"/>
    <w:basedOn w:val="Standard"/>
    <w:rsid w:val="004447BD"/>
    <w:pPr>
      <w:tabs>
        <w:tab w:val="left" w:pos="2268"/>
        <w:tab w:val="left" w:pos="4536"/>
      </w:tabs>
      <w:ind w:left="2268"/>
      <w:jc w:val="left"/>
    </w:pPr>
  </w:style>
  <w:style w:type="paragraph" w:customStyle="1" w:styleId="RahmenBsp12">
    <w:name w:val="Rahmen Bsp12"/>
    <w:basedOn w:val="RahmenBsp24"/>
    <w:rsid w:val="004447BD"/>
    <w:pPr>
      <w:spacing w:before="240"/>
    </w:pPr>
  </w:style>
  <w:style w:type="paragraph" w:customStyle="1" w:styleId="RahmenBsp24">
    <w:name w:val="Rahmen Bsp24"/>
    <w:basedOn w:val="Standard"/>
    <w:rsid w:val="004447BD"/>
    <w:pPr>
      <w:pBdr>
        <w:top w:val="double" w:sz="6" w:space="3" w:color="auto"/>
        <w:left w:val="double" w:sz="6" w:space="3" w:color="auto"/>
        <w:bottom w:val="double" w:sz="6" w:space="3" w:color="auto"/>
        <w:right w:val="double" w:sz="6" w:space="3" w:color="auto"/>
      </w:pBdr>
      <w:shd w:val="pct10" w:color="auto" w:fill="auto"/>
      <w:tabs>
        <w:tab w:val="left" w:pos="1134"/>
        <w:tab w:val="left" w:pos="1702"/>
        <w:tab w:val="left" w:pos="2268"/>
        <w:tab w:val="left" w:pos="2836"/>
      </w:tabs>
      <w:spacing w:before="480"/>
      <w:jc w:val="left"/>
    </w:pPr>
    <w:rPr>
      <w:rFonts w:ascii="Arial" w:hAnsi="Arial"/>
      <w:b/>
      <w:sz w:val="24"/>
    </w:rPr>
  </w:style>
  <w:style w:type="paragraph" w:customStyle="1" w:styleId="RahmenBsp0">
    <w:name w:val="Rahmen Bsp0"/>
    <w:basedOn w:val="Standard"/>
    <w:rsid w:val="004447BD"/>
    <w:pPr>
      <w:pBdr>
        <w:top w:val="double" w:sz="6" w:space="3" w:color="auto"/>
        <w:left w:val="double" w:sz="6" w:space="3" w:color="auto"/>
        <w:bottom w:val="double" w:sz="6" w:space="3" w:color="auto"/>
        <w:right w:val="double" w:sz="6" w:space="3" w:color="auto"/>
      </w:pBdr>
      <w:shd w:val="pct10" w:color="auto" w:fill="auto"/>
      <w:tabs>
        <w:tab w:val="left" w:pos="1134"/>
        <w:tab w:val="left" w:pos="1702"/>
        <w:tab w:val="left" w:pos="2268"/>
        <w:tab w:val="left" w:pos="2836"/>
      </w:tabs>
      <w:jc w:val="left"/>
    </w:pPr>
    <w:rPr>
      <w:rFonts w:ascii="Arial" w:hAnsi="Arial"/>
      <w:b/>
      <w:sz w:val="24"/>
    </w:rPr>
  </w:style>
  <w:style w:type="paragraph" w:customStyle="1" w:styleId="Rahmenz">
    <w:name w:val="Rahmen z"/>
    <w:basedOn w:val="Rahmen"/>
    <w:rsid w:val="004447BD"/>
    <w:pPr>
      <w:jc w:val="center"/>
    </w:pPr>
  </w:style>
  <w:style w:type="paragraph" w:customStyle="1" w:styleId="Standard2L">
    <w:name w:val="Standard 2.. L"/>
    <w:basedOn w:val="Standard"/>
    <w:rsid w:val="004447BD"/>
    <w:pPr>
      <w:tabs>
        <w:tab w:val="left" w:leader="dot" w:pos="1134"/>
      </w:tabs>
      <w:ind w:left="1134" w:hanging="1134"/>
      <w:jc w:val="left"/>
    </w:pPr>
  </w:style>
  <w:style w:type="paragraph" w:customStyle="1" w:styleId="Einrck100Lo">
    <w:name w:val="Einrück 1.00 L o"/>
    <w:basedOn w:val="Einrck100L"/>
    <w:rsid w:val="004447BD"/>
    <w:pPr>
      <w:ind w:left="850" w:hanging="283"/>
    </w:pPr>
  </w:style>
  <w:style w:type="paragraph" w:customStyle="1" w:styleId="Rahmeno">
    <w:name w:val="Rahmen o"/>
    <w:basedOn w:val="Rahmen"/>
    <w:rsid w:val="004447BD"/>
    <w:pPr>
      <w:ind w:left="283" w:hanging="283"/>
    </w:pPr>
  </w:style>
  <w:style w:type="paragraph" w:customStyle="1" w:styleId="Rahmenf">
    <w:name w:val="Rahmen f"/>
    <w:basedOn w:val="Rahmen"/>
    <w:rsid w:val="004447BD"/>
    <w:rPr>
      <w:b/>
    </w:rPr>
  </w:style>
  <w:style w:type="paragraph" w:styleId="Textkrper">
    <w:name w:val="Body Text"/>
    <w:basedOn w:val="Standard"/>
    <w:rsid w:val="004447BD"/>
    <w:pPr>
      <w:spacing w:after="120" w:line="240" w:lineRule="auto"/>
      <w:jc w:val="left"/>
    </w:pPr>
  </w:style>
  <w:style w:type="paragraph" w:styleId="Aufzhlungszeichen">
    <w:name w:val="List Bullet"/>
    <w:basedOn w:val="Standard"/>
    <w:rsid w:val="004447BD"/>
    <w:pPr>
      <w:spacing w:line="240" w:lineRule="auto"/>
      <w:ind w:left="283" w:hanging="283"/>
      <w:jc w:val="left"/>
    </w:pPr>
  </w:style>
  <w:style w:type="paragraph" w:styleId="Listenfortsetzung">
    <w:name w:val="List Continue"/>
    <w:basedOn w:val="Standard"/>
    <w:rsid w:val="004447BD"/>
    <w:pPr>
      <w:spacing w:after="120" w:line="240" w:lineRule="auto"/>
      <w:ind w:left="283"/>
      <w:jc w:val="left"/>
    </w:pPr>
  </w:style>
  <w:style w:type="paragraph" w:customStyle="1" w:styleId="RahmenProg10100">
    <w:name w:val="Rahmen Prog 10 1.00"/>
    <w:basedOn w:val="RahmenProg100"/>
    <w:rsid w:val="004447BD"/>
    <w:pPr>
      <w:spacing w:line="200" w:lineRule="atLeast"/>
    </w:pPr>
    <w:rPr>
      <w:sz w:val="20"/>
    </w:rPr>
  </w:style>
  <w:style w:type="paragraph" w:customStyle="1" w:styleId="Programmcode9100">
    <w:name w:val="Programmcode 9 1.00"/>
    <w:basedOn w:val="Programmcode9"/>
    <w:rsid w:val="004447BD"/>
    <w:pPr>
      <w:tabs>
        <w:tab w:val="clear" w:pos="0"/>
        <w:tab w:val="left" w:pos="567"/>
      </w:tabs>
      <w:spacing w:line="180" w:lineRule="atLeast"/>
      <w:ind w:left="567"/>
    </w:pPr>
  </w:style>
  <w:style w:type="paragraph" w:customStyle="1" w:styleId="Programmcode8100">
    <w:name w:val="Programmcode 8 1.00"/>
    <w:basedOn w:val="Programmcode8"/>
    <w:rsid w:val="004447BD"/>
    <w:pPr>
      <w:tabs>
        <w:tab w:val="clear" w:pos="0"/>
        <w:tab w:val="left" w:pos="567"/>
      </w:tabs>
      <w:spacing w:line="160" w:lineRule="atLeast"/>
      <w:ind w:left="567"/>
    </w:pPr>
  </w:style>
  <w:style w:type="paragraph" w:customStyle="1" w:styleId="RahmenProg9100">
    <w:name w:val="Rahmen Prog 9 1.00"/>
    <w:basedOn w:val="RahmenProg10100"/>
    <w:rsid w:val="004447BD"/>
    <w:pPr>
      <w:spacing w:line="180" w:lineRule="atLeast"/>
    </w:pPr>
    <w:rPr>
      <w:sz w:val="18"/>
    </w:rPr>
  </w:style>
  <w:style w:type="paragraph" w:customStyle="1" w:styleId="Programmcode10100">
    <w:name w:val="Programmcode 10 1.00"/>
    <w:basedOn w:val="Programmcode10"/>
    <w:rsid w:val="004447BD"/>
    <w:pPr>
      <w:tabs>
        <w:tab w:val="clear" w:pos="0"/>
        <w:tab w:val="left" w:pos="567"/>
      </w:tabs>
      <w:ind w:left="567"/>
    </w:pPr>
  </w:style>
  <w:style w:type="paragraph" w:customStyle="1" w:styleId="Standardf10">
    <w:name w:val="Standard f 10%"/>
    <w:basedOn w:val="Standardf"/>
    <w:rsid w:val="004447BD"/>
    <w:pPr>
      <w:shd w:val="pct10" w:color="auto" w:fill="auto"/>
    </w:pPr>
  </w:style>
  <w:style w:type="paragraph" w:customStyle="1" w:styleId="Tabelle2">
    <w:name w:val="Tabelle 2"/>
    <w:basedOn w:val="Tabelle"/>
    <w:rsid w:val="004447BD"/>
    <w:pPr>
      <w:spacing w:before="60" w:after="60"/>
    </w:pPr>
    <w:rPr>
      <w:rFonts w:ascii="Courier" w:hAnsi="Courier"/>
    </w:rPr>
  </w:style>
  <w:style w:type="paragraph" w:customStyle="1" w:styleId="RahmenProg101000">
    <w:name w:val="Rahmen Prog 10 1.00 %"/>
    <w:basedOn w:val="RahmenProg10100"/>
    <w:rsid w:val="004447BD"/>
    <w:pPr>
      <w:shd w:val="pct10" w:color="auto" w:fill="auto"/>
    </w:pPr>
  </w:style>
  <w:style w:type="paragraph" w:customStyle="1" w:styleId="RahmenProg91000">
    <w:name w:val="Rahmen Prog 9 1.00 %"/>
    <w:basedOn w:val="RahmenProg9100"/>
    <w:rsid w:val="004447BD"/>
    <w:pPr>
      <w:shd w:val="pct10" w:color="auto" w:fill="auto"/>
    </w:pPr>
  </w:style>
  <w:style w:type="paragraph" w:customStyle="1" w:styleId="RahmenProg8100">
    <w:name w:val="Rahmen Prog 8 1.00"/>
    <w:basedOn w:val="RahmenProg8"/>
    <w:rsid w:val="004447BD"/>
    <w:pPr>
      <w:ind w:firstLine="567"/>
    </w:pPr>
  </w:style>
  <w:style w:type="paragraph" w:customStyle="1" w:styleId="Rahmenz0">
    <w:name w:val="Rahmen z %"/>
    <w:basedOn w:val="Rahmenz"/>
    <w:rsid w:val="004447BD"/>
    <w:pPr>
      <w:shd w:val="pct10" w:color="auto" w:fill="auto"/>
    </w:pPr>
  </w:style>
  <w:style w:type="paragraph" w:customStyle="1" w:styleId="RahmenProg81000">
    <w:name w:val="Rahmen Prog 8 1.00 %"/>
    <w:basedOn w:val="RahmenProg91000"/>
    <w:rsid w:val="004447BD"/>
    <w:rPr>
      <w:sz w:val="16"/>
    </w:rPr>
  </w:style>
  <w:style w:type="paragraph" w:customStyle="1" w:styleId="RahmenAbstandvor">
    <w:name w:val="Rahmen Abstand vor"/>
    <w:basedOn w:val="Standard"/>
    <w:rsid w:val="004447BD"/>
    <w:pPr>
      <w:pBdr>
        <w:top w:val="single" w:sz="6" w:space="3" w:color="auto" w:shadow="1"/>
        <w:left w:val="single" w:sz="6" w:space="3" w:color="auto" w:shadow="1"/>
        <w:bottom w:val="single" w:sz="6" w:space="3" w:color="auto" w:shadow="1"/>
        <w:right w:val="single" w:sz="6" w:space="3" w:color="auto" w:shadow="1"/>
      </w:pBdr>
      <w:spacing w:before="120"/>
    </w:pPr>
  </w:style>
  <w:style w:type="paragraph" w:customStyle="1" w:styleId="Standard11">
    <w:name w:val="Standard 1.."/>
    <w:basedOn w:val="Standard2"/>
    <w:rsid w:val="004447BD"/>
    <w:pPr>
      <w:tabs>
        <w:tab w:val="clear" w:pos="1134"/>
        <w:tab w:val="left" w:leader="dot" w:pos="567"/>
      </w:tabs>
      <w:ind w:left="567" w:hanging="567"/>
    </w:pPr>
  </w:style>
  <w:style w:type="paragraph" w:customStyle="1" w:styleId="Standard7">
    <w:name w:val="Standard %"/>
    <w:basedOn w:val="Standard"/>
    <w:rsid w:val="004447BD"/>
  </w:style>
  <w:style w:type="paragraph" w:customStyle="1" w:styleId="RahmenProg9100-">
    <w:name w:val="Rahmen Prog 9 1.00 -"/>
    <w:basedOn w:val="RahmenProg9100"/>
    <w:rsid w:val="004447BD"/>
    <w:pPr>
      <w:pBdr>
        <w:between w:val="single" w:sz="6" w:space="3" w:color="auto"/>
      </w:pBdr>
    </w:pPr>
  </w:style>
  <w:style w:type="paragraph" w:customStyle="1" w:styleId="Rahmenf0">
    <w:name w:val="Rahmen f %"/>
    <w:basedOn w:val="Rahmenf"/>
    <w:rsid w:val="004447BD"/>
    <w:pPr>
      <w:shd w:val="pct10" w:color="auto" w:fill="auto"/>
    </w:pPr>
  </w:style>
  <w:style w:type="paragraph" w:customStyle="1" w:styleId="Programmcode1010">
    <w:name w:val="Programmcode 10 1.0 %"/>
    <w:basedOn w:val="Programmcode10100"/>
    <w:rsid w:val="004447BD"/>
    <w:pPr>
      <w:shd w:val="pct10" w:color="auto" w:fill="auto"/>
    </w:pPr>
    <w:rPr>
      <w:b/>
    </w:rPr>
  </w:style>
  <w:style w:type="paragraph" w:customStyle="1" w:styleId="Programmcode100">
    <w:name w:val="Programmcode 10 %"/>
    <w:basedOn w:val="Programmcode10"/>
    <w:rsid w:val="004447BD"/>
    <w:pPr>
      <w:shd w:val="pct10" w:color="auto" w:fill="auto"/>
    </w:pPr>
    <w:rPr>
      <w:b/>
    </w:rPr>
  </w:style>
  <w:style w:type="paragraph" w:customStyle="1" w:styleId="Standard9200">
    <w:name w:val="Standard 9 2.00"/>
    <w:basedOn w:val="Standard"/>
    <w:rsid w:val="004447BD"/>
    <w:pPr>
      <w:ind w:left="1134"/>
    </w:pPr>
    <w:rPr>
      <w:sz w:val="18"/>
    </w:rPr>
  </w:style>
  <w:style w:type="paragraph" w:customStyle="1" w:styleId="Standard9C200">
    <w:name w:val="Standard 9 C 2.00"/>
    <w:basedOn w:val="Programmcode8100"/>
    <w:rsid w:val="004447BD"/>
    <w:pPr>
      <w:tabs>
        <w:tab w:val="clear" w:pos="567"/>
        <w:tab w:val="left" w:pos="1134"/>
      </w:tabs>
      <w:ind w:left="1134"/>
    </w:pPr>
  </w:style>
  <w:style w:type="paragraph" w:customStyle="1" w:styleId="Standard9100">
    <w:name w:val="Standard 9 1.00"/>
    <w:basedOn w:val="Standard9"/>
    <w:rsid w:val="004447BD"/>
    <w:pPr>
      <w:ind w:left="567"/>
    </w:pPr>
  </w:style>
  <w:style w:type="paragraph" w:customStyle="1" w:styleId="Objektinspektor">
    <w:name w:val="Objektinspektor"/>
    <w:basedOn w:val="Standard"/>
    <w:rsid w:val="004447BD"/>
    <w:rPr>
      <w:rFonts w:ascii="Arial" w:hAnsi="Arial"/>
      <w:b/>
    </w:rPr>
  </w:style>
  <w:style w:type="paragraph" w:customStyle="1" w:styleId="Arial110">
    <w:name w:val="Arial 11 %"/>
    <w:basedOn w:val="Arial11"/>
    <w:rsid w:val="004447BD"/>
  </w:style>
  <w:style w:type="paragraph" w:customStyle="1" w:styleId="Einrck100Lht-100">
    <w:name w:val="Einrück 1.00 L ht -1.00"/>
    <w:basedOn w:val="Standard"/>
    <w:rsid w:val="004447BD"/>
    <w:pPr>
      <w:tabs>
        <w:tab w:val="clear" w:pos="0"/>
        <w:tab w:val="left" w:pos="1134"/>
        <w:tab w:val="left" w:pos="1702"/>
        <w:tab w:val="left" w:pos="2268"/>
        <w:tab w:val="left" w:pos="2836"/>
      </w:tabs>
      <w:ind w:left="567" w:hanging="567"/>
      <w:jc w:val="left"/>
    </w:pPr>
    <w:rPr>
      <w:sz w:val="24"/>
    </w:rPr>
  </w:style>
  <w:style w:type="paragraph" w:customStyle="1" w:styleId="Standardfett">
    <w:name w:val="Standard fett"/>
    <w:basedOn w:val="Standard"/>
    <w:rsid w:val="004447BD"/>
    <w:pPr>
      <w:tabs>
        <w:tab w:val="clear" w:pos="0"/>
        <w:tab w:val="left" w:pos="567"/>
        <w:tab w:val="left" w:pos="1134"/>
        <w:tab w:val="left" w:pos="1702"/>
        <w:tab w:val="left" w:pos="2268"/>
        <w:tab w:val="left" w:pos="2836"/>
      </w:tabs>
      <w:spacing w:before="120"/>
    </w:pPr>
    <w:rPr>
      <w:b/>
      <w:sz w:val="24"/>
    </w:rPr>
  </w:style>
  <w:style w:type="paragraph" w:customStyle="1" w:styleId="Standard11z">
    <w:name w:val="Standard 11 z"/>
    <w:basedOn w:val="Standard"/>
    <w:rsid w:val="004447BD"/>
    <w:pPr>
      <w:keepNext/>
      <w:keepLines/>
      <w:jc w:val="center"/>
    </w:pPr>
  </w:style>
  <w:style w:type="paragraph" w:customStyle="1" w:styleId="Standard10z">
    <w:name w:val="Standard 10 z"/>
    <w:basedOn w:val="Standard"/>
    <w:rsid w:val="004447BD"/>
    <w:pPr>
      <w:keepNext/>
      <w:keepLines/>
      <w:jc w:val="center"/>
    </w:pPr>
    <w:rPr>
      <w:sz w:val="20"/>
    </w:rPr>
  </w:style>
  <w:style w:type="paragraph" w:styleId="Beschriftung">
    <w:name w:val="caption"/>
    <w:basedOn w:val="Standard"/>
    <w:next w:val="Standard"/>
    <w:qFormat/>
    <w:rsid w:val="004447BD"/>
    <w:pPr>
      <w:tabs>
        <w:tab w:val="clear" w:pos="0"/>
        <w:tab w:val="left" w:pos="567"/>
        <w:tab w:val="left" w:pos="851"/>
        <w:tab w:val="left" w:pos="1134"/>
      </w:tabs>
      <w:spacing w:before="120" w:after="120"/>
      <w:ind w:left="851" w:hanging="851"/>
      <w:jc w:val="left"/>
    </w:pPr>
    <w:rPr>
      <w:rFonts w:ascii="Arial" w:hAnsi="Arial"/>
      <w:i/>
      <w:sz w:val="18"/>
    </w:rPr>
  </w:style>
  <w:style w:type="paragraph" w:customStyle="1" w:styleId="Tabelle9L">
    <w:name w:val="Tabelle 9 L"/>
    <w:basedOn w:val="Standardz"/>
    <w:rsid w:val="004447BD"/>
    <w:pPr>
      <w:spacing w:line="180" w:lineRule="atLeast"/>
      <w:jc w:val="left"/>
    </w:pPr>
    <w:rPr>
      <w:sz w:val="18"/>
    </w:rPr>
  </w:style>
  <w:style w:type="paragraph" w:customStyle="1" w:styleId="Tabelle9Z">
    <w:name w:val="Tabelle 9 Z"/>
    <w:basedOn w:val="Tabelle9L"/>
    <w:rsid w:val="004447BD"/>
    <w:pPr>
      <w:jc w:val="center"/>
    </w:pPr>
  </w:style>
  <w:style w:type="paragraph" w:customStyle="1" w:styleId="Arial11f">
    <w:name w:val="Arial 11 f"/>
    <w:basedOn w:val="Arial11"/>
    <w:rsid w:val="004447BD"/>
    <w:pPr>
      <w:spacing w:before="120"/>
    </w:pPr>
    <w:rPr>
      <w:b/>
    </w:rPr>
  </w:style>
  <w:style w:type="paragraph" w:customStyle="1" w:styleId="Rahmenof">
    <w:name w:val="Rahmen o f"/>
    <w:basedOn w:val="Rahmeno"/>
    <w:rsid w:val="004447BD"/>
    <w:rPr>
      <w:b/>
    </w:rPr>
  </w:style>
  <w:style w:type="paragraph" w:customStyle="1" w:styleId="Aufzhl500B-500">
    <w:name w:val="Aufzähl 5.00 B -5.00"/>
    <w:basedOn w:val="Standard"/>
    <w:rsid w:val="004447BD"/>
    <w:pPr>
      <w:tabs>
        <w:tab w:val="clear" w:pos="0"/>
        <w:tab w:val="left" w:pos="568"/>
        <w:tab w:val="left" w:pos="2836"/>
      </w:tabs>
      <w:spacing w:line="240" w:lineRule="auto"/>
      <w:ind w:left="2836" w:hanging="2835"/>
      <w:jc w:val="left"/>
    </w:pPr>
  </w:style>
  <w:style w:type="paragraph" w:customStyle="1" w:styleId="Einrck500B">
    <w:name w:val="Einrück 5.00 B"/>
    <w:basedOn w:val="Einrck300B"/>
    <w:rsid w:val="004447BD"/>
    <w:pPr>
      <w:tabs>
        <w:tab w:val="clear" w:pos="-993"/>
        <w:tab w:val="clear" w:pos="0"/>
        <w:tab w:val="clear" w:pos="2268"/>
        <w:tab w:val="clear" w:pos="9639"/>
        <w:tab w:val="right" w:pos="9072"/>
      </w:tabs>
      <w:ind w:left="2835"/>
    </w:pPr>
    <w:rPr>
      <w:spacing w:val="6"/>
    </w:rPr>
  </w:style>
  <w:style w:type="paragraph" w:customStyle="1" w:styleId="Programmcode11r">
    <w:name w:val="Programmcode 11 r"/>
    <w:basedOn w:val="StandardL"/>
    <w:rsid w:val="004447BD"/>
    <w:pPr>
      <w:jc w:val="right"/>
    </w:pPr>
    <w:rPr>
      <w:rFonts w:ascii="Courier New" w:hAnsi="Courier New"/>
      <w:spacing w:val="6"/>
    </w:rPr>
  </w:style>
  <w:style w:type="paragraph" w:customStyle="1" w:styleId="Programmcode10-100">
    <w:name w:val="Programmcode 10 -1.00"/>
    <w:basedOn w:val="Programmcode11-100"/>
    <w:rsid w:val="004447BD"/>
    <w:pPr>
      <w:tabs>
        <w:tab w:val="clear" w:pos="0"/>
        <w:tab w:val="left" w:pos="567"/>
      </w:tabs>
    </w:pPr>
    <w:rPr>
      <w:sz w:val="20"/>
    </w:rPr>
  </w:style>
  <w:style w:type="paragraph" w:customStyle="1" w:styleId="StandardL0">
    <w:name w:val="Standard [] L"/>
    <w:basedOn w:val="Standard1"/>
    <w:rsid w:val="004447BD"/>
    <w:pPr>
      <w:spacing w:before="60" w:after="60"/>
      <w:jc w:val="left"/>
    </w:pPr>
  </w:style>
  <w:style w:type="paragraph" w:customStyle="1" w:styleId="Beschriftungz">
    <w:name w:val="Beschriftung z"/>
    <w:basedOn w:val="Beschriftung"/>
    <w:rsid w:val="004447BD"/>
    <w:pPr>
      <w:jc w:val="center"/>
    </w:pPr>
  </w:style>
  <w:style w:type="paragraph" w:customStyle="1" w:styleId="Einrck100Bht">
    <w:name w:val="Einrück 1.00 B ht"/>
    <w:basedOn w:val="Einrckung1"/>
    <w:rsid w:val="004447BD"/>
    <w:pPr>
      <w:tabs>
        <w:tab w:val="clear" w:pos="0"/>
      </w:tabs>
      <w:spacing w:after="0"/>
      <w:ind w:left="567" w:firstLine="0"/>
    </w:pPr>
  </w:style>
  <w:style w:type="paragraph" w:customStyle="1" w:styleId="Einrck100L0">
    <w:name w:val="Einrück 1.00 L .."/>
    <w:basedOn w:val="Einrck100L"/>
    <w:rsid w:val="004447BD"/>
    <w:pPr>
      <w:tabs>
        <w:tab w:val="clear" w:pos="0"/>
        <w:tab w:val="left" w:leader="dot" w:pos="1701"/>
      </w:tabs>
    </w:pPr>
  </w:style>
  <w:style w:type="paragraph" w:customStyle="1" w:styleId="Einrck10300L-200">
    <w:name w:val="Einrück 10 3.00 L -2.00"/>
    <w:basedOn w:val="Einrck10400B-200"/>
    <w:rsid w:val="004447BD"/>
    <w:pPr>
      <w:keepNext/>
      <w:tabs>
        <w:tab w:val="clear" w:pos="0"/>
        <w:tab w:val="clear" w:pos="2268"/>
        <w:tab w:val="clear" w:pos="3402"/>
        <w:tab w:val="left" w:pos="1701"/>
      </w:tabs>
      <w:ind w:left="1701"/>
      <w:jc w:val="left"/>
    </w:pPr>
  </w:style>
  <w:style w:type="paragraph" w:customStyle="1" w:styleId="Standardr0">
    <w:name w:val="Standard r"/>
    <w:basedOn w:val="Standard"/>
    <w:rsid w:val="004447BD"/>
    <w:pPr>
      <w:tabs>
        <w:tab w:val="clear" w:pos="0"/>
        <w:tab w:val="left" w:pos="567"/>
      </w:tabs>
      <w:jc w:val="right"/>
    </w:pPr>
  </w:style>
  <w:style w:type="paragraph" w:customStyle="1" w:styleId="Hand100cm3sp">
    <w:name w:val="Hand 1.00 cm 3sp"/>
    <w:basedOn w:val="Hand200cm3sp"/>
    <w:rsid w:val="004447BD"/>
    <w:pPr>
      <w:tabs>
        <w:tab w:val="clear" w:pos="0"/>
        <w:tab w:val="clear" w:pos="2552"/>
        <w:tab w:val="clear" w:pos="2835"/>
        <w:tab w:val="clear" w:pos="5387"/>
        <w:tab w:val="clear" w:pos="5670"/>
        <w:tab w:val="clear" w:pos="9072"/>
        <w:tab w:val="left" w:pos="567"/>
        <w:tab w:val="right" w:leader="dot" w:pos="3402"/>
        <w:tab w:val="left" w:pos="3686"/>
        <w:tab w:val="right" w:leader="dot" w:pos="6521"/>
        <w:tab w:val="left" w:pos="6804"/>
        <w:tab w:val="right" w:leader="dot" w:pos="9639"/>
      </w:tabs>
    </w:pPr>
    <w:rPr>
      <w:b/>
      <w:i/>
    </w:rPr>
  </w:style>
  <w:style w:type="paragraph" w:customStyle="1" w:styleId="Einrck100B1">
    <w:name w:val="Einrück [] 1.00 B"/>
    <w:basedOn w:val="Einrck100B"/>
    <w:rsid w:val="004447BD"/>
    <w:pPr>
      <w:tabs>
        <w:tab w:val="clear" w:pos="0"/>
        <w:tab w:val="left" w:pos="567"/>
      </w:tabs>
      <w:ind w:left="1134" w:hanging="567"/>
    </w:pPr>
  </w:style>
  <w:style w:type="paragraph" w:customStyle="1" w:styleId="Programmcode11-200">
    <w:name w:val="Programmcode 11 -2.00"/>
    <w:basedOn w:val="Programmcode11-100"/>
    <w:rsid w:val="004447BD"/>
    <w:pPr>
      <w:tabs>
        <w:tab w:val="clear" w:pos="0"/>
        <w:tab w:val="left" w:pos="1134"/>
      </w:tabs>
      <w:ind w:left="1134"/>
    </w:pPr>
  </w:style>
  <w:style w:type="paragraph" w:customStyle="1" w:styleId="Standard5-3">
    <w:name w:val="Standard 5..-3"/>
    <w:basedOn w:val="Standard3-3"/>
    <w:rsid w:val="004447BD"/>
    <w:pPr>
      <w:tabs>
        <w:tab w:val="clear" w:pos="0"/>
        <w:tab w:val="clear" w:pos="1701"/>
        <w:tab w:val="left" w:leader="dot" w:pos="2835"/>
      </w:tabs>
      <w:ind w:left="2835"/>
    </w:pPr>
  </w:style>
  <w:style w:type="paragraph" w:customStyle="1" w:styleId="Programmcode11-300">
    <w:name w:val="Programmcode 11 -3.00"/>
    <w:basedOn w:val="Programmcode11-200"/>
    <w:rsid w:val="004447BD"/>
    <w:pPr>
      <w:tabs>
        <w:tab w:val="clear" w:pos="1134"/>
        <w:tab w:val="left" w:pos="1701"/>
      </w:tabs>
      <w:ind w:left="1701"/>
    </w:pPr>
  </w:style>
  <w:style w:type="paragraph" w:customStyle="1" w:styleId="TabelleA10L">
    <w:name w:val="Tabelle A10 L"/>
    <w:basedOn w:val="Standard0"/>
    <w:rsid w:val="004447BD"/>
    <w:pPr>
      <w:tabs>
        <w:tab w:val="clear" w:pos="0"/>
      </w:tabs>
      <w:spacing w:line="240" w:lineRule="atLeast"/>
      <w:jc w:val="left"/>
    </w:pPr>
    <w:rPr>
      <w:rFonts w:ascii="Arial" w:hAnsi="Arial"/>
      <w:sz w:val="20"/>
    </w:rPr>
  </w:style>
  <w:style w:type="paragraph" w:customStyle="1" w:styleId="Programmcode12z">
    <w:name w:val="Programmcode 12 z"/>
    <w:basedOn w:val="Programmcode12"/>
    <w:rsid w:val="004447BD"/>
    <w:pPr>
      <w:tabs>
        <w:tab w:val="clear" w:pos="0"/>
        <w:tab w:val="left" w:pos="567"/>
      </w:tabs>
      <w:jc w:val="center"/>
    </w:pPr>
    <w:rPr>
      <w:b/>
    </w:rPr>
  </w:style>
  <w:style w:type="paragraph" w:styleId="Sprechblasentext">
    <w:name w:val="Balloon Text"/>
    <w:basedOn w:val="Standard"/>
    <w:link w:val="SprechblasentextZchn"/>
    <w:semiHidden/>
    <w:unhideWhenUsed/>
    <w:rsid w:val="008903ED"/>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8903ED"/>
    <w:rPr>
      <w:rFonts w:ascii="Segoe UI" w:hAnsi="Segoe UI" w:cs="Segoe UI"/>
      <w:sz w:val="18"/>
      <w:szCs w:val="18"/>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gif"/><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WW60A\VORLAGEN\SCHULE6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SCHULE60.DOT</Template>
  <TotalTime>0</TotalTime>
  <Pages>8</Pages>
  <Words>1428</Words>
  <Characters>8997</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SKRIPTEN-VORLAGE</vt:lpstr>
    </vt:vector>
  </TitlesOfParts>
  <Company> </Company>
  <LinksUpToDate>false</LinksUpToDate>
  <CharactersWithSpaces>10405</CharactersWithSpaces>
  <SharedDoc>false</SharedDoc>
  <HLinks>
    <vt:vector size="12" baseType="variant">
      <vt:variant>
        <vt:i4>7471204</vt:i4>
      </vt:variant>
      <vt:variant>
        <vt:i4>-1</vt:i4>
      </vt:variant>
      <vt:variant>
        <vt:i4>1173</vt:i4>
      </vt:variant>
      <vt:variant>
        <vt:i4>1</vt:i4>
      </vt:variant>
      <vt:variant>
        <vt:lpwstr>http://www.zainea.com/perc1.gif</vt:lpwstr>
      </vt:variant>
      <vt:variant>
        <vt:lpwstr/>
      </vt:variant>
      <vt:variant>
        <vt:i4>655446</vt:i4>
      </vt:variant>
      <vt:variant>
        <vt:i4>-1</vt:i4>
      </vt:variant>
      <vt:variant>
        <vt:i4>1178</vt:i4>
      </vt:variant>
      <vt:variant>
        <vt:i4>1</vt:i4>
      </vt:variant>
      <vt:variant>
        <vt:lpwstr>http://upload.wikimedia.org/wikipedia/commons/b/b9/Harmonische_Schwingung_2.png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SKRIPTEN-VORLAGE</dc:title>
  <dc:subject/>
  <dc:creator>HTBLA</dc:creator>
  <cp:keywords/>
  <dc:description/>
  <cp:lastModifiedBy>CADKustos</cp:lastModifiedBy>
  <cp:revision>4</cp:revision>
  <cp:lastPrinted>2017-11-17T07:14:00Z</cp:lastPrinted>
  <dcterms:created xsi:type="dcterms:W3CDTF">2017-11-17T07:12:00Z</dcterms:created>
  <dcterms:modified xsi:type="dcterms:W3CDTF">2017-11-17T07:16:00Z</dcterms:modified>
</cp:coreProperties>
</file>